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892706" w:rsidP="00E95C22">
      <w:pPr>
        <w:pStyle w:val="Heading1"/>
        <w:ind w:left="2610" w:hanging="2610"/>
      </w:pPr>
      <w:r>
        <w:t>Assignment</w:t>
      </w:r>
      <w:r w:rsidR="006764E2">
        <w:t xml:space="preserve"> </w:t>
      </w:r>
      <w:r w:rsidR="00C83832">
        <w:t>5</w:t>
      </w:r>
      <w:r w:rsidR="00F12E13">
        <w:t xml:space="preserve">: </w:t>
      </w:r>
      <w:r>
        <w:t xml:space="preserve">Chapter </w:t>
      </w:r>
      <w:r w:rsidR="00C83832">
        <w:t>7</w:t>
      </w:r>
      <w:r w:rsidR="006B40FD">
        <w:t>,</w:t>
      </w:r>
      <w:r w:rsidR="00534916">
        <w:t xml:space="preserve"> “</w:t>
      </w:r>
      <w:r w:rsidR="00C83832">
        <w:t>Arrays</w:t>
      </w:r>
      <w:r w:rsidR="00534916">
        <w:t>”</w:t>
      </w:r>
      <w:r w:rsidR="006B40FD">
        <w:t xml:space="preserve"> &amp;</w:t>
      </w:r>
      <w:r w:rsidR="00B44156">
        <w:t xml:space="preserve"> Chapter 17</w:t>
      </w:r>
      <w:r w:rsidR="006B40FD">
        <w:t>,</w:t>
      </w:r>
      <w:r w:rsidR="00B44156">
        <w:t xml:space="preserve"> “Recursion”</w:t>
      </w:r>
      <w:r w:rsidR="00E95C22">
        <w:t xml:space="preserve"> (8%)</w:t>
      </w:r>
    </w:p>
    <w:p w:rsidR="00CA478A" w:rsidRPr="00FE0D09" w:rsidRDefault="00CA478A" w:rsidP="006B40FD">
      <w:pPr>
        <w:rPr>
          <w:szCs w:val="23"/>
        </w:rPr>
      </w:pPr>
      <w:r w:rsidRPr="00FE0D09">
        <w:rPr>
          <w:szCs w:val="23"/>
        </w:rPr>
        <w:t xml:space="preserve">This programming project </w:t>
      </w:r>
      <w:r w:rsidR="00B44156">
        <w:rPr>
          <w:szCs w:val="23"/>
        </w:rPr>
        <w:t>should</w:t>
      </w:r>
      <w:r w:rsidRPr="00FE0D09">
        <w:rPr>
          <w:szCs w:val="23"/>
        </w:rPr>
        <w:t xml:space="preserve"> be completed and submitted </w:t>
      </w:r>
      <w:r w:rsidR="00B44156">
        <w:rPr>
          <w:szCs w:val="23"/>
        </w:rPr>
        <w:t xml:space="preserve">by the end of </w:t>
      </w:r>
      <w:r w:rsidRPr="00FE0D09">
        <w:rPr>
          <w:szCs w:val="23"/>
        </w:rPr>
        <w:t xml:space="preserve">Week </w:t>
      </w:r>
      <w:r>
        <w:rPr>
          <w:szCs w:val="23"/>
        </w:rPr>
        <w:t>13</w:t>
      </w:r>
      <w:r w:rsidR="00CA3B0D">
        <w:rPr>
          <w:szCs w:val="23"/>
        </w:rPr>
        <w:t>,</w:t>
      </w:r>
      <w:r w:rsidRPr="00FE0D09">
        <w:rPr>
          <w:szCs w:val="23"/>
        </w:rPr>
        <w:t xml:space="preserve"> and is worth 8</w:t>
      </w:r>
      <w:r w:rsidR="0077709A">
        <w:rPr>
          <w:szCs w:val="23"/>
        </w:rPr>
        <w:t xml:space="preserve">% </w:t>
      </w:r>
      <w:r w:rsidRPr="00FE0D09">
        <w:rPr>
          <w:szCs w:val="23"/>
        </w:rPr>
        <w:t xml:space="preserve">of your final grade. Please refer to the </w:t>
      </w:r>
      <w:r w:rsidR="00CA3B0D">
        <w:rPr>
          <w:szCs w:val="23"/>
        </w:rPr>
        <w:t>“</w:t>
      </w:r>
      <w:r w:rsidRPr="00FE0D09">
        <w:rPr>
          <w:szCs w:val="23"/>
        </w:rPr>
        <w:t>Assignments</w:t>
      </w:r>
      <w:r w:rsidR="00CA3B0D">
        <w:rPr>
          <w:szCs w:val="23"/>
        </w:rPr>
        <w:t xml:space="preserve"> Instructions” </w:t>
      </w:r>
      <w:r w:rsidRPr="00FE0D09">
        <w:rPr>
          <w:szCs w:val="23"/>
        </w:rPr>
        <w:t>for details on the markin</w:t>
      </w:r>
      <w:r>
        <w:rPr>
          <w:szCs w:val="23"/>
        </w:rPr>
        <w:t xml:space="preserve">g rubric and </w:t>
      </w:r>
      <w:r w:rsidR="00CA3B0D">
        <w:rPr>
          <w:szCs w:val="23"/>
        </w:rPr>
        <w:t>s</w:t>
      </w:r>
      <w:r>
        <w:rPr>
          <w:szCs w:val="23"/>
        </w:rPr>
        <w:t>ubmission instructions.</w:t>
      </w:r>
    </w:p>
    <w:p w:rsidR="00B44156" w:rsidRPr="00CA3B0D" w:rsidRDefault="00FB6A53" w:rsidP="00CA3B0D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Cs w:val="23"/>
        </w:rPr>
      </w:pPr>
      <w:r>
        <w:rPr>
          <w:rFonts w:cs="Arial"/>
          <w:szCs w:val="23"/>
        </w:rPr>
        <w:t>Design and i</w:t>
      </w:r>
      <w:r w:rsidR="00DC5507" w:rsidRPr="00DC5507">
        <w:rPr>
          <w:rFonts w:cs="Arial"/>
          <w:szCs w:val="23"/>
        </w:rPr>
        <w:t xml:space="preserve">mplement a class called </w:t>
      </w:r>
      <w:r w:rsidR="00DC5507" w:rsidRPr="00B44156">
        <w:rPr>
          <w:rFonts w:ascii="Courier New" w:hAnsi="Courier New" w:cs="Courier New"/>
          <w:szCs w:val="23"/>
        </w:rPr>
        <w:t>RandomArray</w:t>
      </w:r>
      <w:r w:rsidR="00DC5507" w:rsidRPr="00DC5507">
        <w:rPr>
          <w:rFonts w:cs="Arial"/>
          <w:szCs w:val="23"/>
        </w:rPr>
        <w:t xml:space="preserve">, which has an integer array. The constructor receives the size of the array to be allocated, then populates the array with random numbers from the range 0 through the size of the array. Methods are required that return the minimum value, maximum value, average value, and a </w:t>
      </w:r>
      <w:r w:rsidR="00B44156">
        <w:rPr>
          <w:rFonts w:cs="Arial"/>
          <w:szCs w:val="23"/>
        </w:rPr>
        <w:t>S</w:t>
      </w:r>
      <w:r w:rsidR="00B44156" w:rsidRPr="00DC5507">
        <w:rPr>
          <w:rFonts w:cs="Arial"/>
          <w:szCs w:val="23"/>
        </w:rPr>
        <w:t xml:space="preserve">tring </w:t>
      </w:r>
      <w:r w:rsidR="00DC5507" w:rsidRPr="00DC5507">
        <w:rPr>
          <w:rFonts w:cs="Arial"/>
          <w:szCs w:val="23"/>
        </w:rPr>
        <w:t xml:space="preserve">representation of the array values. </w:t>
      </w:r>
      <w:r>
        <w:rPr>
          <w:rFonts w:cs="Arial"/>
          <w:szCs w:val="23"/>
        </w:rPr>
        <w:t>Document your design with a UML Class diagram. Create a separate driver class that instantiates a RandomArray object and outputs its contents and the minimum, maximum, and average values.</w:t>
      </w:r>
    </w:p>
    <w:p w:rsidR="00DC5507" w:rsidRPr="00DC5507" w:rsidRDefault="00B44156" w:rsidP="006B40FD">
      <w:pPr>
        <w:autoSpaceDE w:val="0"/>
        <w:autoSpaceDN w:val="0"/>
        <w:adjustRightInd w:val="0"/>
        <w:ind w:left="360"/>
        <w:rPr>
          <w:rFonts w:cs="Arial"/>
          <w:szCs w:val="23"/>
        </w:rPr>
      </w:pPr>
      <w:r w:rsidRPr="00CA3B0D">
        <w:rPr>
          <w:rFonts w:cs="Arial"/>
          <w:b/>
          <w:szCs w:val="23"/>
        </w:rPr>
        <w:t>Testing:</w:t>
      </w:r>
      <w:r>
        <w:rPr>
          <w:rFonts w:cs="Arial"/>
          <w:szCs w:val="23"/>
        </w:rPr>
        <w:t xml:space="preserve"> </w:t>
      </w:r>
      <w:r w:rsidR="00DC5507" w:rsidRPr="00DC5507">
        <w:rPr>
          <w:rFonts w:cs="Arial"/>
          <w:szCs w:val="23"/>
        </w:rPr>
        <w:t xml:space="preserve">Include the output for </w:t>
      </w:r>
      <w:r w:rsidR="00DC5507">
        <w:rPr>
          <w:rFonts w:cs="Arial"/>
          <w:szCs w:val="23"/>
        </w:rPr>
        <w:t>several</w:t>
      </w:r>
      <w:r w:rsidR="00DC5507" w:rsidRPr="00DC5507">
        <w:rPr>
          <w:rFonts w:cs="Arial"/>
          <w:szCs w:val="23"/>
        </w:rPr>
        <w:t xml:space="preserve"> different test runs that shows the array </w:t>
      </w:r>
      <w:r>
        <w:rPr>
          <w:rFonts w:cs="Arial"/>
          <w:szCs w:val="23"/>
        </w:rPr>
        <w:t xml:space="preserve">contents </w:t>
      </w:r>
      <w:r w:rsidR="00DC5507" w:rsidRPr="00DC5507">
        <w:rPr>
          <w:rFonts w:cs="Arial"/>
          <w:szCs w:val="23"/>
        </w:rPr>
        <w:t>with its minimum, maximum, and average values.</w:t>
      </w:r>
    </w:p>
    <w:p w:rsidR="00C83832" w:rsidRDefault="00B44156" w:rsidP="006B40FD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In Assignment 4, you created</w:t>
      </w:r>
      <w:r w:rsidR="00C83832">
        <w:t xml:space="preserve"> a </w:t>
      </w:r>
      <w:r w:rsidR="00C83832" w:rsidRPr="00B44156">
        <w:rPr>
          <w:rFonts w:ascii="Courier New" w:hAnsi="Courier New" w:cs="Courier New"/>
        </w:rPr>
        <w:t>Card</w:t>
      </w:r>
      <w:r w:rsidR="00C83832">
        <w:t xml:space="preserve"> class that represents a standard playing card</w:t>
      </w:r>
      <w:r w:rsidR="00784B12">
        <w:t>.</w:t>
      </w:r>
      <w:r>
        <w:t xml:space="preserve"> Use this to </w:t>
      </w:r>
      <w:r w:rsidR="00FB6A53">
        <w:t>design and implement</w:t>
      </w:r>
      <w:r w:rsidR="00C83832">
        <w:t xml:space="preserve"> a class called </w:t>
      </w:r>
      <w:r w:rsidR="00C83832" w:rsidRPr="00B44156">
        <w:rPr>
          <w:rFonts w:ascii="Courier New" w:hAnsi="Courier New" w:cs="Courier New"/>
        </w:rPr>
        <w:t>DeckOfCards</w:t>
      </w:r>
      <w:r w:rsidR="00C83832">
        <w:t xml:space="preserve"> that stores 52 objects of the </w:t>
      </w:r>
      <w:r w:rsidR="00C83832" w:rsidRPr="00B44156">
        <w:rPr>
          <w:rFonts w:ascii="Courier New" w:hAnsi="Courier New" w:cs="Courier New"/>
        </w:rPr>
        <w:t>Card</w:t>
      </w:r>
      <w:r w:rsidR="00C83832">
        <w:t xml:space="preserve"> class. Include methods to shuffle the deck, deal a card, </w:t>
      </w:r>
      <w:r w:rsidR="005734BF">
        <w:t xml:space="preserve">and </w:t>
      </w:r>
      <w:r w:rsidR="00C83832">
        <w:t>report the number of cards left in the deck</w:t>
      </w:r>
      <w:r w:rsidR="005734BF">
        <w:t>,</w:t>
      </w:r>
      <w:r>
        <w:t xml:space="preserve"> and a </w:t>
      </w:r>
      <w:r w:rsidRPr="00B44156">
        <w:rPr>
          <w:rFonts w:ascii="Courier New" w:hAnsi="Courier New" w:cs="Courier New"/>
        </w:rPr>
        <w:t>toString</w:t>
      </w:r>
      <w:r>
        <w:t xml:space="preserve"> to show the contents of the deck</w:t>
      </w:r>
      <w:r w:rsidR="00C83832">
        <w:t xml:space="preserve">. The shuffle methods should assume a full deck. </w:t>
      </w:r>
      <w:r w:rsidR="00FB6A53">
        <w:t xml:space="preserve">Document your design with a UML Class diagram. </w:t>
      </w:r>
      <w:r w:rsidR="00C83832">
        <w:t xml:space="preserve">Create a </w:t>
      </w:r>
      <w:r>
        <w:t xml:space="preserve">separate </w:t>
      </w:r>
      <w:r w:rsidR="00C83832">
        <w:t xml:space="preserve">driver class </w:t>
      </w:r>
      <w:r>
        <w:t xml:space="preserve">that first outputs the populated deck to prove it is complete, shuffles the deck, </w:t>
      </w:r>
      <w:r w:rsidR="005734BF">
        <w:t xml:space="preserve">and </w:t>
      </w:r>
      <w:r>
        <w:t>then</w:t>
      </w:r>
      <w:r w:rsidR="00C83832">
        <w:t xml:space="preserve"> deals each card from a shuffled deck, </w:t>
      </w:r>
      <w:r>
        <w:t xml:space="preserve">displaying </w:t>
      </w:r>
      <w:r w:rsidR="00C83832">
        <w:t>each card as it is dealt.</w:t>
      </w:r>
    </w:p>
    <w:p w:rsidR="00E11C08" w:rsidRDefault="00E11C08" w:rsidP="006B40FD">
      <w:pPr>
        <w:ind w:left="360"/>
      </w:pPr>
      <w:r w:rsidRPr="005734BF">
        <w:rPr>
          <w:b/>
        </w:rPr>
        <w:t>Hint:</w:t>
      </w:r>
      <w:r>
        <w:t xml:space="preserve"> </w:t>
      </w:r>
      <w:r w:rsidR="00C83832">
        <w:t xml:space="preserve">The constructor for </w:t>
      </w:r>
      <w:r w:rsidR="00C83832" w:rsidRPr="00B44156">
        <w:rPr>
          <w:rFonts w:ascii="Courier New" w:hAnsi="Courier New" w:cs="Courier New"/>
        </w:rPr>
        <w:t>DeckOfCards</w:t>
      </w:r>
      <w:r w:rsidR="00C83832">
        <w:t xml:space="preserve"> should have nested for loops for the face values (1 to 13) within the suit values (1 to 4). The shuffle method does not have to simulate </w:t>
      </w:r>
      <w:r w:rsidR="002A2882">
        <w:t>how a deck is physically shuffled; you can achieve the same effect by repeatedly swapping pairs of cards chosen at random.</w:t>
      </w:r>
    </w:p>
    <w:p w:rsidR="00B44156" w:rsidRDefault="00B44156" w:rsidP="006B40FD">
      <w:pPr>
        <w:ind w:left="360"/>
      </w:pPr>
      <w:r w:rsidRPr="005734BF">
        <w:rPr>
          <w:b/>
        </w:rPr>
        <w:t>Testing:</w:t>
      </w:r>
      <w:r>
        <w:t xml:space="preserve"> Include two complete runs to demonstrate the random effect of shuffling.</w:t>
      </w:r>
    </w:p>
    <w:p w:rsidR="00B548AC" w:rsidRDefault="009C32CE" w:rsidP="00B548AC">
      <w:pPr>
        <w:pStyle w:val="Bodytextnumbers"/>
        <w:numPr>
          <w:ilvl w:val="0"/>
          <w:numId w:val="1"/>
        </w:numPr>
        <w:tabs>
          <w:tab w:val="clear" w:pos="720"/>
        </w:tabs>
        <w:ind w:left="426" w:hanging="426"/>
      </w:pPr>
      <w:r>
        <w:t>Design and implement a recursive program to determine and print up to the Nth line of Pascal’s Triangle, as shown below. Each interior value is the sum of the two values above it.</w:t>
      </w:r>
    </w:p>
    <w:p w:rsidR="00B548AC" w:rsidRDefault="00B548AC" w:rsidP="00B548AC">
      <w:pPr>
        <w:rPr>
          <w:kern w:val="16"/>
          <w:szCs w:val="20"/>
        </w:rPr>
      </w:pPr>
      <w:r>
        <w:br w:type="page"/>
      </w:r>
    </w:p>
    <w:p w:rsidR="009C32CE" w:rsidRDefault="009C32CE" w:rsidP="009C32CE">
      <w:pPr>
        <w:spacing w:before="100" w:beforeAutospacing="1" w:after="100" w:afterAutospacing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1</w:t>
      </w:r>
      <w:r>
        <w:rPr>
          <w:rFonts w:ascii="Courier New" w:hAnsi="Courier New" w:cs="Courier New"/>
        </w:rPr>
        <w:br/>
        <w:t xml:space="preserve">                          1     1</w:t>
      </w:r>
      <w:r>
        <w:rPr>
          <w:rFonts w:ascii="Courier New" w:hAnsi="Courier New" w:cs="Courier New"/>
        </w:rPr>
        <w:br/>
        <w:t xml:space="preserve">                       1     2     1</w:t>
      </w:r>
      <w:r>
        <w:rPr>
          <w:rFonts w:ascii="Courier New" w:hAnsi="Courier New" w:cs="Courier New"/>
        </w:rPr>
        <w:br/>
        <w:t xml:space="preserve">                    1     3     3     1</w:t>
      </w:r>
      <w:r>
        <w:rPr>
          <w:rFonts w:ascii="Courier New" w:hAnsi="Courier New" w:cs="Courier New"/>
        </w:rPr>
        <w:br/>
        <w:t xml:space="preserve">                 1     4     6     4     1</w:t>
      </w:r>
      <w:r>
        <w:rPr>
          <w:rFonts w:ascii="Courier New" w:hAnsi="Courier New" w:cs="Courier New"/>
        </w:rPr>
        <w:br/>
        <w:t xml:space="preserve">              1     5    10    10     5     1</w:t>
      </w:r>
      <w:r>
        <w:rPr>
          <w:rFonts w:ascii="Courier New" w:hAnsi="Courier New" w:cs="Courier New"/>
        </w:rPr>
        <w:br/>
        <w:t xml:space="preserve">           1     6    15    20    15     6     1</w:t>
      </w:r>
      <w:r>
        <w:rPr>
          <w:rFonts w:ascii="Courier New" w:hAnsi="Courier New" w:cs="Courier New"/>
        </w:rPr>
        <w:br/>
        <w:t xml:space="preserve">        1    7     21    35    35    21     7     1</w:t>
      </w:r>
      <w:r>
        <w:rPr>
          <w:rFonts w:ascii="Courier New" w:hAnsi="Courier New" w:cs="Courier New"/>
        </w:rPr>
        <w:br/>
        <w:t xml:space="preserve">     1    8    28     56    70    56    28     8    1</w:t>
      </w:r>
    </w:p>
    <w:p w:rsidR="006B40FD" w:rsidRDefault="00AA29C6" w:rsidP="006B40FD">
      <w:pPr>
        <w:ind w:left="360"/>
      </w:pPr>
      <w:r w:rsidRPr="00A313AD">
        <w:rPr>
          <w:b/>
        </w:rPr>
        <w:t>Hint:</w:t>
      </w:r>
      <w:r>
        <w:t xml:space="preserve"> You should use an array to hold the values for a given line.</w:t>
      </w:r>
    </w:p>
    <w:p w:rsidR="006B40FD" w:rsidRDefault="00AA29C6" w:rsidP="006B40FD">
      <w:pPr>
        <w:ind w:left="360"/>
      </w:pPr>
      <w:r>
        <w:t>One recursive approach is:</w:t>
      </w:r>
    </w:p>
    <w:p w:rsidR="006B40FD" w:rsidRDefault="00AA29C6" w:rsidP="006B40FD">
      <w:pPr>
        <w:ind w:left="360"/>
      </w:pPr>
      <w:r>
        <w:t>T(n, 0) = T(n, n) = 1</w:t>
      </w:r>
    </w:p>
    <w:p w:rsidR="009C32CE" w:rsidRDefault="00AA29C6" w:rsidP="006B40FD">
      <w:pPr>
        <w:ind w:left="360"/>
      </w:pPr>
      <w:r>
        <w:t>T(n, d) = T(n - 1, d - 1) + T(n - 1, d)</w:t>
      </w:r>
    </w:p>
    <w:p w:rsidR="00467BAB" w:rsidRDefault="00467BAB" w:rsidP="006B4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458"/>
      </w:tblGrid>
      <w:tr w:rsidR="00502D52" w:rsidTr="00502D52">
        <w:tc>
          <w:tcPr>
            <w:tcW w:w="7398" w:type="dxa"/>
            <w:shd w:val="clear" w:color="auto" w:fill="A6A6A6" w:themeFill="background1" w:themeFillShade="A6"/>
            <w:vAlign w:val="center"/>
          </w:tcPr>
          <w:p w:rsidR="00502D52" w:rsidRPr="00B548AC" w:rsidRDefault="00502D52" w:rsidP="00502D5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bookmarkStart w:id="0" w:name="_GoBack" w:colFirst="0" w:colLast="1"/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t>Assignment Marking Criteria</w:t>
            </w:r>
          </w:p>
        </w:tc>
        <w:tc>
          <w:tcPr>
            <w:tcW w:w="1458" w:type="dxa"/>
            <w:shd w:val="clear" w:color="auto" w:fill="A6A6A6" w:themeFill="background1" w:themeFillShade="A6"/>
            <w:vAlign w:val="center"/>
          </w:tcPr>
          <w:p w:rsidR="00502D52" w:rsidRPr="00B548AC" w:rsidRDefault="00502D52" w:rsidP="00502D5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t>Weighting</w:t>
            </w:r>
          </w:p>
        </w:tc>
      </w:tr>
      <w:tr w:rsidR="00502D52" w:rsidTr="00502D52">
        <w:tc>
          <w:tcPr>
            <w:tcW w:w="7398" w:type="dxa"/>
            <w:vAlign w:val="center"/>
          </w:tcPr>
          <w:p w:rsidR="00502D52" w:rsidRDefault="00502D52" w:rsidP="00502D52">
            <w:pPr>
              <w:rPr>
                <w:lang w:val="en-US"/>
              </w:rPr>
            </w:pPr>
            <w:r>
              <w:rPr>
                <w:b/>
                <w:lang w:val="en-US"/>
              </w:rPr>
              <w:t>Correctness of solution:</w:t>
            </w:r>
            <w:r>
              <w:rPr>
                <w:lang w:val="en-US"/>
              </w:rPr>
              <w:t xml:space="preserve"> Algorithm is implemented and produces correct results for the stated problem</w:t>
            </w:r>
          </w:p>
        </w:tc>
        <w:tc>
          <w:tcPr>
            <w:tcW w:w="1458" w:type="dxa"/>
            <w:vAlign w:val="center"/>
          </w:tcPr>
          <w:p w:rsidR="00502D52" w:rsidRDefault="00502D52" w:rsidP="00502D5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/4</w:t>
            </w:r>
          </w:p>
        </w:tc>
      </w:tr>
      <w:tr w:rsidR="00502D52" w:rsidTr="00502D52">
        <w:tc>
          <w:tcPr>
            <w:tcW w:w="7398" w:type="dxa"/>
            <w:vAlign w:val="center"/>
          </w:tcPr>
          <w:p w:rsidR="00502D52" w:rsidRDefault="00502D52" w:rsidP="00502D52">
            <w:pPr>
              <w:rPr>
                <w:lang w:val="en-US"/>
              </w:rPr>
            </w:pPr>
            <w:r>
              <w:rPr>
                <w:b/>
                <w:lang w:val="en-US"/>
              </w:rPr>
              <w:t>Testing:</w:t>
            </w:r>
            <w:r>
              <w:rPr>
                <w:lang w:val="en-US"/>
              </w:rPr>
              <w:t xml:space="preserve"> Submission of test exhibits to indicate the solution works for a range of cases (e.g. minimum and maximum inputs) and handles unexpected exceptions</w:t>
            </w:r>
          </w:p>
        </w:tc>
        <w:tc>
          <w:tcPr>
            <w:tcW w:w="1458" w:type="dxa"/>
            <w:vAlign w:val="center"/>
          </w:tcPr>
          <w:p w:rsidR="00502D52" w:rsidRDefault="00502D52" w:rsidP="00502D5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  <w:tr w:rsidR="00502D52" w:rsidTr="00502D52">
        <w:tc>
          <w:tcPr>
            <w:tcW w:w="7398" w:type="dxa"/>
            <w:vAlign w:val="center"/>
          </w:tcPr>
          <w:p w:rsidR="00502D52" w:rsidRDefault="00502D52" w:rsidP="00502D52">
            <w:pPr>
              <w:rPr>
                <w:lang w:val="en-US"/>
              </w:rPr>
            </w:pPr>
            <w:r>
              <w:rPr>
                <w:b/>
                <w:lang w:val="en-US"/>
              </w:rPr>
              <w:t>Comments and documentation:</w:t>
            </w:r>
            <w:r>
              <w:rPr>
                <w:lang w:val="en-US"/>
              </w:rPr>
              <w:t xml:space="preserve"> Source code contains comments that explain in plain English what the code is intended to do</w:t>
            </w:r>
          </w:p>
          <w:p w:rsidR="00502D52" w:rsidRDefault="00502D52" w:rsidP="00502D52">
            <w:pPr>
              <w:rPr>
                <w:lang w:val="en-US"/>
              </w:rPr>
            </w:pPr>
            <w:r w:rsidRPr="002061D7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Javadoc style is </w:t>
            </w:r>
            <w:r>
              <w:rPr>
                <w:b/>
                <w:u w:val="single"/>
                <w:lang w:val="en-US"/>
              </w:rPr>
              <w:t>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required.</w:t>
            </w:r>
          </w:p>
        </w:tc>
        <w:tc>
          <w:tcPr>
            <w:tcW w:w="1458" w:type="dxa"/>
            <w:vAlign w:val="center"/>
          </w:tcPr>
          <w:p w:rsidR="00502D52" w:rsidRDefault="00502D52" w:rsidP="00502D5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  <w:bookmarkEnd w:id="0"/>
    </w:tbl>
    <w:p w:rsidR="00502D52" w:rsidRDefault="00502D52" w:rsidP="00502D52"/>
    <w:sectPr w:rsidR="00502D52" w:rsidSect="006B40F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A1" w:rsidRDefault="008C70A1" w:rsidP="00D842F8">
      <w:r>
        <w:separator/>
      </w:r>
    </w:p>
  </w:endnote>
  <w:endnote w:type="continuationSeparator" w:id="0">
    <w:p w:rsidR="008C70A1" w:rsidRDefault="008C70A1" w:rsidP="00D8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0FD" w:rsidRPr="00681428" w:rsidRDefault="00681428" w:rsidP="00681428">
    <w:pPr>
      <w:pStyle w:val="Footer"/>
    </w:pPr>
    <w:r w:rsidRPr="00681428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0FD" w:rsidRPr="00681428" w:rsidRDefault="00681428" w:rsidP="00681428">
    <w:pPr>
      <w:pStyle w:val="Footer"/>
    </w:pPr>
    <w:r w:rsidRPr="00681428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A1" w:rsidRDefault="008C70A1" w:rsidP="00D842F8">
      <w:r>
        <w:separator/>
      </w:r>
    </w:p>
  </w:footnote>
  <w:footnote w:type="continuationSeparator" w:id="0">
    <w:p w:rsidR="008C70A1" w:rsidRDefault="008C70A1" w:rsidP="00D84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0FD" w:rsidRPr="006B40FD" w:rsidRDefault="006B40FD" w:rsidP="006B40FD">
    <w:pPr>
      <w:pStyle w:val="Header"/>
      <w:rPr>
        <w:rFonts w:cs="Arial"/>
        <w:szCs w:val="20"/>
      </w:rPr>
    </w:pPr>
    <w:r w:rsidRPr="00B44352">
      <w:rPr>
        <w:rFonts w:cs="Arial"/>
        <w:szCs w:val="20"/>
      </w:rPr>
      <w:fldChar w:fldCharType="begin"/>
    </w:r>
    <w:r w:rsidRPr="00B44352">
      <w:rPr>
        <w:rFonts w:cs="Arial"/>
        <w:szCs w:val="20"/>
      </w:rPr>
      <w:instrText xml:space="preserve"> PAGE   \* MERGEFORMAT </w:instrText>
    </w:r>
    <w:r w:rsidRPr="00B44352">
      <w:rPr>
        <w:rFonts w:cs="Arial"/>
        <w:szCs w:val="20"/>
      </w:rPr>
      <w:fldChar w:fldCharType="separate"/>
    </w:r>
    <w:r w:rsidR="00502D52">
      <w:rPr>
        <w:rFonts w:cs="Arial"/>
        <w:noProof/>
        <w:szCs w:val="20"/>
      </w:rPr>
      <w:t>2</w:t>
    </w:r>
    <w:r w:rsidRPr="00B44352">
      <w:rPr>
        <w:rFonts w:cs="Arial"/>
        <w:noProof/>
        <w:szCs w:val="20"/>
      </w:rPr>
      <w:fldChar w:fldCharType="end"/>
    </w:r>
    <w:r w:rsidRPr="00B44352">
      <w:rPr>
        <w:rFonts w:cs="Arial"/>
        <w:noProof/>
        <w:szCs w:val="20"/>
      </w:rPr>
      <w:ptab w:relativeTo="margin" w:alignment="right" w:leader="none"/>
    </w:r>
    <w:r>
      <w:rPr>
        <w:rFonts w:cs="Arial"/>
        <w:noProof/>
        <w:szCs w:val="20"/>
      </w:rPr>
      <w:t>Assignment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2F8" w:rsidRPr="006B40FD" w:rsidRDefault="006B40FD" w:rsidP="006B40FD">
    <w:pPr>
      <w:pStyle w:val="Header"/>
      <w:rPr>
        <w:rFonts w:cs="Arial"/>
        <w:szCs w:val="20"/>
      </w:rPr>
    </w:pPr>
    <w:r w:rsidRPr="00827D00">
      <w:rPr>
        <w:rFonts w:cs="Arial"/>
        <w:szCs w:val="20"/>
      </w:rPr>
      <w:t>COM</w:t>
    </w:r>
    <w:r>
      <w:rPr>
        <w:rFonts w:cs="Arial"/>
        <w:szCs w:val="20"/>
      </w:rPr>
      <w:t>P 1131: Computer Programming I</w:t>
    </w:r>
    <w:r>
      <w:rPr>
        <w:rFonts w:cs="Arial"/>
        <w:szCs w:val="20"/>
      </w:rPr>
      <w:ptab w:relativeTo="margin" w:alignment="right" w:leader="none"/>
    </w:r>
    <w:r w:rsidRPr="00827D00">
      <w:rPr>
        <w:rFonts w:cs="Arial"/>
        <w:szCs w:val="20"/>
      </w:rPr>
      <w:fldChar w:fldCharType="begin"/>
    </w:r>
    <w:r w:rsidRPr="00827D00">
      <w:rPr>
        <w:rFonts w:cs="Arial"/>
        <w:szCs w:val="20"/>
      </w:rPr>
      <w:instrText xml:space="preserve"> PAGE   \* MERGEFORMAT </w:instrText>
    </w:r>
    <w:r w:rsidRPr="00827D00">
      <w:rPr>
        <w:rFonts w:cs="Arial"/>
        <w:szCs w:val="20"/>
      </w:rPr>
      <w:fldChar w:fldCharType="separate"/>
    </w:r>
    <w:r w:rsidR="00502D52">
      <w:rPr>
        <w:rFonts w:cs="Arial"/>
        <w:noProof/>
        <w:szCs w:val="20"/>
      </w:rPr>
      <w:t>1</w:t>
    </w:r>
    <w:r w:rsidRPr="00827D00">
      <w:rPr>
        <w:rFonts w:cs="Arial"/>
        <w:noProof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532A7"/>
    <w:multiLevelType w:val="hybridMultilevel"/>
    <w:tmpl w:val="CAC0E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A44BAD"/>
    <w:multiLevelType w:val="multilevel"/>
    <w:tmpl w:val="B4A005F2"/>
    <w:lvl w:ilvl="0">
      <w:start w:val="1"/>
      <w:numFmt w:val="decimal"/>
      <w:pStyle w:val="Bodytextnumbers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F0B52"/>
    <w:multiLevelType w:val="multilevel"/>
    <w:tmpl w:val="848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6"/>
  </w:num>
  <w:num w:numId="5">
    <w:abstractNumId w:val="29"/>
  </w:num>
  <w:num w:numId="6">
    <w:abstractNumId w:val="34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19"/>
  </w:num>
  <w:num w:numId="12">
    <w:abstractNumId w:val="13"/>
  </w:num>
  <w:num w:numId="13">
    <w:abstractNumId w:val="28"/>
  </w:num>
  <w:num w:numId="14">
    <w:abstractNumId w:val="2"/>
  </w:num>
  <w:num w:numId="15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6">
    <w:abstractNumId w:val="31"/>
  </w:num>
  <w:num w:numId="17">
    <w:abstractNumId w:val="7"/>
  </w:num>
  <w:num w:numId="18">
    <w:abstractNumId w:val="25"/>
  </w:num>
  <w:num w:numId="19">
    <w:abstractNumId w:val="33"/>
  </w:num>
  <w:num w:numId="20">
    <w:abstractNumId w:val="12"/>
  </w:num>
  <w:num w:numId="21">
    <w:abstractNumId w:val="0"/>
  </w:num>
  <w:num w:numId="22">
    <w:abstractNumId w:val="35"/>
  </w:num>
  <w:num w:numId="23">
    <w:abstractNumId w:val="17"/>
  </w:num>
  <w:num w:numId="24">
    <w:abstractNumId w:val="19"/>
    <w:lvlOverride w:ilvl="0">
      <w:startOverride w:val="1"/>
    </w:lvlOverride>
  </w:num>
  <w:num w:numId="25">
    <w:abstractNumId w:val="16"/>
  </w:num>
  <w:num w:numId="26">
    <w:abstractNumId w:val="20"/>
  </w:num>
  <w:num w:numId="27">
    <w:abstractNumId w:val="23"/>
  </w:num>
  <w:num w:numId="28">
    <w:abstractNumId w:val="18"/>
  </w:num>
  <w:num w:numId="29">
    <w:abstractNumId w:val="14"/>
  </w:num>
  <w:num w:numId="30">
    <w:abstractNumId w:val="27"/>
  </w:num>
  <w:num w:numId="31">
    <w:abstractNumId w:val="30"/>
  </w:num>
  <w:num w:numId="32">
    <w:abstractNumId w:val="21"/>
  </w:num>
  <w:num w:numId="33">
    <w:abstractNumId w:val="26"/>
  </w:num>
  <w:num w:numId="34">
    <w:abstractNumId w:val="24"/>
  </w:num>
  <w:num w:numId="35">
    <w:abstractNumId w:val="4"/>
  </w:num>
  <w:num w:numId="36">
    <w:abstractNumId w:val="8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C3BD3"/>
    <w:rsid w:val="000D1D34"/>
    <w:rsid w:val="000D5086"/>
    <w:rsid w:val="000E107E"/>
    <w:rsid w:val="000E25D0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1D7"/>
    <w:rsid w:val="00206BE8"/>
    <w:rsid w:val="00255FDA"/>
    <w:rsid w:val="00262018"/>
    <w:rsid w:val="00265B2C"/>
    <w:rsid w:val="00266CF4"/>
    <w:rsid w:val="00266F6A"/>
    <w:rsid w:val="00271A2C"/>
    <w:rsid w:val="00296F2E"/>
    <w:rsid w:val="002A2882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434B"/>
    <w:rsid w:val="0034435F"/>
    <w:rsid w:val="00350709"/>
    <w:rsid w:val="00352441"/>
    <w:rsid w:val="00364CDD"/>
    <w:rsid w:val="00370AEE"/>
    <w:rsid w:val="00391774"/>
    <w:rsid w:val="003B1DC2"/>
    <w:rsid w:val="003B37D0"/>
    <w:rsid w:val="003B69B1"/>
    <w:rsid w:val="003C046C"/>
    <w:rsid w:val="003C5254"/>
    <w:rsid w:val="003E0C78"/>
    <w:rsid w:val="003E4223"/>
    <w:rsid w:val="003F2BB7"/>
    <w:rsid w:val="003F2F9A"/>
    <w:rsid w:val="003F7993"/>
    <w:rsid w:val="004040AD"/>
    <w:rsid w:val="00406058"/>
    <w:rsid w:val="00406821"/>
    <w:rsid w:val="00406EE6"/>
    <w:rsid w:val="004108B7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4F787E"/>
    <w:rsid w:val="00502D52"/>
    <w:rsid w:val="005039DB"/>
    <w:rsid w:val="005116B2"/>
    <w:rsid w:val="005213D8"/>
    <w:rsid w:val="00531FB5"/>
    <w:rsid w:val="00534916"/>
    <w:rsid w:val="00546CA0"/>
    <w:rsid w:val="00551319"/>
    <w:rsid w:val="00554FB7"/>
    <w:rsid w:val="0055692E"/>
    <w:rsid w:val="00557137"/>
    <w:rsid w:val="00561652"/>
    <w:rsid w:val="00562382"/>
    <w:rsid w:val="005729D1"/>
    <w:rsid w:val="005734BF"/>
    <w:rsid w:val="005743A3"/>
    <w:rsid w:val="005743EC"/>
    <w:rsid w:val="00574D1B"/>
    <w:rsid w:val="00575E65"/>
    <w:rsid w:val="00577021"/>
    <w:rsid w:val="00581D14"/>
    <w:rsid w:val="00582A01"/>
    <w:rsid w:val="005905A0"/>
    <w:rsid w:val="00593F89"/>
    <w:rsid w:val="005A1C19"/>
    <w:rsid w:val="005A1FD3"/>
    <w:rsid w:val="005C69DE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0A23"/>
    <w:rsid w:val="006764E2"/>
    <w:rsid w:val="00681428"/>
    <w:rsid w:val="00682261"/>
    <w:rsid w:val="00685A6C"/>
    <w:rsid w:val="00686DF9"/>
    <w:rsid w:val="00692C61"/>
    <w:rsid w:val="00694B1E"/>
    <w:rsid w:val="00695F28"/>
    <w:rsid w:val="00696677"/>
    <w:rsid w:val="006A735B"/>
    <w:rsid w:val="006A7FBB"/>
    <w:rsid w:val="006B0F28"/>
    <w:rsid w:val="006B1BA2"/>
    <w:rsid w:val="006B2906"/>
    <w:rsid w:val="006B2D5E"/>
    <w:rsid w:val="006B40FD"/>
    <w:rsid w:val="006C1F53"/>
    <w:rsid w:val="006C2D4D"/>
    <w:rsid w:val="006C5DBE"/>
    <w:rsid w:val="006D3D7A"/>
    <w:rsid w:val="006E44B1"/>
    <w:rsid w:val="006E56E0"/>
    <w:rsid w:val="006E7A8F"/>
    <w:rsid w:val="006F13CA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7709A"/>
    <w:rsid w:val="00784B12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3EC6"/>
    <w:rsid w:val="008108C4"/>
    <w:rsid w:val="00810F36"/>
    <w:rsid w:val="008150AB"/>
    <w:rsid w:val="008168CD"/>
    <w:rsid w:val="008225E0"/>
    <w:rsid w:val="008247C5"/>
    <w:rsid w:val="00824C2E"/>
    <w:rsid w:val="00832DDC"/>
    <w:rsid w:val="008344D2"/>
    <w:rsid w:val="00837EF6"/>
    <w:rsid w:val="00841EC8"/>
    <w:rsid w:val="00860E4E"/>
    <w:rsid w:val="00872629"/>
    <w:rsid w:val="0087410F"/>
    <w:rsid w:val="00881314"/>
    <w:rsid w:val="00890D95"/>
    <w:rsid w:val="00891AF7"/>
    <w:rsid w:val="00892706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212A"/>
    <w:rsid w:val="008C4499"/>
    <w:rsid w:val="008C5E86"/>
    <w:rsid w:val="008C666E"/>
    <w:rsid w:val="008C70A1"/>
    <w:rsid w:val="008D076C"/>
    <w:rsid w:val="008D69E7"/>
    <w:rsid w:val="008D76D4"/>
    <w:rsid w:val="008E11BC"/>
    <w:rsid w:val="008E37C3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10DB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32CE"/>
    <w:rsid w:val="009C5CE3"/>
    <w:rsid w:val="009C7DEB"/>
    <w:rsid w:val="009D0462"/>
    <w:rsid w:val="009D24F8"/>
    <w:rsid w:val="009E1AB4"/>
    <w:rsid w:val="009F1E98"/>
    <w:rsid w:val="009F638F"/>
    <w:rsid w:val="009F73BD"/>
    <w:rsid w:val="00A01672"/>
    <w:rsid w:val="00A023D9"/>
    <w:rsid w:val="00A05E05"/>
    <w:rsid w:val="00A13197"/>
    <w:rsid w:val="00A203A4"/>
    <w:rsid w:val="00A272F8"/>
    <w:rsid w:val="00A313AD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29C6"/>
    <w:rsid w:val="00AA35BA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AF6557"/>
    <w:rsid w:val="00B16894"/>
    <w:rsid w:val="00B22077"/>
    <w:rsid w:val="00B416C3"/>
    <w:rsid w:val="00B4364E"/>
    <w:rsid w:val="00B44156"/>
    <w:rsid w:val="00B46AE7"/>
    <w:rsid w:val="00B51910"/>
    <w:rsid w:val="00B54612"/>
    <w:rsid w:val="00B548AC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A7611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1F8"/>
    <w:rsid w:val="00C12CF1"/>
    <w:rsid w:val="00C15616"/>
    <w:rsid w:val="00C174B8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83832"/>
    <w:rsid w:val="00C91BD6"/>
    <w:rsid w:val="00CA3572"/>
    <w:rsid w:val="00CA3B0D"/>
    <w:rsid w:val="00CA478A"/>
    <w:rsid w:val="00CA624F"/>
    <w:rsid w:val="00CB78FD"/>
    <w:rsid w:val="00CC4FF1"/>
    <w:rsid w:val="00CC5437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3362D"/>
    <w:rsid w:val="00D427BB"/>
    <w:rsid w:val="00D44396"/>
    <w:rsid w:val="00D475AC"/>
    <w:rsid w:val="00D507E4"/>
    <w:rsid w:val="00D73F0B"/>
    <w:rsid w:val="00D73F1B"/>
    <w:rsid w:val="00D7672B"/>
    <w:rsid w:val="00D83446"/>
    <w:rsid w:val="00D842F8"/>
    <w:rsid w:val="00D92843"/>
    <w:rsid w:val="00D9319D"/>
    <w:rsid w:val="00DC1DF4"/>
    <w:rsid w:val="00DC5507"/>
    <w:rsid w:val="00DC6353"/>
    <w:rsid w:val="00DE5206"/>
    <w:rsid w:val="00DE54EC"/>
    <w:rsid w:val="00DE5926"/>
    <w:rsid w:val="00DF34D9"/>
    <w:rsid w:val="00DF4252"/>
    <w:rsid w:val="00E043EA"/>
    <w:rsid w:val="00E05A6B"/>
    <w:rsid w:val="00E11C08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5C22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050AB"/>
    <w:rsid w:val="00F10EF8"/>
    <w:rsid w:val="00F12E13"/>
    <w:rsid w:val="00F17063"/>
    <w:rsid w:val="00F210C8"/>
    <w:rsid w:val="00F5095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6A53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4A83"/>
  <w15:docId w15:val="{30702900-E6CB-4275-BF5D-BA55B7B0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52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D52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D52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D52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D52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52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52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2D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2D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2D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02D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02D52"/>
  </w:style>
  <w:style w:type="character" w:customStyle="1" w:styleId="Heading1Char">
    <w:name w:val="Heading 1 Char"/>
    <w:basedOn w:val="DefaultParagraphFont"/>
    <w:link w:val="Heading1"/>
    <w:uiPriority w:val="9"/>
    <w:rsid w:val="00502D52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02D52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02D52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502D52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502D52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502D52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502D52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502D52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502D52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502D52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502D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502D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2D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02D52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502D52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D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52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502D52"/>
    <w:pPr>
      <w:numPr>
        <w:numId w:val="10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502D52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02D5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02D52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02D5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customStyle="1" w:styleId="Bodytextnumbers">
    <w:name w:val="Body text numbers"/>
    <w:basedOn w:val="Normal"/>
    <w:rsid w:val="009C32CE"/>
    <w:pPr>
      <w:numPr>
        <w:numId w:val="8"/>
      </w:numPr>
    </w:pPr>
    <w:rPr>
      <w:kern w:val="16"/>
      <w:szCs w:val="20"/>
    </w:rPr>
  </w:style>
  <w:style w:type="paragraph" w:customStyle="1" w:styleId="Notebox">
    <w:name w:val="Notebox"/>
    <w:basedOn w:val="Normal"/>
    <w:qFormat/>
    <w:rsid w:val="00502D52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character" w:styleId="Emphasis">
    <w:name w:val="Emphasis"/>
    <w:basedOn w:val="DefaultParagraphFont"/>
    <w:uiPriority w:val="20"/>
    <w:qFormat/>
    <w:rsid w:val="00502D52"/>
    <w:rPr>
      <w:i/>
      <w:iCs/>
    </w:rPr>
  </w:style>
  <w:style w:type="paragraph" w:styleId="NoSpacing">
    <w:name w:val="No Spacing"/>
    <w:uiPriority w:val="1"/>
    <w:qFormat/>
    <w:rsid w:val="00502D52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502D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2D52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D52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D52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502D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2D5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02D5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2D5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2D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D52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02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D52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D52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D52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502D52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502D52"/>
    <w:pPr>
      <w:numPr>
        <w:ilvl w:val="1"/>
        <w:numId w:val="24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502D52"/>
    <w:pPr>
      <w:numPr>
        <w:numId w:val="24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502D52"/>
    <w:pPr>
      <w:framePr w:hSpace="180" w:wrap="around" w:vAnchor="text" w:hAnchor="margin" w:y="479"/>
      <w:spacing w:before="160" w:after="160" w:line="240" w:lineRule="atLeast"/>
    </w:pPr>
  </w:style>
  <w:style w:type="paragraph" w:styleId="TOC1">
    <w:name w:val="toc 1"/>
    <w:basedOn w:val="Normal"/>
    <w:next w:val="Normal"/>
    <w:autoRedefine/>
    <w:uiPriority w:val="39"/>
    <w:unhideWhenUsed/>
    <w:rsid w:val="00502D52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2D52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02D52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02D52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502D52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502D52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502D52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55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26</cp:revision>
  <dcterms:created xsi:type="dcterms:W3CDTF">2013-02-22T19:26:00Z</dcterms:created>
  <dcterms:modified xsi:type="dcterms:W3CDTF">2017-05-12T18:03:00Z</dcterms:modified>
</cp:coreProperties>
</file>