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054966">
      <w:pPr>
        <w:pStyle w:val="Heading1"/>
      </w:pPr>
      <w:r>
        <w:t xml:space="preserve">Lab </w:t>
      </w:r>
      <w:r w:rsidR="00DA3E10">
        <w:t>5</w:t>
      </w:r>
      <w:r w:rsidR="00F12E13">
        <w:t xml:space="preserve">: </w:t>
      </w:r>
      <w:r w:rsidR="0067571B">
        <w:t xml:space="preserve">Chapter </w:t>
      </w:r>
      <w:r w:rsidR="00DA3E10">
        <w:t>5</w:t>
      </w:r>
      <w:r w:rsidR="00627C3D">
        <w:t>,</w:t>
      </w:r>
      <w:r w:rsidR="00C95A09">
        <w:t xml:space="preserve"> “</w:t>
      </w:r>
      <w:r w:rsidR="00DA3E10">
        <w:t>Writing Classes</w:t>
      </w:r>
      <w:r w:rsidR="00C95A09">
        <w:t>”</w:t>
      </w:r>
      <w:r w:rsidR="0063001F">
        <w:t xml:space="preserve"> SOLUTION</w:t>
      </w:r>
    </w:p>
    <w:p w:rsidR="005D0432" w:rsidRDefault="00467BAB" w:rsidP="00627C3D">
      <w:r>
        <w:t xml:space="preserve">The following </w:t>
      </w:r>
      <w:r w:rsidR="00C95A09">
        <w:t>exercises are intended to help you apply and practi</w:t>
      </w:r>
      <w:r w:rsidR="003A5BEC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 w:rsidR="00B140B0">
        <w:t xml:space="preserve"> submitted for marks.</w:t>
      </w:r>
    </w:p>
    <w:p w:rsidR="00467BAB" w:rsidRDefault="005D0432" w:rsidP="00627C3D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3013BA">
        <w:t>code</w:t>
      </w:r>
      <w:r>
        <w:t xml:space="preserve"> in a Java program to see the actual result.</w:t>
      </w:r>
    </w:p>
    <w:p w:rsidR="00627C3D" w:rsidRDefault="00627C3D" w:rsidP="00627C3D"/>
    <w:p w:rsidR="00627C3D" w:rsidRDefault="00DA3E10" w:rsidP="00627C3D">
      <w:pPr>
        <w:numPr>
          <w:ilvl w:val="0"/>
          <w:numId w:val="1"/>
        </w:numPr>
      </w:pPr>
      <w:r>
        <w:t>For each of the following pairs, which represents a class and which represents an object of that class?</w:t>
      </w:r>
    </w:p>
    <w:p w:rsidR="00627C3D" w:rsidRDefault="00DA3E10" w:rsidP="00627C3D">
      <w:pPr>
        <w:pStyle w:val="ListParagraph"/>
        <w:numPr>
          <w:ilvl w:val="0"/>
          <w:numId w:val="35"/>
        </w:numPr>
        <w:spacing w:before="80" w:after="80"/>
      </w:pPr>
      <w:r>
        <w:t>Superhero, Superman</w:t>
      </w:r>
    </w:p>
    <w:p w:rsidR="00627C3D" w:rsidRDefault="00DA3E10" w:rsidP="00627C3D">
      <w:pPr>
        <w:pStyle w:val="ListParagraph"/>
        <w:numPr>
          <w:ilvl w:val="0"/>
          <w:numId w:val="35"/>
        </w:numPr>
        <w:spacing w:before="80" w:after="80"/>
      </w:pPr>
      <w:r>
        <w:t>Justin, Person</w:t>
      </w:r>
    </w:p>
    <w:p w:rsidR="00627C3D" w:rsidRDefault="00DA3E10" w:rsidP="00627C3D">
      <w:pPr>
        <w:pStyle w:val="ListParagraph"/>
        <w:numPr>
          <w:ilvl w:val="0"/>
          <w:numId w:val="35"/>
        </w:numPr>
        <w:spacing w:before="80" w:after="80"/>
      </w:pPr>
      <w:r>
        <w:t>Rover, Pet</w:t>
      </w:r>
    </w:p>
    <w:p w:rsidR="00627C3D" w:rsidRDefault="00DA3E10" w:rsidP="00627C3D">
      <w:pPr>
        <w:pStyle w:val="ListParagraph"/>
        <w:numPr>
          <w:ilvl w:val="0"/>
          <w:numId w:val="35"/>
        </w:numPr>
        <w:spacing w:before="80" w:after="80"/>
      </w:pPr>
      <w:r>
        <w:t>Magazine, Time</w:t>
      </w:r>
    </w:p>
    <w:p w:rsidR="003C28B9" w:rsidRPr="003013BA" w:rsidRDefault="00DA3E10" w:rsidP="00627C3D">
      <w:pPr>
        <w:pStyle w:val="ListParagraph"/>
        <w:numPr>
          <w:ilvl w:val="0"/>
          <w:numId w:val="35"/>
        </w:numPr>
        <w:spacing w:before="80" w:after="80"/>
      </w:pPr>
      <w:r>
        <w:t>Christmas, Holiday</w:t>
      </w:r>
    </w:p>
    <w:p w:rsidR="0063001F" w:rsidRPr="0063001F" w:rsidRDefault="0063001F" w:rsidP="00627C3D">
      <w:pPr>
        <w:ind w:left="360"/>
        <w:rPr>
          <w:b/>
        </w:rPr>
      </w:pPr>
      <w:r w:rsidRPr="0063001F">
        <w:rPr>
          <w:b/>
        </w:rPr>
        <w:t>SOLUTION</w:t>
      </w:r>
    </w:p>
    <w:p w:rsidR="00627C3D" w:rsidRDefault="005F2CCC" w:rsidP="00627C3D">
      <w:pPr>
        <w:pStyle w:val="ListParagraph"/>
        <w:numPr>
          <w:ilvl w:val="0"/>
          <w:numId w:val="36"/>
        </w:numPr>
        <w:spacing w:before="80" w:after="80"/>
      </w:pPr>
      <w:r>
        <w:t>Superhero (C), Superman (O)</w:t>
      </w:r>
    </w:p>
    <w:p w:rsidR="00627C3D" w:rsidRDefault="005F2CCC" w:rsidP="00627C3D">
      <w:pPr>
        <w:pStyle w:val="ListParagraph"/>
        <w:numPr>
          <w:ilvl w:val="0"/>
          <w:numId w:val="36"/>
        </w:numPr>
        <w:spacing w:before="80" w:after="80"/>
      </w:pPr>
      <w:r>
        <w:t>Justin (O), Person (C)</w:t>
      </w:r>
    </w:p>
    <w:p w:rsidR="00627C3D" w:rsidRDefault="005F2CCC" w:rsidP="00627C3D">
      <w:pPr>
        <w:pStyle w:val="ListParagraph"/>
        <w:numPr>
          <w:ilvl w:val="0"/>
          <w:numId w:val="36"/>
        </w:numPr>
        <w:spacing w:before="80" w:after="80"/>
      </w:pPr>
      <w:r>
        <w:t>Rover (O), Pet (C)</w:t>
      </w:r>
    </w:p>
    <w:p w:rsidR="00627C3D" w:rsidRDefault="005F2CCC" w:rsidP="00627C3D">
      <w:pPr>
        <w:pStyle w:val="ListParagraph"/>
        <w:numPr>
          <w:ilvl w:val="0"/>
          <w:numId w:val="36"/>
        </w:numPr>
        <w:spacing w:before="80" w:after="80"/>
      </w:pPr>
      <w:r>
        <w:t>Magazine (C), Time (O)</w:t>
      </w:r>
    </w:p>
    <w:p w:rsidR="0063001F" w:rsidRDefault="005F2CCC" w:rsidP="00627C3D">
      <w:pPr>
        <w:pStyle w:val="ListParagraph"/>
        <w:numPr>
          <w:ilvl w:val="0"/>
          <w:numId w:val="36"/>
        </w:numPr>
        <w:spacing w:before="80" w:after="80"/>
      </w:pPr>
      <w:r>
        <w:t>Christmas (O), Holiday (C)</w:t>
      </w:r>
    </w:p>
    <w:p w:rsidR="00627C3D" w:rsidRDefault="00627C3D" w:rsidP="00627C3D">
      <w:pPr>
        <w:ind w:left="360"/>
      </w:pPr>
    </w:p>
    <w:p w:rsidR="003013BA" w:rsidRDefault="00DA3E10" w:rsidP="00627C3D">
      <w:pPr>
        <w:numPr>
          <w:ilvl w:val="0"/>
          <w:numId w:val="1"/>
        </w:numPr>
      </w:pPr>
      <w:r>
        <w:t xml:space="preserve">List some attributes and operations that might be defined for a class called </w:t>
      </w:r>
      <w:r w:rsidRPr="00DA3E10">
        <w:rPr>
          <w:rFonts w:ascii="Courier New" w:hAnsi="Courier New" w:cs="Courier New"/>
        </w:rPr>
        <w:t>Meeting</w:t>
      </w:r>
      <w:r>
        <w:t xml:space="preserve"> that represents a business meeting.</w:t>
      </w:r>
    </w:p>
    <w:p w:rsidR="0063001F" w:rsidRPr="0063001F" w:rsidRDefault="0063001F" w:rsidP="00627C3D">
      <w:pPr>
        <w:ind w:left="357"/>
        <w:rPr>
          <w:b/>
        </w:rPr>
      </w:pPr>
      <w:r w:rsidRPr="0063001F">
        <w:rPr>
          <w:b/>
        </w:rPr>
        <w:t>SOLUTION</w:t>
      </w:r>
    </w:p>
    <w:p w:rsidR="0063001F" w:rsidRDefault="005F2CCC" w:rsidP="00627C3D">
      <w:pPr>
        <w:ind w:left="357"/>
      </w:pPr>
      <w:r>
        <w:t>attributes</w:t>
      </w:r>
      <w:r>
        <w:tab/>
      </w:r>
      <w:r>
        <w:tab/>
        <w:t>start date/time, end date/time, location, attendees</w:t>
      </w:r>
    </w:p>
    <w:p w:rsidR="005F2CCC" w:rsidRDefault="005F2CCC" w:rsidP="00627C3D">
      <w:pPr>
        <w:ind w:left="357"/>
      </w:pPr>
      <w:r>
        <w:t>operations</w:t>
      </w:r>
      <w:r>
        <w:tab/>
      </w:r>
      <w:r>
        <w:tab/>
        <w:t>get_ an</w:t>
      </w:r>
      <w:r w:rsidR="009E62E2">
        <w:t>d set_ for start, end, location;</w:t>
      </w:r>
      <w:r>
        <w:t xml:space="preserve"> add attendee, del attendee</w:t>
      </w:r>
    </w:p>
    <w:p w:rsidR="003A5BEC" w:rsidRDefault="003A5BEC" w:rsidP="003A5BEC">
      <w:r>
        <w:br w:type="page"/>
      </w:r>
    </w:p>
    <w:p w:rsidR="00DA3E10" w:rsidRDefault="00DA3E10" w:rsidP="00627C3D">
      <w:pPr>
        <w:numPr>
          <w:ilvl w:val="0"/>
          <w:numId w:val="1"/>
        </w:numPr>
      </w:pPr>
      <w:r>
        <w:lastRenderedPageBreak/>
        <w:t xml:space="preserve">List some attributes and operations that might be defined for a class called </w:t>
      </w:r>
      <w:r>
        <w:rPr>
          <w:rFonts w:ascii="Courier New" w:hAnsi="Courier New" w:cs="Courier New"/>
        </w:rPr>
        <w:t>Course</w:t>
      </w:r>
      <w:r>
        <w:t xml:space="preserve"> that represents a college course (not a particular offering of a cours</w:t>
      </w:r>
      <w:r w:rsidR="0063001F">
        <w:t>e, just the course in general).</w:t>
      </w:r>
    </w:p>
    <w:p w:rsidR="0063001F" w:rsidRPr="0063001F" w:rsidRDefault="0063001F" w:rsidP="00627C3D">
      <w:pPr>
        <w:ind w:left="357"/>
        <w:rPr>
          <w:b/>
        </w:rPr>
      </w:pPr>
      <w:r w:rsidRPr="0063001F">
        <w:rPr>
          <w:b/>
        </w:rPr>
        <w:t>SOLUTION</w:t>
      </w:r>
    </w:p>
    <w:p w:rsidR="0063001F" w:rsidRDefault="005F2CCC" w:rsidP="00627C3D">
      <w:pPr>
        <w:ind w:left="357"/>
      </w:pPr>
      <w:r>
        <w:t>attributes</w:t>
      </w:r>
      <w:r>
        <w:tab/>
      </w:r>
      <w:r>
        <w:tab/>
        <w:t>code, title, credits, pre-requisite(s)</w:t>
      </w:r>
    </w:p>
    <w:p w:rsidR="005F2CCC" w:rsidRDefault="005F2CCC" w:rsidP="003A5BEC">
      <w:pPr>
        <w:ind w:left="2157" w:hanging="1800"/>
      </w:pPr>
      <w:r>
        <w:t>operations</w:t>
      </w:r>
      <w:r>
        <w:tab/>
      </w:r>
      <w:r>
        <w:tab/>
        <w:t>get_ and set_ for code,</w:t>
      </w:r>
      <w:r w:rsidR="009E62E2">
        <w:t xml:space="preserve"> title, credits;</w:t>
      </w:r>
      <w:r>
        <w:t xml:space="preserve"> add pre-requisite, del pre-requisite</w:t>
      </w:r>
    </w:p>
    <w:p w:rsidR="003A5BEC" w:rsidRDefault="003A5BEC" w:rsidP="00627C3D">
      <w:pPr>
        <w:ind w:left="357"/>
      </w:pPr>
    </w:p>
    <w:p w:rsidR="003013BA" w:rsidRDefault="00DA3E10" w:rsidP="00627C3D">
      <w:pPr>
        <w:numPr>
          <w:ilvl w:val="0"/>
          <w:numId w:val="1"/>
        </w:numPr>
      </w:pPr>
      <w:r>
        <w:t xml:space="preserve">Write a method called </w:t>
      </w:r>
      <w:r w:rsidRPr="00DA3E10">
        <w:rPr>
          <w:rFonts w:ascii="Courier New" w:hAnsi="Courier New" w:cs="Courier New"/>
        </w:rPr>
        <w:t>cube</w:t>
      </w:r>
      <w:r>
        <w:t xml:space="preserve"> that accepts one integer parameter and returns that value raised to the third power.</w:t>
      </w:r>
    </w:p>
    <w:p w:rsidR="0063001F" w:rsidRPr="0063001F" w:rsidRDefault="0063001F" w:rsidP="00627C3D">
      <w:pPr>
        <w:ind w:left="360"/>
        <w:rPr>
          <w:b/>
        </w:rPr>
      </w:pPr>
      <w:r w:rsidRPr="0063001F">
        <w:rPr>
          <w:b/>
        </w:rPr>
        <w:t>SOLUTION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static int cube (int num)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>return (num * num * num);</w:t>
      </w:r>
    </w:p>
    <w:p w:rsidR="00DA4A52" w:rsidRDefault="00DA4A5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4A52" w:rsidRPr="00DA4A52" w:rsidRDefault="00DA4A52" w:rsidP="00627C3D">
      <w:pPr>
        <w:rPr>
          <w:rFonts w:ascii="Courier New" w:hAnsi="Courier New" w:cs="Courier New"/>
        </w:rPr>
      </w:pPr>
    </w:p>
    <w:p w:rsidR="00DA4A52" w:rsidRDefault="00DA4A5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>System.out.println( cube(2) );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>System.out.println( cube(3) );</w:t>
      </w:r>
    </w:p>
    <w:p w:rsidR="00DA4A52" w:rsidRPr="00DA4A52" w:rsidRDefault="00DA4A5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System.out.println( cube(5) );</w:t>
      </w:r>
    </w:p>
    <w:p w:rsidR="00DA4A52" w:rsidRDefault="00DA4A5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}</w:t>
      </w: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  <w:bookmarkStart w:id="0" w:name="_GoBack"/>
      <w:bookmarkEnd w:id="0"/>
    </w:p>
    <w:p w:rsidR="003A5BEC" w:rsidRDefault="003A5BEC" w:rsidP="00627C3D">
      <w:pPr>
        <w:ind w:left="720"/>
      </w:pPr>
      <w:r>
        <w:br w:type="page"/>
      </w:r>
    </w:p>
    <w:p w:rsidR="00DA3E10" w:rsidRDefault="00DA3E10" w:rsidP="003A5BEC">
      <w:pPr>
        <w:numPr>
          <w:ilvl w:val="0"/>
          <w:numId w:val="1"/>
        </w:numPr>
        <w:spacing w:before="100" w:after="100"/>
      </w:pPr>
      <w:r>
        <w:lastRenderedPageBreak/>
        <w:t xml:space="preserve">Write a method called </w:t>
      </w:r>
      <w:r>
        <w:rPr>
          <w:rFonts w:ascii="Courier New" w:hAnsi="Courier New" w:cs="Courier New"/>
        </w:rPr>
        <w:t>random100</w:t>
      </w:r>
      <w:r>
        <w:t xml:space="preserve"> that returns a random integer in the</w:t>
      </w:r>
      <w:r w:rsidR="0063001F">
        <w:t xml:space="preserve"> range of 1 to 100 (inclusive).</w:t>
      </w:r>
    </w:p>
    <w:p w:rsidR="0063001F" w:rsidRPr="0063001F" w:rsidRDefault="0063001F" w:rsidP="003A5BEC">
      <w:pPr>
        <w:spacing w:before="100" w:after="100"/>
        <w:ind w:left="360"/>
        <w:rPr>
          <w:b/>
        </w:rPr>
      </w:pPr>
      <w:r w:rsidRPr="0063001F">
        <w:rPr>
          <w:b/>
        </w:rPr>
        <w:t>SOLUTION</w:t>
      </w:r>
    </w:p>
    <w:p w:rsidR="00DA4A52" w:rsidRP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int </w:t>
      </w:r>
      <w:r>
        <w:rPr>
          <w:rFonts w:ascii="Courier New" w:hAnsi="Courier New" w:cs="Courier New"/>
        </w:rPr>
        <w:t>random100</w:t>
      </w:r>
      <w:r w:rsidRPr="00DA4A52">
        <w:rPr>
          <w:rFonts w:ascii="Courier New" w:hAnsi="Courier New" w:cs="Courier New"/>
        </w:rPr>
        <w:t xml:space="preserve"> ()</w:t>
      </w:r>
    </w:p>
    <w:p w:rsidR="00DA4A52" w:rsidRP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Random rng = new Random();</w:t>
      </w:r>
    </w:p>
    <w:p w:rsidR="00DA4A52" w:rsidRP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>return (</w:t>
      </w:r>
      <w:r>
        <w:rPr>
          <w:rFonts w:ascii="Courier New" w:hAnsi="Courier New" w:cs="Courier New"/>
        </w:rPr>
        <w:t>rng.nextInt(100) + 1</w:t>
      </w:r>
      <w:r w:rsidRPr="00DA4A52">
        <w:rPr>
          <w:rFonts w:ascii="Courier New" w:hAnsi="Courier New" w:cs="Courier New"/>
        </w:rPr>
        <w:t>);</w:t>
      </w:r>
    </w:p>
    <w:p w:rsid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4A52" w:rsidRPr="003A5BEC" w:rsidRDefault="00DA4A52" w:rsidP="003A5BEC">
      <w:pPr>
        <w:spacing w:before="0" w:after="0"/>
        <w:rPr>
          <w:rFonts w:ascii="Courier New" w:hAnsi="Courier New" w:cs="Courier New"/>
          <w:sz w:val="20"/>
          <w:szCs w:val="20"/>
        </w:rPr>
      </w:pPr>
    </w:p>
    <w:p w:rsid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DA4A52" w:rsidRP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enough tests that you should see 1 and 100 in the output</w:t>
      </w:r>
    </w:p>
    <w:p w:rsidR="00DA4A52" w:rsidRP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 xml:space="preserve">for (int i = 1; i &lt;= </w:t>
      </w:r>
      <w:r>
        <w:rPr>
          <w:rFonts w:ascii="Courier New" w:hAnsi="Courier New" w:cs="Courier New"/>
        </w:rPr>
        <w:t>3</w:t>
      </w:r>
      <w:r w:rsidRPr="00DA4A52">
        <w:rPr>
          <w:rFonts w:ascii="Courier New" w:hAnsi="Courier New" w:cs="Courier New"/>
        </w:rPr>
        <w:t>00; i++)</w:t>
      </w:r>
      <w:r>
        <w:rPr>
          <w:rFonts w:ascii="Courier New" w:hAnsi="Courier New" w:cs="Courier New"/>
        </w:rPr>
        <w:tab/>
      </w:r>
    </w:p>
    <w:p w:rsidR="00DA4A52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   </w:t>
      </w:r>
      <w:r w:rsidRPr="00DA4A52">
        <w:rPr>
          <w:rFonts w:ascii="Courier New" w:hAnsi="Courier New" w:cs="Courier New"/>
        </w:rPr>
        <w:tab/>
        <w:t xml:space="preserve">  System.out.println(random100());</w:t>
      </w:r>
    </w:p>
    <w:p w:rsidR="0063001F" w:rsidRDefault="00DA4A52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}</w:t>
      </w:r>
    </w:p>
    <w:p w:rsidR="00210106" w:rsidRPr="003A5BEC" w:rsidRDefault="00210106" w:rsidP="003A5BEC">
      <w:pPr>
        <w:spacing w:before="0" w:after="0"/>
        <w:ind w:left="720"/>
        <w:rPr>
          <w:rFonts w:ascii="Courier New" w:hAnsi="Courier New" w:cs="Courier New"/>
          <w:sz w:val="20"/>
          <w:szCs w:val="20"/>
        </w:rPr>
      </w:pPr>
    </w:p>
    <w:p w:rsidR="00FD57FA" w:rsidRPr="003A5BEC" w:rsidRDefault="00DA3E10" w:rsidP="003A5BEC">
      <w:pPr>
        <w:numPr>
          <w:ilvl w:val="0"/>
          <w:numId w:val="1"/>
        </w:numPr>
        <w:spacing w:before="100" w:after="100"/>
        <w:rPr>
          <w:spacing w:val="-2"/>
        </w:rPr>
      </w:pPr>
      <w:r w:rsidRPr="003A5BEC">
        <w:rPr>
          <w:spacing w:val="-2"/>
        </w:rPr>
        <w:t xml:space="preserve">Write a method called </w:t>
      </w:r>
      <w:r w:rsidRPr="003A5BEC">
        <w:rPr>
          <w:rFonts w:ascii="Courier New" w:hAnsi="Courier New" w:cs="Courier New"/>
          <w:spacing w:val="-2"/>
        </w:rPr>
        <w:t>alarm</w:t>
      </w:r>
      <w:r w:rsidRPr="003A5BEC">
        <w:rPr>
          <w:spacing w:val="-2"/>
        </w:rPr>
        <w:t xml:space="preserve"> that prints the string “Alarm!” multiple times on separate lines. The method should accept an integer parameter that specifies how many times the string is printed. Print an error message i</w:t>
      </w:r>
      <w:r w:rsidR="0063001F" w:rsidRPr="003A5BEC">
        <w:rPr>
          <w:spacing w:val="-2"/>
        </w:rPr>
        <w:t>f the parameter is less than 1.</w:t>
      </w:r>
    </w:p>
    <w:p w:rsidR="0063001F" w:rsidRPr="0063001F" w:rsidRDefault="0063001F" w:rsidP="003A5BEC">
      <w:pPr>
        <w:spacing w:before="100" w:after="100"/>
        <w:ind w:left="360"/>
        <w:rPr>
          <w:b/>
        </w:rPr>
      </w:pPr>
      <w:r w:rsidRPr="0063001F">
        <w:rPr>
          <w:b/>
        </w:rPr>
        <w:t>SOLUTION</w:t>
      </w:r>
    </w:p>
    <w:p w:rsidR="00A9389D" w:rsidRPr="00DA4A52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void</w:t>
      </w:r>
      <w:r w:rsidRPr="00DA4A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alarm</w:t>
      </w:r>
      <w:r w:rsidRPr="00DA4A52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int n</w:t>
      </w:r>
      <w:r w:rsidRPr="00DA4A52">
        <w:rPr>
          <w:rFonts w:ascii="Courier New" w:hAnsi="Courier New" w:cs="Courier New"/>
        </w:rPr>
        <w:t>)</w:t>
      </w:r>
    </w:p>
    <w:p w:rsidR="00A9389D" w:rsidRPr="00DA4A52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(n &lt; 1)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System.out.println (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Error, not a positive number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(int i = 1; i &lt;= n; i++)</w:t>
      </w:r>
    </w:p>
    <w:p w:rsidR="00A9389D" w:rsidRPr="00DA4A52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System.out.println (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Alarm!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89D" w:rsidRPr="003A5BEC" w:rsidRDefault="00A9389D" w:rsidP="003A5BEC">
      <w:pPr>
        <w:spacing w:before="0" w:after="0"/>
        <w:rPr>
          <w:rFonts w:ascii="Courier New" w:hAnsi="Courier New" w:cs="Courier New"/>
          <w:sz w:val="20"/>
          <w:szCs w:val="20"/>
        </w:rPr>
      </w:pP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A9389D" w:rsidRPr="00DA4A52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alarm(-3);</w:t>
      </w:r>
    </w:p>
    <w:p w:rsidR="00A9389D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alarm(5);</w:t>
      </w:r>
    </w:p>
    <w:p w:rsidR="003A5BEC" w:rsidRDefault="00A9389D" w:rsidP="003A5BE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}</w:t>
      </w:r>
      <w:r w:rsidR="003A5BEC">
        <w:rPr>
          <w:rFonts w:ascii="Courier New" w:hAnsi="Courier New" w:cs="Courier New"/>
        </w:rPr>
        <w:br w:type="page"/>
      </w:r>
    </w:p>
    <w:p w:rsidR="003013BA" w:rsidRDefault="00DA3E10" w:rsidP="00627C3D">
      <w:pPr>
        <w:numPr>
          <w:ilvl w:val="0"/>
          <w:numId w:val="1"/>
        </w:numPr>
      </w:pPr>
      <w:r>
        <w:lastRenderedPageBreak/>
        <w:t xml:space="preserve">Write a method called </w:t>
      </w:r>
      <w:r w:rsidRPr="00DA3E10">
        <w:rPr>
          <w:rFonts w:ascii="Courier New" w:hAnsi="Courier New" w:cs="Courier New"/>
        </w:rPr>
        <w:t>countA</w:t>
      </w:r>
      <w:r>
        <w:t xml:space="preserve"> that accepts a </w:t>
      </w:r>
      <w:r w:rsidRPr="008B287C">
        <w:rPr>
          <w:rFonts w:ascii="Courier New" w:hAnsi="Courier New" w:cs="Courier New"/>
        </w:rPr>
        <w:t>String</w:t>
      </w:r>
      <w:r>
        <w:t xml:space="preserve"> parameter and returns the number of times the character ‘A’ is found in the string.</w:t>
      </w:r>
    </w:p>
    <w:p w:rsidR="0063001F" w:rsidRPr="0063001F" w:rsidRDefault="0063001F" w:rsidP="00627C3D">
      <w:pPr>
        <w:ind w:left="360"/>
        <w:rPr>
          <w:b/>
        </w:rPr>
      </w:pPr>
      <w:r w:rsidRPr="0063001F">
        <w:rPr>
          <w:b/>
        </w:rPr>
        <w:t>SOLUTION</w:t>
      </w:r>
    </w:p>
    <w:p w:rsidR="00ED56AF" w:rsidRDefault="00ED56AF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int countA (String str)</w:t>
      </w:r>
    </w:p>
    <w:p w:rsidR="00ED56AF" w:rsidRPr="00DA4A52" w:rsidRDefault="00ED56AF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ED56AF" w:rsidRPr="004B1472" w:rsidRDefault="00ED56AF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k</w:t>
      </w:r>
      <w:r w:rsidRPr="004B1472">
        <w:rPr>
          <w:rFonts w:ascii="Courier New" w:hAnsi="Courier New" w:cs="Courier New"/>
        </w:rPr>
        <w:t xml:space="preserve"> = 0;</w:t>
      </w:r>
    </w:p>
    <w:p w:rsidR="00ED56AF" w:rsidRPr="004B1472" w:rsidRDefault="00ED56AF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B1472">
        <w:rPr>
          <w:rFonts w:ascii="Courier New" w:hAnsi="Courier New" w:cs="Courier New"/>
        </w:rPr>
        <w:t xml:space="preserve">for (int i = 0; i &lt; </w:t>
      </w:r>
      <w:r>
        <w:rPr>
          <w:rFonts w:ascii="Courier New" w:hAnsi="Courier New" w:cs="Courier New"/>
        </w:rPr>
        <w:t>str</w:t>
      </w:r>
      <w:r w:rsidRPr="004B1472">
        <w:rPr>
          <w:rFonts w:ascii="Courier New" w:hAnsi="Courier New" w:cs="Courier New"/>
        </w:rPr>
        <w:t>.length(); i++)</w:t>
      </w:r>
    </w:p>
    <w:p w:rsidR="00ED56AF" w:rsidRPr="004B1472" w:rsidRDefault="00ED56AF" w:rsidP="00627C3D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if (str.charAt(i) == </w:t>
      </w:r>
      <w:r w:rsidR="009C3CF7" w:rsidRPr="009C3CF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A</w:t>
      </w:r>
      <w:r w:rsidR="009C3CF7" w:rsidRPr="009C3CF7">
        <w:rPr>
          <w:rFonts w:ascii="Courier New" w:hAnsi="Courier New" w:cs="Courier New"/>
        </w:rPr>
        <w:t>'</w:t>
      </w:r>
      <w:r w:rsidRPr="004B1472">
        <w:rPr>
          <w:rFonts w:ascii="Courier New" w:hAnsi="Courier New" w:cs="Courier New"/>
        </w:rPr>
        <w:t>)</w:t>
      </w:r>
    </w:p>
    <w:p w:rsidR="00ED56AF" w:rsidRDefault="00ED56AF" w:rsidP="00627C3D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    k</w:t>
      </w:r>
      <w:r w:rsidRPr="004B1472">
        <w:rPr>
          <w:rFonts w:ascii="Courier New" w:hAnsi="Courier New" w:cs="Courier New"/>
        </w:rPr>
        <w:t>++;</w:t>
      </w:r>
    </w:p>
    <w:p w:rsidR="00ED56AF" w:rsidRPr="004B1472" w:rsidRDefault="00ED56AF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k;</w:t>
      </w:r>
    </w:p>
    <w:p w:rsidR="00ED56AF" w:rsidRDefault="00ED56AF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D56AF" w:rsidRPr="00DA4A52" w:rsidRDefault="00ED56AF" w:rsidP="00627C3D">
      <w:pPr>
        <w:rPr>
          <w:rFonts w:ascii="Courier New" w:hAnsi="Courier New" w:cs="Courier New"/>
        </w:rPr>
      </w:pPr>
    </w:p>
    <w:p w:rsidR="00ED56AF" w:rsidRDefault="00ED56AF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ED56AF" w:rsidRPr="00DA4A52" w:rsidRDefault="00ED56AF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ED56AF" w:rsidRDefault="00ED56AF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(countA(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ALLANA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));</w:t>
      </w:r>
    </w:p>
    <w:p w:rsidR="0063001F" w:rsidRDefault="00ED56AF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}</w:t>
      </w:r>
    </w:p>
    <w:p w:rsidR="00085D3C" w:rsidRDefault="00085D3C" w:rsidP="00085D3C">
      <w:r>
        <w:br w:type="page"/>
      </w:r>
    </w:p>
    <w:p w:rsidR="00FD57FA" w:rsidRPr="00210106" w:rsidRDefault="00DA3E10" w:rsidP="00627C3D">
      <w:pPr>
        <w:numPr>
          <w:ilvl w:val="0"/>
          <w:numId w:val="1"/>
        </w:numPr>
      </w:pPr>
      <w:r>
        <w:lastRenderedPageBreak/>
        <w:t xml:space="preserve">Write a method called </w:t>
      </w:r>
      <w:r>
        <w:rPr>
          <w:rFonts w:ascii="Courier New" w:hAnsi="Courier New" w:cs="Courier New"/>
        </w:rPr>
        <w:t>evenlyDivisible</w:t>
      </w:r>
      <w:r>
        <w:t xml:space="preserve"> that accepts two integer parameters and returns </w:t>
      </w:r>
      <w:r w:rsidR="008B287C">
        <w:t xml:space="preserve">true if the first parameter is evenly divisible by the second, or vice versa, and </w:t>
      </w:r>
      <w:r w:rsidR="00BF2E89">
        <w:t xml:space="preserve">otherwise </w:t>
      </w:r>
      <w:r w:rsidR="008B287C">
        <w:t>false. Return fal</w:t>
      </w:r>
      <w:r w:rsidR="0063001F">
        <w:t>se if either parameter is zero.</w:t>
      </w:r>
    </w:p>
    <w:p w:rsidR="0063001F" w:rsidRPr="0063001F" w:rsidRDefault="0063001F" w:rsidP="00627C3D">
      <w:pPr>
        <w:ind w:left="360"/>
        <w:rPr>
          <w:b/>
        </w:rPr>
      </w:pPr>
      <w:r w:rsidRPr="0063001F">
        <w:rPr>
          <w:b/>
        </w:rPr>
        <w:t>SOLUTION</w:t>
      </w:r>
    </w:p>
    <w:p w:rsidR="00D16EA2" w:rsidRDefault="00D16EA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boolean evenlyDivisible (int i, int j)</w:t>
      </w:r>
    </w:p>
    <w:p w:rsidR="00D16EA2" w:rsidRPr="00DA4A52" w:rsidRDefault="00D16EA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B63587" w:rsidRPr="004B1472" w:rsidRDefault="00D16EA2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63587">
        <w:rPr>
          <w:rFonts w:ascii="Courier New" w:hAnsi="Courier New" w:cs="Courier New"/>
        </w:rPr>
        <w:t xml:space="preserve">if ( ( i == 0 </w:t>
      </w:r>
      <w:r w:rsidR="00B63587" w:rsidRPr="004B1472">
        <w:rPr>
          <w:rFonts w:ascii="Courier New" w:hAnsi="Courier New" w:cs="Courier New"/>
        </w:rPr>
        <w:t>)</w:t>
      </w:r>
      <w:r w:rsidR="00B63587">
        <w:rPr>
          <w:rFonts w:ascii="Courier New" w:hAnsi="Courier New" w:cs="Courier New"/>
        </w:rPr>
        <w:t xml:space="preserve"> || ( j == 0 )</w:t>
      </w:r>
      <w:r w:rsidR="00A703F7">
        <w:rPr>
          <w:rFonts w:ascii="Courier New" w:hAnsi="Courier New" w:cs="Courier New"/>
        </w:rPr>
        <w:t xml:space="preserve"> )</w:t>
      </w:r>
    </w:p>
    <w:p w:rsidR="00B63587" w:rsidRDefault="00B63587" w:rsidP="00627C3D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 return false</w:t>
      </w:r>
      <w:r w:rsidRPr="004B1472">
        <w:rPr>
          <w:rFonts w:ascii="Courier New" w:hAnsi="Courier New" w:cs="Courier New"/>
        </w:rPr>
        <w:t>;</w:t>
      </w:r>
    </w:p>
    <w:p w:rsidR="00D16EA2" w:rsidRPr="004B1472" w:rsidRDefault="00B63587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D16EA2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 ( i%j == 0 </w:t>
      </w:r>
      <w:r w:rsidR="00D16EA2" w:rsidRPr="004B147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|| ( j%i == 0 )</w:t>
      </w:r>
      <w:r w:rsidR="00A703F7">
        <w:rPr>
          <w:rFonts w:ascii="Courier New" w:hAnsi="Courier New" w:cs="Courier New"/>
        </w:rPr>
        <w:t xml:space="preserve"> )</w:t>
      </w:r>
    </w:p>
    <w:p w:rsidR="00D16EA2" w:rsidRDefault="00D16EA2" w:rsidP="00627C3D">
      <w:pPr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</w:t>
      </w:r>
      <w:r w:rsidR="00B63587">
        <w:rPr>
          <w:rFonts w:ascii="Courier New" w:hAnsi="Courier New" w:cs="Courier New"/>
        </w:rPr>
        <w:t xml:space="preserve"> return true</w:t>
      </w:r>
      <w:r w:rsidRPr="004B1472">
        <w:rPr>
          <w:rFonts w:ascii="Courier New" w:hAnsi="Courier New" w:cs="Courier New"/>
        </w:rPr>
        <w:t>;</w:t>
      </w:r>
    </w:p>
    <w:p w:rsidR="00B63587" w:rsidRDefault="00B63587" w:rsidP="00627C3D">
      <w:pPr>
        <w:ind w:left="357"/>
        <w:rPr>
          <w:rFonts w:ascii="Courier New" w:hAnsi="Courier New" w:cs="Courier New"/>
        </w:rPr>
      </w:pPr>
    </w:p>
    <w:p w:rsidR="00B63587" w:rsidRDefault="00B63587" w:rsidP="00627C3D">
      <w:pPr>
        <w:ind w:left="357"/>
        <w:rPr>
          <w:rFonts w:ascii="Courier New" w:hAnsi="Courier New" w:cs="Courier New"/>
        </w:rPr>
      </w:pPr>
    </w:p>
    <w:p w:rsidR="00D16EA2" w:rsidRPr="004B1472" w:rsidRDefault="00D16EA2" w:rsidP="00627C3D">
      <w:pPr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</w:t>
      </w:r>
      <w:r w:rsidR="00B63587">
        <w:rPr>
          <w:rFonts w:ascii="Courier New" w:hAnsi="Courier New" w:cs="Courier New"/>
        </w:rPr>
        <w:t>false</w:t>
      </w:r>
      <w:r>
        <w:rPr>
          <w:rFonts w:ascii="Courier New" w:hAnsi="Courier New" w:cs="Courier New"/>
        </w:rPr>
        <w:t>;</w:t>
      </w:r>
    </w:p>
    <w:p w:rsidR="00B63587" w:rsidRDefault="00D16EA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16EA2" w:rsidRPr="00DA4A52" w:rsidRDefault="00D16EA2" w:rsidP="00627C3D">
      <w:pPr>
        <w:rPr>
          <w:rFonts w:ascii="Courier New" w:hAnsi="Courier New" w:cs="Courier New"/>
        </w:rPr>
      </w:pPr>
    </w:p>
    <w:p w:rsidR="00D16EA2" w:rsidRDefault="00D16EA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D16EA2" w:rsidRPr="00DA4A52" w:rsidRDefault="00D16EA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A703F7" w:rsidRDefault="00A703F7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(evenlyDivisible(1,0));</w:t>
      </w:r>
      <w:r>
        <w:rPr>
          <w:rFonts w:ascii="Courier New" w:hAnsi="Courier New" w:cs="Courier New"/>
        </w:rPr>
        <w:tab/>
        <w:t>//false</w:t>
      </w:r>
    </w:p>
    <w:p w:rsidR="00A703F7" w:rsidRDefault="00A703F7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(evenlyDivisible(0,1));</w:t>
      </w:r>
      <w:r>
        <w:rPr>
          <w:rFonts w:ascii="Courier New" w:hAnsi="Courier New" w:cs="Courier New"/>
        </w:rPr>
        <w:tab/>
        <w:t>//false</w:t>
      </w:r>
    </w:p>
    <w:p w:rsidR="00D16EA2" w:rsidRDefault="00D16EA2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</w:t>
      </w:r>
      <w:r w:rsidR="00A703F7">
        <w:rPr>
          <w:rFonts w:ascii="Courier New" w:hAnsi="Courier New" w:cs="Courier New"/>
        </w:rPr>
        <w:t>evenlyDivisible(15,3)</w:t>
      </w:r>
      <w:r>
        <w:rPr>
          <w:rFonts w:ascii="Courier New" w:hAnsi="Courier New" w:cs="Courier New"/>
        </w:rPr>
        <w:t>);</w:t>
      </w:r>
      <w:r w:rsidR="00A703F7">
        <w:rPr>
          <w:rFonts w:ascii="Courier New" w:hAnsi="Courier New" w:cs="Courier New"/>
        </w:rPr>
        <w:tab/>
        <w:t>//true</w:t>
      </w:r>
    </w:p>
    <w:p w:rsidR="00A703F7" w:rsidRDefault="00A703F7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(evenlyDivisible(3,15));</w:t>
      </w:r>
      <w:r>
        <w:rPr>
          <w:rFonts w:ascii="Courier New" w:hAnsi="Courier New" w:cs="Courier New"/>
        </w:rPr>
        <w:tab/>
        <w:t>//true</w:t>
      </w:r>
    </w:p>
    <w:p w:rsidR="00A703F7" w:rsidRDefault="00A703F7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(evenlyDivisible(18,5));</w:t>
      </w:r>
      <w:r>
        <w:rPr>
          <w:rFonts w:ascii="Courier New" w:hAnsi="Courier New" w:cs="Courier New"/>
        </w:rPr>
        <w:tab/>
        <w:t>//false</w:t>
      </w:r>
    </w:p>
    <w:p w:rsidR="00A703F7" w:rsidRDefault="00A703F7" w:rsidP="00627C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(evenlyDivisible(5,18));</w:t>
      </w:r>
      <w:r>
        <w:rPr>
          <w:rFonts w:ascii="Courier New" w:hAnsi="Courier New" w:cs="Courier New"/>
        </w:rPr>
        <w:tab/>
        <w:t>//false</w:t>
      </w:r>
    </w:p>
    <w:p w:rsidR="0063001F" w:rsidRDefault="00D16EA2" w:rsidP="00627C3D">
      <w:pPr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}</w:t>
      </w: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210106" w:rsidRDefault="00210106" w:rsidP="00627C3D">
      <w:pPr>
        <w:ind w:left="720"/>
        <w:rPr>
          <w:rFonts w:ascii="Courier New" w:hAnsi="Courier New" w:cs="Courier New"/>
        </w:rPr>
      </w:pPr>
    </w:p>
    <w:p w:rsidR="00085D3C" w:rsidRDefault="00085D3C" w:rsidP="00627C3D">
      <w:pPr>
        <w:ind w:left="720"/>
      </w:pPr>
      <w:r>
        <w:br w:type="page"/>
      </w:r>
    </w:p>
    <w:p w:rsidR="008B287C" w:rsidRDefault="008B287C" w:rsidP="00085D3C">
      <w:pPr>
        <w:numPr>
          <w:ilvl w:val="0"/>
          <w:numId w:val="1"/>
        </w:numPr>
        <w:spacing w:before="100" w:after="100"/>
      </w:pPr>
      <w:r>
        <w:lastRenderedPageBreak/>
        <w:t xml:space="preserve">Write a method called </w:t>
      </w:r>
      <w:r>
        <w:rPr>
          <w:rFonts w:ascii="Courier New" w:hAnsi="Courier New" w:cs="Courier New"/>
        </w:rPr>
        <w:t>multiConcat</w:t>
      </w:r>
      <w:r>
        <w:t xml:space="preserve"> that takes a </w:t>
      </w:r>
      <w:r w:rsidRPr="008B287C">
        <w:rPr>
          <w:rFonts w:ascii="Courier New" w:hAnsi="Courier New" w:cs="Courier New"/>
        </w:rPr>
        <w:t>String</w:t>
      </w:r>
      <w:r>
        <w:t xml:space="preserve"> and an integer as parameters.  Return a </w:t>
      </w:r>
      <w:r w:rsidRPr="008B287C">
        <w:rPr>
          <w:rFonts w:ascii="Courier New" w:hAnsi="Courier New" w:cs="Courier New"/>
        </w:rPr>
        <w:t>String</w:t>
      </w:r>
      <w:r>
        <w:t xml:space="preserve"> that consists of the string parameter concatenated with itself </w:t>
      </w:r>
      <w:r w:rsidRPr="008B287C">
        <w:rPr>
          <w:rFonts w:ascii="Courier New" w:hAnsi="Courier New" w:cs="Courier New"/>
        </w:rPr>
        <w:t>count</w:t>
      </w:r>
      <w:r>
        <w:t xml:space="preserve"> times, where </w:t>
      </w:r>
      <w:r w:rsidRPr="008B287C">
        <w:rPr>
          <w:rFonts w:ascii="Courier New" w:hAnsi="Courier New" w:cs="Courier New"/>
        </w:rPr>
        <w:t>count</w:t>
      </w:r>
      <w:r>
        <w:t xml:space="preserve"> is the integer parameter. For example, if the parameter values are “hi” and 4, the return value is “hihihihi”. Return the original string if the in</w:t>
      </w:r>
      <w:r w:rsidR="0063001F">
        <w:t>teger parameter is less than 2.</w:t>
      </w:r>
    </w:p>
    <w:p w:rsidR="0063001F" w:rsidRPr="0063001F" w:rsidRDefault="0063001F" w:rsidP="00085D3C">
      <w:pPr>
        <w:spacing w:before="100" w:after="100"/>
        <w:ind w:left="360"/>
        <w:rPr>
          <w:b/>
        </w:rPr>
      </w:pPr>
      <w:r w:rsidRPr="0063001F">
        <w:rPr>
          <w:b/>
        </w:rPr>
        <w:t>SOLUTION</w:t>
      </w:r>
    </w:p>
    <w:p w:rsidR="00B93776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String multiConcat (String str, int count)</w:t>
      </w:r>
    </w:p>
    <w:p w:rsidR="00B93776" w:rsidRPr="00DA4A52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B93776" w:rsidRDefault="00B93776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(count &lt; 2)</w:t>
      </w:r>
    </w:p>
    <w:p w:rsidR="00B93776" w:rsidRDefault="00B93776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return str;</w:t>
      </w:r>
    </w:p>
    <w:p w:rsidR="00B93776" w:rsidRDefault="00B93776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strConcat = </w:t>
      </w:r>
      <w:r w:rsidR="003C1A0C">
        <w:rPr>
          <w:rFonts w:ascii="Courier New" w:hAnsi="Courier New" w:cs="Courier New"/>
        </w:rPr>
        <w:t>str;</w:t>
      </w:r>
    </w:p>
    <w:p w:rsidR="00B93776" w:rsidRDefault="00B93776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B1472">
        <w:rPr>
          <w:rFonts w:ascii="Courier New" w:hAnsi="Courier New" w:cs="Courier New"/>
        </w:rPr>
        <w:t xml:space="preserve">for (int i = </w:t>
      </w:r>
      <w:r w:rsidR="003C1A0C">
        <w:rPr>
          <w:rFonts w:ascii="Courier New" w:hAnsi="Courier New" w:cs="Courier New"/>
        </w:rPr>
        <w:t>2</w:t>
      </w:r>
      <w:r w:rsidRPr="004B1472">
        <w:rPr>
          <w:rFonts w:ascii="Courier New" w:hAnsi="Courier New" w:cs="Courier New"/>
        </w:rPr>
        <w:t>; i &lt;</w:t>
      </w:r>
      <w:r w:rsidR="003C1A0C">
        <w:rPr>
          <w:rFonts w:ascii="Courier New" w:hAnsi="Courier New" w:cs="Courier New"/>
        </w:rPr>
        <w:t>=</w:t>
      </w:r>
      <w:r w:rsidRPr="004B14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count;</w:t>
      </w:r>
      <w:r w:rsidRPr="004B1472">
        <w:rPr>
          <w:rFonts w:ascii="Courier New" w:hAnsi="Courier New" w:cs="Courier New"/>
        </w:rPr>
        <w:t xml:space="preserve"> i++)</w:t>
      </w:r>
    </w:p>
    <w:p w:rsidR="003C1A0C" w:rsidRPr="004B1472" w:rsidRDefault="003C1A0C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strConcat = new String (strConcat + str);</w:t>
      </w:r>
    </w:p>
    <w:p w:rsidR="00B93776" w:rsidRPr="004B1472" w:rsidRDefault="00B93776" w:rsidP="00085D3C">
      <w:pPr>
        <w:spacing w:before="100" w:after="100"/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return strConcat;</w:t>
      </w:r>
    </w:p>
    <w:p w:rsidR="00B93776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93776" w:rsidRPr="00DA4A52" w:rsidRDefault="00B93776" w:rsidP="00085D3C">
      <w:pPr>
        <w:spacing w:before="100" w:after="100"/>
        <w:rPr>
          <w:rFonts w:ascii="Courier New" w:hAnsi="Courier New" w:cs="Courier New"/>
        </w:rPr>
      </w:pPr>
    </w:p>
    <w:p w:rsidR="00B93776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public static void main(String[] args) </w:t>
      </w:r>
    </w:p>
    <w:p w:rsidR="00B93776" w:rsidRPr="00DA4A52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>{</w:t>
      </w:r>
    </w:p>
    <w:p w:rsidR="00B93776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(multiConcat(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hi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,-2));</w:t>
      </w:r>
    </w:p>
    <w:p w:rsidR="00B93776" w:rsidRDefault="00B93776" w:rsidP="00085D3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System.out.println (multiConcat(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hi</w:t>
      </w:r>
      <w:r w:rsidR="009C3CF7" w:rsidRPr="009C3CF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,4));</w:t>
      </w:r>
    </w:p>
    <w:p w:rsidR="00B93776" w:rsidRDefault="00B93776" w:rsidP="00085D3C">
      <w:pPr>
        <w:spacing w:before="100" w:after="100"/>
        <w:ind w:left="720"/>
      </w:pPr>
      <w:r w:rsidRPr="00DA4A52">
        <w:rPr>
          <w:rFonts w:ascii="Courier New" w:hAnsi="Courier New" w:cs="Courier New"/>
        </w:rPr>
        <w:t>}</w:t>
      </w:r>
    </w:p>
    <w:p w:rsidR="00210106" w:rsidRDefault="00210106" w:rsidP="00085D3C">
      <w:pPr>
        <w:spacing w:before="100" w:after="100"/>
      </w:pPr>
    </w:p>
    <w:p w:rsidR="008B287C" w:rsidRDefault="008B287C" w:rsidP="00085D3C">
      <w:pPr>
        <w:numPr>
          <w:ilvl w:val="0"/>
          <w:numId w:val="1"/>
        </w:numPr>
        <w:spacing w:before="100" w:after="100"/>
      </w:pPr>
      <w:r>
        <w:t>Overload the multiConcat method from Exercise 5.25 such that if the integer parameter is not provided, the method returns the st</w:t>
      </w:r>
      <w:r w:rsidR="00B140B0">
        <w:t xml:space="preserve">ring concatenated with itself. </w:t>
      </w:r>
      <w:r>
        <w:t xml:space="preserve">For example, if the parameter is “test”, </w:t>
      </w:r>
      <w:r w:rsidR="0063001F">
        <w:t>the return value is “testtest”.</w:t>
      </w:r>
    </w:p>
    <w:p w:rsidR="0063001F" w:rsidRPr="0063001F" w:rsidRDefault="0063001F" w:rsidP="00085D3C">
      <w:pPr>
        <w:spacing w:before="100" w:after="100"/>
        <w:ind w:left="360"/>
        <w:rPr>
          <w:b/>
        </w:rPr>
      </w:pPr>
      <w:r w:rsidRPr="0063001F">
        <w:rPr>
          <w:b/>
        </w:rPr>
        <w:t>SOLUTION</w:t>
      </w:r>
    </w:p>
    <w:p w:rsidR="000F3D42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String multiConcat (String str)</w:t>
      </w:r>
    </w:p>
    <w:p w:rsidR="000F3D42" w:rsidRPr="00DA4A52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DA4A52">
        <w:rPr>
          <w:rFonts w:ascii="Courier New" w:hAnsi="Courier New" w:cs="Courier New"/>
        </w:rPr>
        <w:t xml:space="preserve">{ </w:t>
      </w:r>
    </w:p>
    <w:p w:rsidR="000F3D42" w:rsidRDefault="000F3D42" w:rsidP="00085D3C">
      <w:pPr>
        <w:spacing w:before="100" w:after="100"/>
        <w:ind w:left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strConcat = str + str;</w:t>
      </w:r>
    </w:p>
    <w:p w:rsidR="000F3D42" w:rsidRPr="004B1472" w:rsidRDefault="000F3D42" w:rsidP="00085D3C">
      <w:pPr>
        <w:spacing w:before="100" w:after="100"/>
        <w:ind w:left="357"/>
        <w:rPr>
          <w:rFonts w:ascii="Courier New" w:hAnsi="Courier New" w:cs="Courier New"/>
        </w:rPr>
      </w:pPr>
      <w:r w:rsidRPr="004B1472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return strConcat;</w:t>
      </w:r>
    </w:p>
    <w:p w:rsidR="0063001F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3D42" w:rsidRPr="000F3D42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0F3D42">
        <w:rPr>
          <w:rFonts w:ascii="Courier New" w:hAnsi="Courier New" w:cs="Courier New"/>
        </w:rPr>
        <w:t xml:space="preserve">public static void main(String[] args) </w:t>
      </w:r>
    </w:p>
    <w:p w:rsidR="000F3D42" w:rsidRPr="000F3D42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0F3D42">
        <w:rPr>
          <w:rFonts w:ascii="Courier New" w:hAnsi="Courier New" w:cs="Courier New"/>
        </w:rPr>
        <w:t>{</w:t>
      </w:r>
    </w:p>
    <w:p w:rsidR="000F3D42" w:rsidRPr="000F3D42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0F3D42">
        <w:rPr>
          <w:rFonts w:ascii="Courier New" w:hAnsi="Courier New" w:cs="Courier New"/>
        </w:rPr>
        <w:t xml:space="preserve">   System.out.println (multiConcat("</w:t>
      </w:r>
      <w:r>
        <w:rPr>
          <w:rFonts w:ascii="Courier New" w:hAnsi="Courier New" w:cs="Courier New"/>
        </w:rPr>
        <w:t>test"</w:t>
      </w:r>
      <w:r w:rsidRPr="000F3D42">
        <w:rPr>
          <w:rFonts w:ascii="Courier New" w:hAnsi="Courier New" w:cs="Courier New"/>
        </w:rPr>
        <w:t>));</w:t>
      </w:r>
      <w:r>
        <w:rPr>
          <w:rFonts w:ascii="Courier New" w:hAnsi="Courier New" w:cs="Courier New"/>
        </w:rPr>
        <w:t xml:space="preserve"> </w:t>
      </w:r>
    </w:p>
    <w:p w:rsidR="00085D3C" w:rsidRDefault="000F3D42" w:rsidP="00085D3C">
      <w:pPr>
        <w:spacing w:before="100" w:after="100"/>
        <w:ind w:left="720"/>
        <w:rPr>
          <w:rFonts w:ascii="Courier New" w:hAnsi="Courier New" w:cs="Courier New"/>
        </w:rPr>
      </w:pPr>
      <w:r w:rsidRPr="000F3D42">
        <w:rPr>
          <w:rFonts w:ascii="Courier New" w:hAnsi="Courier New" w:cs="Courier New"/>
        </w:rPr>
        <w:t>}</w:t>
      </w:r>
      <w:r w:rsidR="00085D3C">
        <w:rPr>
          <w:rFonts w:ascii="Courier New" w:hAnsi="Courier New" w:cs="Courier New"/>
        </w:rPr>
        <w:br w:type="page"/>
      </w:r>
    </w:p>
    <w:p w:rsidR="008B287C" w:rsidRDefault="008B287C" w:rsidP="00627C3D">
      <w:pPr>
        <w:numPr>
          <w:ilvl w:val="0"/>
          <w:numId w:val="1"/>
        </w:numPr>
      </w:pPr>
      <w:r>
        <w:lastRenderedPageBreak/>
        <w:t xml:space="preserve">Draw a UML class diagram for the </w:t>
      </w:r>
      <w:r w:rsidRPr="008B287C">
        <w:rPr>
          <w:rFonts w:ascii="Courier New" w:hAnsi="Courier New" w:cs="Courier New"/>
        </w:rPr>
        <w:t>CountFlips</w:t>
      </w:r>
      <w:r>
        <w:t xml:space="preserve"> program.</w:t>
      </w:r>
    </w:p>
    <w:p w:rsidR="0063001F" w:rsidRDefault="0063001F" w:rsidP="00627C3D">
      <w:pPr>
        <w:ind w:left="360"/>
        <w:rPr>
          <w:b/>
        </w:rPr>
      </w:pPr>
      <w:r w:rsidRPr="0063001F">
        <w:rPr>
          <w:b/>
        </w:rPr>
        <w:t>SOLUTION</w:t>
      </w:r>
    </w:p>
    <w:p w:rsidR="00467BAB" w:rsidRDefault="00AD2EB3" w:rsidP="00627C3D">
      <w:pPr>
        <w:ind w:left="360"/>
      </w:pPr>
      <w:r>
        <w:object w:dxaOrig="7485" w:dyaOrig="2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23.6pt" o:ole="">
            <v:imagedata r:id="rId8" o:title=""/>
          </v:shape>
          <o:OLEObject Type="Embed" ProgID="Visio.Drawing.11" ShapeID="_x0000_i1025" DrawAspect="Content" ObjectID="_1555243755" r:id="rId9"/>
        </w:object>
      </w:r>
    </w:p>
    <w:p w:rsidR="00AD2EB3" w:rsidRDefault="00AD2EB3" w:rsidP="00627C3D">
      <w:pPr>
        <w:ind w:left="360"/>
      </w:pPr>
      <w:r>
        <w:t>This was drawn using Microsoft Visio. Some notations are slightly different from the examples in the textbook.</w:t>
      </w:r>
    </w:p>
    <w:p w:rsidR="00B140B0" w:rsidRDefault="00B140B0" w:rsidP="00627C3D">
      <w:pPr>
        <w:ind w:left="360"/>
      </w:pPr>
    </w:p>
    <w:p w:rsidR="00B140B0" w:rsidRPr="00B140B0" w:rsidRDefault="00B140B0" w:rsidP="00627C3D">
      <w:pPr>
        <w:ind w:left="360"/>
        <w:rPr>
          <w:color w:val="4F81BD" w:themeColor="accent1"/>
        </w:rPr>
      </w:pPr>
    </w:p>
    <w:sectPr w:rsidR="00B140B0" w:rsidRPr="00B140B0" w:rsidSect="0021010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2D" w:rsidRDefault="005C6E2D" w:rsidP="0081415C">
      <w:r>
        <w:separator/>
      </w:r>
    </w:p>
  </w:endnote>
  <w:endnote w:type="continuationSeparator" w:id="0">
    <w:p w:rsidR="005C6E2D" w:rsidRDefault="005C6E2D" w:rsidP="008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5C" w:rsidRPr="009E78A7" w:rsidRDefault="009E78A7" w:rsidP="009E78A7">
    <w:pPr>
      <w:pStyle w:val="Footer"/>
    </w:pPr>
    <w:r w:rsidRPr="009E78A7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5C" w:rsidRPr="009E78A7" w:rsidRDefault="009E78A7" w:rsidP="009E78A7">
    <w:pPr>
      <w:pStyle w:val="Footer"/>
    </w:pPr>
    <w:r w:rsidRPr="009E78A7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2D" w:rsidRDefault="005C6E2D" w:rsidP="0081415C">
      <w:r>
        <w:separator/>
      </w:r>
    </w:p>
  </w:footnote>
  <w:footnote w:type="continuationSeparator" w:id="0">
    <w:p w:rsidR="005C6E2D" w:rsidRDefault="005C6E2D" w:rsidP="008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5C" w:rsidRDefault="00210106">
    <w:pPr>
      <w:pStyle w:val="Header"/>
    </w:pPr>
    <w:r>
      <w:t>S5-</w:t>
    </w:r>
    <w:r>
      <w:fldChar w:fldCharType="begin"/>
    </w:r>
    <w:r>
      <w:instrText xml:space="preserve"> PAGE   \* MERGEFORMAT </w:instrText>
    </w:r>
    <w:r>
      <w:fldChar w:fldCharType="separate"/>
    </w:r>
    <w:r w:rsidR="009E78A7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5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5C" w:rsidRDefault="0081415C" w:rsidP="00210106">
    <w:pPr>
      <w:pStyle w:val="Header"/>
      <w:tabs>
        <w:tab w:val="right" w:pos="9356"/>
      </w:tabs>
    </w:pPr>
    <w:r>
      <w:t xml:space="preserve">COMP 1131: Computer </w:t>
    </w:r>
    <w:r w:rsidR="00210106">
      <w:t>Programming I</w:t>
    </w:r>
    <w:r w:rsidR="00210106">
      <w:ptab w:relativeTo="margin" w:alignment="right" w:leader="none"/>
    </w:r>
    <w:r w:rsidR="00210106">
      <w:t>S5-</w:t>
    </w:r>
    <w:r w:rsidR="00210106" w:rsidRPr="00210106">
      <w:fldChar w:fldCharType="begin"/>
    </w:r>
    <w:r w:rsidR="00210106" w:rsidRPr="00210106">
      <w:instrText xml:space="preserve"> PAGE   \* MERGEFORMAT </w:instrText>
    </w:r>
    <w:r w:rsidR="00210106" w:rsidRPr="00210106">
      <w:fldChar w:fldCharType="separate"/>
    </w:r>
    <w:r w:rsidR="009E78A7">
      <w:rPr>
        <w:noProof/>
      </w:rPr>
      <w:t>5</w:t>
    </w:r>
    <w:r w:rsidR="00210106" w:rsidRPr="0021010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33445D"/>
    <w:multiLevelType w:val="hybridMultilevel"/>
    <w:tmpl w:val="DCFE880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A42E0E"/>
    <w:multiLevelType w:val="hybridMultilevel"/>
    <w:tmpl w:val="FB9C504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F0B52"/>
    <w:multiLevelType w:val="multilevel"/>
    <w:tmpl w:val="25021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14"/>
  </w:num>
  <w:num w:numId="3">
    <w:abstractNumId w:val="4"/>
  </w:num>
  <w:num w:numId="4">
    <w:abstractNumId w:val="7"/>
  </w:num>
  <w:num w:numId="5">
    <w:abstractNumId w:val="29"/>
  </w:num>
  <w:num w:numId="6">
    <w:abstractNumId w:val="34"/>
  </w:num>
  <w:num w:numId="7">
    <w:abstractNumId w:val="10"/>
  </w:num>
  <w:num w:numId="8">
    <w:abstractNumId w:val="6"/>
  </w:num>
  <w:num w:numId="9">
    <w:abstractNumId w:val="19"/>
  </w:num>
  <w:num w:numId="10">
    <w:abstractNumId w:val="12"/>
  </w:num>
  <w:num w:numId="11">
    <w:abstractNumId w:val="28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31"/>
  </w:num>
  <w:num w:numId="15">
    <w:abstractNumId w:val="8"/>
  </w:num>
  <w:num w:numId="16">
    <w:abstractNumId w:val="25"/>
  </w:num>
  <w:num w:numId="17">
    <w:abstractNumId w:val="33"/>
  </w:num>
  <w:num w:numId="18">
    <w:abstractNumId w:val="11"/>
  </w:num>
  <w:num w:numId="19">
    <w:abstractNumId w:val="0"/>
  </w:num>
  <w:num w:numId="20">
    <w:abstractNumId w:val="35"/>
  </w:num>
  <w:num w:numId="21">
    <w:abstractNumId w:val="16"/>
  </w:num>
  <w:num w:numId="22">
    <w:abstractNumId w:val="19"/>
    <w:lvlOverride w:ilvl="0">
      <w:startOverride w:val="1"/>
    </w:lvlOverride>
  </w:num>
  <w:num w:numId="23">
    <w:abstractNumId w:val="15"/>
  </w:num>
  <w:num w:numId="24">
    <w:abstractNumId w:val="20"/>
  </w:num>
  <w:num w:numId="25">
    <w:abstractNumId w:val="23"/>
  </w:num>
  <w:num w:numId="26">
    <w:abstractNumId w:val="18"/>
  </w:num>
  <w:num w:numId="27">
    <w:abstractNumId w:val="13"/>
  </w:num>
  <w:num w:numId="28">
    <w:abstractNumId w:val="27"/>
  </w:num>
  <w:num w:numId="29">
    <w:abstractNumId w:val="30"/>
  </w:num>
  <w:num w:numId="30">
    <w:abstractNumId w:val="21"/>
  </w:num>
  <w:num w:numId="31">
    <w:abstractNumId w:val="26"/>
  </w:num>
  <w:num w:numId="32">
    <w:abstractNumId w:val="24"/>
  </w:num>
  <w:num w:numId="33">
    <w:abstractNumId w:val="5"/>
  </w:num>
  <w:num w:numId="34">
    <w:abstractNumId w:val="9"/>
  </w:num>
  <w:num w:numId="35">
    <w:abstractNumId w:val="3"/>
  </w:num>
  <w:num w:numId="36">
    <w:abstractNumId w:val="1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5D3C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0F3514"/>
    <w:rsid w:val="000F3D42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10106"/>
    <w:rsid w:val="00255FDA"/>
    <w:rsid w:val="00262018"/>
    <w:rsid w:val="00265B2C"/>
    <w:rsid w:val="00266CF4"/>
    <w:rsid w:val="00266F6A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A5BEC"/>
    <w:rsid w:val="003B1DC2"/>
    <w:rsid w:val="003B37D0"/>
    <w:rsid w:val="003B69B1"/>
    <w:rsid w:val="003C046C"/>
    <w:rsid w:val="003C1A0C"/>
    <w:rsid w:val="003C28B9"/>
    <w:rsid w:val="003C5254"/>
    <w:rsid w:val="003E0C78"/>
    <w:rsid w:val="003E4223"/>
    <w:rsid w:val="003F2BB7"/>
    <w:rsid w:val="003F2F9A"/>
    <w:rsid w:val="003F54D5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2EFC"/>
    <w:rsid w:val="00457866"/>
    <w:rsid w:val="0046408C"/>
    <w:rsid w:val="004644DB"/>
    <w:rsid w:val="00467BAB"/>
    <w:rsid w:val="004800B5"/>
    <w:rsid w:val="0048583B"/>
    <w:rsid w:val="004926A0"/>
    <w:rsid w:val="00496674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0911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C6E2D"/>
    <w:rsid w:val="005D0432"/>
    <w:rsid w:val="005D2FEB"/>
    <w:rsid w:val="005E137C"/>
    <w:rsid w:val="005E5432"/>
    <w:rsid w:val="005F2CCC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27C3D"/>
    <w:rsid w:val="0063001F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1ABB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415C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287C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3CF7"/>
    <w:rsid w:val="009C7DEB"/>
    <w:rsid w:val="009D0462"/>
    <w:rsid w:val="009D24F8"/>
    <w:rsid w:val="009E1AB4"/>
    <w:rsid w:val="009E62E2"/>
    <w:rsid w:val="009E78A7"/>
    <w:rsid w:val="009F1E98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03F7"/>
    <w:rsid w:val="00A71E4F"/>
    <w:rsid w:val="00A747EF"/>
    <w:rsid w:val="00A75BEE"/>
    <w:rsid w:val="00A77CFA"/>
    <w:rsid w:val="00A9389D"/>
    <w:rsid w:val="00AA35BA"/>
    <w:rsid w:val="00AA69D2"/>
    <w:rsid w:val="00AB1A70"/>
    <w:rsid w:val="00AB7EB6"/>
    <w:rsid w:val="00AC402D"/>
    <w:rsid w:val="00AC4427"/>
    <w:rsid w:val="00AC446F"/>
    <w:rsid w:val="00AD1241"/>
    <w:rsid w:val="00AD2EB3"/>
    <w:rsid w:val="00AD3F45"/>
    <w:rsid w:val="00AE08F4"/>
    <w:rsid w:val="00AE73AA"/>
    <w:rsid w:val="00AF1CA8"/>
    <w:rsid w:val="00AF52A4"/>
    <w:rsid w:val="00AF5FCC"/>
    <w:rsid w:val="00B140B0"/>
    <w:rsid w:val="00B16894"/>
    <w:rsid w:val="00B22077"/>
    <w:rsid w:val="00B24DFD"/>
    <w:rsid w:val="00B416C3"/>
    <w:rsid w:val="00B4364E"/>
    <w:rsid w:val="00B46AE7"/>
    <w:rsid w:val="00B51910"/>
    <w:rsid w:val="00B52C72"/>
    <w:rsid w:val="00B54612"/>
    <w:rsid w:val="00B6124B"/>
    <w:rsid w:val="00B63587"/>
    <w:rsid w:val="00B674DE"/>
    <w:rsid w:val="00B7059C"/>
    <w:rsid w:val="00B7267E"/>
    <w:rsid w:val="00B73185"/>
    <w:rsid w:val="00B77AB2"/>
    <w:rsid w:val="00B8095A"/>
    <w:rsid w:val="00B828EB"/>
    <w:rsid w:val="00B85074"/>
    <w:rsid w:val="00B91057"/>
    <w:rsid w:val="00B93776"/>
    <w:rsid w:val="00BB1902"/>
    <w:rsid w:val="00BB34A0"/>
    <w:rsid w:val="00BB4980"/>
    <w:rsid w:val="00BC1D07"/>
    <w:rsid w:val="00BC7EAB"/>
    <w:rsid w:val="00BD0853"/>
    <w:rsid w:val="00BD54A5"/>
    <w:rsid w:val="00BE4052"/>
    <w:rsid w:val="00BF2E89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1B7F"/>
    <w:rsid w:val="00CB78FD"/>
    <w:rsid w:val="00CC4FF1"/>
    <w:rsid w:val="00CD5D06"/>
    <w:rsid w:val="00CD7347"/>
    <w:rsid w:val="00CE165D"/>
    <w:rsid w:val="00CF2B36"/>
    <w:rsid w:val="00D05BAD"/>
    <w:rsid w:val="00D07130"/>
    <w:rsid w:val="00D13C1F"/>
    <w:rsid w:val="00D15450"/>
    <w:rsid w:val="00D15526"/>
    <w:rsid w:val="00D16EA2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3E10"/>
    <w:rsid w:val="00DA4A52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682E"/>
    <w:rsid w:val="00E47321"/>
    <w:rsid w:val="00E51F2A"/>
    <w:rsid w:val="00E56085"/>
    <w:rsid w:val="00E56380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56AF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57FA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F2FAC-9528-42E1-A063-891616B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A7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8A7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A7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8A7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8A7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8A7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8A7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8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8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8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E78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78A7"/>
  </w:style>
  <w:style w:type="character" w:customStyle="1" w:styleId="Heading1Char">
    <w:name w:val="Heading 1 Char"/>
    <w:basedOn w:val="DefaultParagraphFont"/>
    <w:link w:val="Heading1"/>
    <w:uiPriority w:val="9"/>
    <w:rsid w:val="009E78A7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E78A7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9E78A7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9E78A7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9E78A7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9E78A7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9E78A7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9E78A7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9E78A7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9E78A7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9E78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9E7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8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9E78A7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E78A7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A7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9E78A7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9E78A7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E78A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E78A7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E78A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9E78A7"/>
    <w:rPr>
      <w:i/>
      <w:iCs/>
    </w:rPr>
  </w:style>
  <w:style w:type="paragraph" w:styleId="NoSpacing">
    <w:name w:val="No Spacing"/>
    <w:uiPriority w:val="1"/>
    <w:qFormat/>
    <w:rsid w:val="009E78A7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9E78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78A7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A7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A7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9E78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8A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E78A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8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78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A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E7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8A7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8A7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8A7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9E78A7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9E78A7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9E78A7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9E78A7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9E78A7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9E78A7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E78A7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E78A7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9E78A7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9E78A7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9E78A7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9E78A7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8103D-0D55-4226-9FA7-FD99E9B1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42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12</cp:revision>
  <cp:lastPrinted>2012-06-27T18:20:00Z</cp:lastPrinted>
  <dcterms:created xsi:type="dcterms:W3CDTF">2013-02-22T19:24:00Z</dcterms:created>
  <dcterms:modified xsi:type="dcterms:W3CDTF">2017-05-02T22:23:00Z</dcterms:modified>
</cp:coreProperties>
</file>