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966" w:rsidRDefault="006764E2" w:rsidP="00054966">
      <w:pPr>
        <w:pStyle w:val="Heading1"/>
      </w:pPr>
      <w:r>
        <w:t xml:space="preserve">Lab </w:t>
      </w:r>
      <w:r w:rsidR="00DA3E10">
        <w:t>5</w:t>
      </w:r>
      <w:r w:rsidR="00F12E13">
        <w:t xml:space="preserve">: </w:t>
      </w:r>
      <w:r w:rsidR="0067571B">
        <w:t xml:space="preserve">Chapter </w:t>
      </w:r>
      <w:r w:rsidR="00DA3E10">
        <w:t>5</w:t>
      </w:r>
      <w:r w:rsidR="00797758">
        <w:t>,</w:t>
      </w:r>
      <w:r w:rsidR="00C95A09">
        <w:t xml:space="preserve"> “</w:t>
      </w:r>
      <w:r w:rsidR="00DA3E10">
        <w:t>Writing Classes</w:t>
      </w:r>
      <w:r w:rsidR="00C95A09">
        <w:t>”</w:t>
      </w:r>
    </w:p>
    <w:p w:rsidR="00E77DD4" w:rsidRDefault="00E77DD4" w:rsidP="00797758">
      <w:r>
        <w:t>The following exercises are intended to help you apply and practi</w:t>
      </w:r>
      <w:r w:rsidR="00797758">
        <w:t>s</w:t>
      </w:r>
      <w:r>
        <w:t xml:space="preserve">e the concepts introduced in this module. This work is </w:t>
      </w:r>
      <w:r w:rsidRPr="00C95A09">
        <w:rPr>
          <w:b/>
        </w:rPr>
        <w:t>not</w:t>
      </w:r>
      <w:r w:rsidR="007F6374">
        <w:t xml:space="preserve"> submitted for marks. </w:t>
      </w:r>
      <w:r>
        <w:t>The questions are from the end of the chapter</w:t>
      </w:r>
      <w:r w:rsidRPr="00F718D0">
        <w:t xml:space="preserve"> </w:t>
      </w:r>
      <w:r>
        <w:t>in your text under the “Exercise</w:t>
      </w:r>
      <w:r w:rsidR="00797758">
        <w:t>s</w:t>
      </w:r>
      <w:r>
        <w:t>” or “Programming Project</w:t>
      </w:r>
      <w:r w:rsidR="00ED25DF">
        <w:t>s</w:t>
      </w:r>
      <w:r>
        <w:t>” headings.</w:t>
      </w:r>
    </w:p>
    <w:p w:rsidR="00467BAB" w:rsidRDefault="005D0432" w:rsidP="00797758">
      <w:r>
        <w:t>Try to answer the question</w:t>
      </w:r>
      <w:r w:rsidR="00847EC7">
        <w:t xml:space="preserve">s on paper first. </w:t>
      </w:r>
      <w:r>
        <w:t xml:space="preserve">Then insert the </w:t>
      </w:r>
      <w:r w:rsidR="003013BA">
        <w:t>code</w:t>
      </w:r>
      <w:r>
        <w:t xml:space="preserve"> in a Java program to see the actual result.</w:t>
      </w:r>
    </w:p>
    <w:p w:rsidR="007A504E" w:rsidRDefault="007A504E" w:rsidP="00797758"/>
    <w:p w:rsidR="007A504E" w:rsidRDefault="00DA3E10" w:rsidP="00797758">
      <w:pPr>
        <w:numPr>
          <w:ilvl w:val="0"/>
          <w:numId w:val="1"/>
        </w:numPr>
      </w:pPr>
      <w:r>
        <w:t>For each of the following pairs, which represents a class and which represents an object of that class?</w:t>
      </w:r>
    </w:p>
    <w:p w:rsidR="007A504E" w:rsidRDefault="00DA3E10" w:rsidP="007A504E">
      <w:pPr>
        <w:pStyle w:val="ListParagraph"/>
        <w:numPr>
          <w:ilvl w:val="0"/>
          <w:numId w:val="35"/>
        </w:numPr>
        <w:spacing w:before="80" w:after="80"/>
      </w:pPr>
      <w:r>
        <w:t>Superhero, Superman</w:t>
      </w:r>
    </w:p>
    <w:p w:rsidR="007A504E" w:rsidRDefault="00DA3E10" w:rsidP="007A504E">
      <w:pPr>
        <w:pStyle w:val="ListParagraph"/>
        <w:numPr>
          <w:ilvl w:val="0"/>
          <w:numId w:val="35"/>
        </w:numPr>
        <w:spacing w:before="80" w:after="80"/>
      </w:pPr>
      <w:r>
        <w:t>Justin, Person</w:t>
      </w:r>
    </w:p>
    <w:p w:rsidR="007A504E" w:rsidRDefault="00DA3E10" w:rsidP="007A504E">
      <w:pPr>
        <w:pStyle w:val="ListParagraph"/>
        <w:numPr>
          <w:ilvl w:val="0"/>
          <w:numId w:val="35"/>
        </w:numPr>
        <w:spacing w:before="80" w:after="80"/>
      </w:pPr>
      <w:r>
        <w:t>Rover, Pet</w:t>
      </w:r>
    </w:p>
    <w:p w:rsidR="007A504E" w:rsidRDefault="00DA3E10" w:rsidP="007A504E">
      <w:pPr>
        <w:pStyle w:val="ListParagraph"/>
        <w:numPr>
          <w:ilvl w:val="0"/>
          <w:numId w:val="35"/>
        </w:numPr>
        <w:spacing w:before="80" w:after="80"/>
      </w:pPr>
      <w:r>
        <w:t>Magazine, Time</w:t>
      </w:r>
    </w:p>
    <w:p w:rsidR="007A504E" w:rsidRDefault="00DA3E10" w:rsidP="007A504E">
      <w:pPr>
        <w:pStyle w:val="ListParagraph"/>
        <w:numPr>
          <w:ilvl w:val="0"/>
          <w:numId w:val="35"/>
        </w:numPr>
        <w:spacing w:before="80" w:after="80"/>
      </w:pPr>
      <w:r>
        <w:t>Christmas, Holiday</w:t>
      </w:r>
    </w:p>
    <w:p w:rsidR="003C28B9" w:rsidRPr="003013BA" w:rsidRDefault="003C28B9" w:rsidP="00ED25DF">
      <w:pPr>
        <w:spacing w:before="100" w:after="100"/>
        <w:ind w:left="360"/>
      </w:pPr>
    </w:p>
    <w:p w:rsidR="007A504E" w:rsidRDefault="00DA3E10" w:rsidP="00ED25DF">
      <w:pPr>
        <w:numPr>
          <w:ilvl w:val="0"/>
          <w:numId w:val="1"/>
        </w:numPr>
        <w:spacing w:before="100" w:after="100"/>
      </w:pPr>
      <w:r>
        <w:t xml:space="preserve">List some attributes and operations that might be defined for a class called </w:t>
      </w:r>
      <w:r w:rsidRPr="00DA3E10">
        <w:rPr>
          <w:rFonts w:ascii="Courier New" w:hAnsi="Courier New" w:cs="Courier New"/>
        </w:rPr>
        <w:t>Meeting</w:t>
      </w:r>
      <w:r>
        <w:t xml:space="preserve"> that represents a business meeting.</w:t>
      </w:r>
    </w:p>
    <w:p w:rsidR="003013BA" w:rsidRDefault="003013BA" w:rsidP="00ED25DF">
      <w:pPr>
        <w:spacing w:before="100" w:after="100"/>
        <w:ind w:left="360"/>
      </w:pPr>
    </w:p>
    <w:p w:rsidR="007A504E" w:rsidRDefault="00DA3E10" w:rsidP="00ED25DF">
      <w:pPr>
        <w:numPr>
          <w:ilvl w:val="0"/>
          <w:numId w:val="1"/>
        </w:numPr>
        <w:spacing w:before="100" w:after="100"/>
      </w:pPr>
      <w:r>
        <w:t xml:space="preserve">List some attributes and operations that might be defined for a class called </w:t>
      </w:r>
      <w:r>
        <w:rPr>
          <w:rFonts w:ascii="Courier New" w:hAnsi="Courier New" w:cs="Courier New"/>
        </w:rPr>
        <w:t>Course</w:t>
      </w:r>
      <w:r>
        <w:t xml:space="preserve"> that represents a college course (not a particular offering of a course, just the course in general).</w:t>
      </w:r>
    </w:p>
    <w:p w:rsidR="00DA3E10" w:rsidRDefault="00DA3E10" w:rsidP="00ED25DF">
      <w:pPr>
        <w:spacing w:before="100" w:after="100"/>
        <w:ind w:left="360"/>
      </w:pPr>
    </w:p>
    <w:p w:rsidR="007A504E" w:rsidRDefault="00DA3E10" w:rsidP="00ED25DF">
      <w:pPr>
        <w:numPr>
          <w:ilvl w:val="0"/>
          <w:numId w:val="1"/>
        </w:numPr>
        <w:spacing w:before="100" w:after="100"/>
      </w:pPr>
      <w:r>
        <w:t xml:space="preserve">Write a method called </w:t>
      </w:r>
      <w:r w:rsidRPr="00DA3E10">
        <w:rPr>
          <w:rFonts w:ascii="Courier New" w:hAnsi="Courier New" w:cs="Courier New"/>
        </w:rPr>
        <w:t>cube</w:t>
      </w:r>
      <w:r>
        <w:t xml:space="preserve"> that accepts one integer parameter and returns that value raised to the third power.</w:t>
      </w:r>
    </w:p>
    <w:p w:rsidR="003013BA" w:rsidRDefault="003013BA" w:rsidP="00ED25DF">
      <w:pPr>
        <w:spacing w:before="100" w:after="100"/>
        <w:ind w:left="360"/>
      </w:pPr>
    </w:p>
    <w:p w:rsidR="007A504E" w:rsidRDefault="00DA3E10" w:rsidP="00ED25DF">
      <w:pPr>
        <w:numPr>
          <w:ilvl w:val="0"/>
          <w:numId w:val="1"/>
        </w:numPr>
        <w:spacing w:before="100" w:after="100"/>
      </w:pPr>
      <w:r>
        <w:t xml:space="preserve">Write a method called </w:t>
      </w:r>
      <w:r>
        <w:rPr>
          <w:rFonts w:ascii="Courier New" w:hAnsi="Courier New" w:cs="Courier New"/>
        </w:rPr>
        <w:t>random100</w:t>
      </w:r>
      <w:r>
        <w:t xml:space="preserve"> that returns a random integer in the range of 1 to 100 (inclusive).</w:t>
      </w:r>
    </w:p>
    <w:p w:rsidR="00DA3E10" w:rsidRDefault="00DA3E10" w:rsidP="00ED25DF">
      <w:pPr>
        <w:spacing w:before="100" w:after="100"/>
        <w:ind w:left="360"/>
      </w:pPr>
    </w:p>
    <w:p w:rsidR="00436D4C" w:rsidRDefault="00DA3E10" w:rsidP="00436D4C">
      <w:pPr>
        <w:numPr>
          <w:ilvl w:val="0"/>
          <w:numId w:val="1"/>
        </w:numPr>
        <w:spacing w:before="100" w:after="100"/>
      </w:pPr>
      <w:r>
        <w:t xml:space="preserve">Write a method called </w:t>
      </w:r>
      <w:r>
        <w:rPr>
          <w:rFonts w:ascii="Courier New" w:hAnsi="Courier New" w:cs="Courier New"/>
        </w:rPr>
        <w:t>alarm</w:t>
      </w:r>
      <w:r>
        <w:t xml:space="preserve"> that prints the string “Alarm!” multiple times on separate lines. The method should accept an integer parameter that specifies how many times the string is printed. Print an error message if the parameter is less than 1.</w:t>
      </w:r>
      <w:r w:rsidR="00436D4C">
        <w:br w:type="page"/>
      </w:r>
    </w:p>
    <w:p w:rsidR="007A504E" w:rsidRDefault="00DA3E10" w:rsidP="00797758">
      <w:pPr>
        <w:numPr>
          <w:ilvl w:val="0"/>
          <w:numId w:val="1"/>
        </w:numPr>
      </w:pPr>
      <w:r>
        <w:lastRenderedPageBreak/>
        <w:t xml:space="preserve">Write a method called </w:t>
      </w:r>
      <w:r w:rsidRPr="00E77DD4">
        <w:rPr>
          <w:rFonts w:ascii="Courier New" w:hAnsi="Courier New" w:cs="Courier New"/>
        </w:rPr>
        <w:t>countA</w:t>
      </w:r>
      <w:r>
        <w:t xml:space="preserve"> that accepts a </w:t>
      </w:r>
      <w:r w:rsidRPr="00E77DD4">
        <w:rPr>
          <w:rFonts w:ascii="Courier New" w:hAnsi="Courier New" w:cs="Courier New"/>
        </w:rPr>
        <w:t>String</w:t>
      </w:r>
      <w:r>
        <w:t xml:space="preserve"> parameter and returns the number of times the character ‘A’ is found in the string.</w:t>
      </w:r>
    </w:p>
    <w:p w:rsidR="00E77DD4" w:rsidRDefault="00E77DD4" w:rsidP="007A504E">
      <w:pPr>
        <w:ind w:left="360"/>
      </w:pPr>
    </w:p>
    <w:p w:rsidR="007A504E" w:rsidRDefault="00DA3E10" w:rsidP="00797758">
      <w:pPr>
        <w:numPr>
          <w:ilvl w:val="0"/>
          <w:numId w:val="1"/>
        </w:numPr>
      </w:pPr>
      <w:r>
        <w:t xml:space="preserve">Write a method called </w:t>
      </w:r>
      <w:r>
        <w:rPr>
          <w:rFonts w:ascii="Courier New" w:hAnsi="Courier New" w:cs="Courier New"/>
        </w:rPr>
        <w:t>evenlyDivisible</w:t>
      </w:r>
      <w:r>
        <w:t xml:space="preserve"> that accepts two integer parameters and returns </w:t>
      </w:r>
      <w:r w:rsidR="008B287C">
        <w:t xml:space="preserve">true if the first parameter is evenly divisible by the second, or vice versa, and </w:t>
      </w:r>
      <w:r w:rsidR="00967791">
        <w:t xml:space="preserve">otherwise </w:t>
      </w:r>
      <w:r w:rsidR="008B287C">
        <w:t>false. Return false if either parameter is zero.</w:t>
      </w:r>
    </w:p>
    <w:p w:rsidR="00DA3E10" w:rsidRDefault="00DA3E10" w:rsidP="007A504E">
      <w:pPr>
        <w:ind w:left="360"/>
      </w:pPr>
    </w:p>
    <w:p w:rsidR="007A504E" w:rsidRDefault="008B287C" w:rsidP="00797758">
      <w:pPr>
        <w:numPr>
          <w:ilvl w:val="0"/>
          <w:numId w:val="1"/>
        </w:numPr>
      </w:pPr>
      <w:r>
        <w:t xml:space="preserve">Write a method called </w:t>
      </w:r>
      <w:r>
        <w:rPr>
          <w:rFonts w:ascii="Courier New" w:hAnsi="Courier New" w:cs="Courier New"/>
        </w:rPr>
        <w:t>multiConcat</w:t>
      </w:r>
      <w:r>
        <w:t xml:space="preserve"> that takes a </w:t>
      </w:r>
      <w:r w:rsidRPr="008B287C">
        <w:rPr>
          <w:rFonts w:ascii="Courier New" w:hAnsi="Courier New" w:cs="Courier New"/>
        </w:rPr>
        <w:t>String</w:t>
      </w:r>
      <w:r>
        <w:t xml:space="preserve"> and an integer as parameters. Return a </w:t>
      </w:r>
      <w:r w:rsidRPr="008B287C">
        <w:rPr>
          <w:rFonts w:ascii="Courier New" w:hAnsi="Courier New" w:cs="Courier New"/>
        </w:rPr>
        <w:t>String</w:t>
      </w:r>
      <w:r>
        <w:t xml:space="preserve"> that consists of the string parameter concatenated with itself </w:t>
      </w:r>
      <w:r w:rsidRPr="008B287C">
        <w:rPr>
          <w:rFonts w:ascii="Courier New" w:hAnsi="Courier New" w:cs="Courier New"/>
        </w:rPr>
        <w:t>count</w:t>
      </w:r>
      <w:r>
        <w:t xml:space="preserve"> times, where </w:t>
      </w:r>
      <w:r w:rsidRPr="008B287C">
        <w:rPr>
          <w:rFonts w:ascii="Courier New" w:hAnsi="Courier New" w:cs="Courier New"/>
        </w:rPr>
        <w:t>count</w:t>
      </w:r>
      <w:r>
        <w:t xml:space="preserve"> is the integer parameter. For example, if the parameter values are “hi” and 4, the return value is “hihihihi”. Return the original string if the integer parameter is less than 2.</w:t>
      </w:r>
    </w:p>
    <w:p w:rsidR="008B287C" w:rsidRDefault="008B287C" w:rsidP="007A504E">
      <w:pPr>
        <w:ind w:left="360"/>
      </w:pPr>
    </w:p>
    <w:p w:rsidR="007A504E" w:rsidRDefault="008B287C" w:rsidP="00797758">
      <w:pPr>
        <w:numPr>
          <w:ilvl w:val="0"/>
          <w:numId w:val="1"/>
        </w:numPr>
      </w:pPr>
      <w:r>
        <w:t>Overload the multiConcat method from Exercise 5.25 such that if the integer parameter is not provided, the method returns the string concatenated with itself. For example, if the parameter is “test”, the return value is “testtest”.</w:t>
      </w:r>
    </w:p>
    <w:p w:rsidR="008B287C" w:rsidRDefault="008B287C" w:rsidP="007A504E">
      <w:pPr>
        <w:ind w:left="360"/>
      </w:pPr>
    </w:p>
    <w:p w:rsidR="008B287C" w:rsidRDefault="008B287C" w:rsidP="00797758">
      <w:pPr>
        <w:numPr>
          <w:ilvl w:val="0"/>
          <w:numId w:val="1"/>
        </w:numPr>
      </w:pPr>
      <w:r>
        <w:t xml:space="preserve">Draw a UML class diagram for the </w:t>
      </w:r>
      <w:r w:rsidRPr="008B287C">
        <w:rPr>
          <w:rFonts w:ascii="Courier New" w:hAnsi="Courier New" w:cs="Courier New"/>
        </w:rPr>
        <w:t>CountFlips</w:t>
      </w:r>
      <w:r>
        <w:t xml:space="preserve"> program.</w:t>
      </w:r>
    </w:p>
    <w:p w:rsidR="007A504E" w:rsidRDefault="007A504E" w:rsidP="00797758"/>
    <w:p w:rsidR="00467BAB" w:rsidRDefault="00E77DD4" w:rsidP="00797758">
      <w:r>
        <w:t xml:space="preserve">Review your work by </w:t>
      </w:r>
      <w:r w:rsidR="007A504E">
        <w:t xml:space="preserve">viewing </w:t>
      </w:r>
      <w:r>
        <w:t xml:space="preserve">the </w:t>
      </w:r>
      <w:r w:rsidR="007A504E">
        <w:t>s</w:t>
      </w:r>
      <w:r>
        <w:t xml:space="preserve">olution </w:t>
      </w:r>
      <w:r w:rsidR="007A504E">
        <w:t>s</w:t>
      </w:r>
      <w:r>
        <w:t>heet.</w:t>
      </w:r>
      <w:bookmarkStart w:id="0" w:name="_GoBack"/>
      <w:bookmarkEnd w:id="0"/>
      <w:r w:rsidR="00F623ED" w:rsidRPr="00F623ED">
        <w:rPr>
          <w:color w:val="4F81BD" w:themeColor="accent1"/>
        </w:rPr>
        <w:t xml:space="preserve"> </w:t>
      </w:r>
    </w:p>
    <w:sectPr w:rsidR="00467BAB" w:rsidSect="0023304E">
      <w:headerReference w:type="even" r:id="rId8"/>
      <w:headerReference w:type="default" r:id="rId9"/>
      <w:footerReference w:type="even" r:id="rId10"/>
      <w:footerReference w:type="default" r:id="rId11"/>
      <w:pgSz w:w="12240" w:h="15840"/>
      <w:pgMar w:top="1800" w:right="1800" w:bottom="1440" w:left="1800" w:header="108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E0B" w:rsidRDefault="00324E0B" w:rsidP="004775C9">
      <w:r>
        <w:separator/>
      </w:r>
    </w:p>
  </w:endnote>
  <w:endnote w:type="continuationSeparator" w:id="0">
    <w:p w:rsidR="00324E0B" w:rsidRDefault="00324E0B" w:rsidP="00477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75C9" w:rsidRPr="008054D0" w:rsidRDefault="008054D0" w:rsidP="008054D0">
    <w:pPr>
      <w:pStyle w:val="Footer"/>
    </w:pPr>
    <w:r w:rsidRPr="008054D0">
      <w:t>Lewis, J. DePasquale, P. &amp; Chase, J. (2017). Project solutions for java foundations: Introduction to program design and data structures. Pearson.</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75C9" w:rsidRPr="008054D0" w:rsidRDefault="008054D0" w:rsidP="008054D0">
    <w:pPr>
      <w:pStyle w:val="Footer"/>
    </w:pPr>
    <w:r w:rsidRPr="008054D0">
      <w:t>Lewis, J. DePasquale, P. &amp; Chase, J. (2017). Project solutions for java foundations: Introduction to program design and data structures. Pearson.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E0B" w:rsidRDefault="00324E0B" w:rsidP="004775C9">
      <w:r>
        <w:separator/>
      </w:r>
    </w:p>
  </w:footnote>
  <w:footnote w:type="continuationSeparator" w:id="0">
    <w:p w:rsidR="00324E0B" w:rsidRDefault="00324E0B" w:rsidP="00477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75C9" w:rsidRDefault="0023304E">
    <w:pPr>
      <w:pStyle w:val="Header"/>
    </w:pPr>
    <w:r>
      <w:t>L5-</w:t>
    </w:r>
    <w:r>
      <w:fldChar w:fldCharType="begin"/>
    </w:r>
    <w:r>
      <w:instrText xml:space="preserve"> PAGE   \* MERGEFORMAT </w:instrText>
    </w:r>
    <w:r>
      <w:fldChar w:fldCharType="separate"/>
    </w:r>
    <w:r w:rsidR="008054D0">
      <w:rPr>
        <w:noProof/>
      </w:rPr>
      <w:t>2</w:t>
    </w:r>
    <w:r>
      <w:rPr>
        <w:noProof/>
      </w:rPr>
      <w:fldChar w:fldCharType="end"/>
    </w:r>
    <w:r>
      <w:rPr>
        <w:noProof/>
      </w:rPr>
      <w:ptab w:relativeTo="margin" w:alignment="right" w:leader="none"/>
    </w:r>
    <w:r>
      <w:rPr>
        <w:noProof/>
      </w:rPr>
      <w:t>Lab 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75C9" w:rsidRDefault="004775C9" w:rsidP="0023304E">
    <w:pPr>
      <w:pStyle w:val="Header"/>
      <w:tabs>
        <w:tab w:val="right" w:pos="9356"/>
      </w:tabs>
    </w:pPr>
    <w:r>
      <w:t>COM</w:t>
    </w:r>
    <w:r w:rsidR="0023304E">
      <w:t>P 1131: Computer Programming I</w:t>
    </w:r>
    <w:r w:rsidR="0023304E">
      <w:ptab w:relativeTo="margin" w:alignment="right" w:leader="none"/>
    </w:r>
    <w:r w:rsidR="0023304E">
      <w:t>L5-</w:t>
    </w:r>
    <w:r w:rsidR="0023304E" w:rsidRPr="0023304E">
      <w:fldChar w:fldCharType="begin"/>
    </w:r>
    <w:r w:rsidR="0023304E" w:rsidRPr="0023304E">
      <w:instrText xml:space="preserve"> PAGE   \* MERGEFORMAT </w:instrText>
    </w:r>
    <w:r w:rsidR="0023304E" w:rsidRPr="0023304E">
      <w:fldChar w:fldCharType="separate"/>
    </w:r>
    <w:r w:rsidR="008054D0">
      <w:rPr>
        <w:noProof/>
      </w:rPr>
      <w:t>1</w:t>
    </w:r>
    <w:r w:rsidR="0023304E" w:rsidRPr="0023304E">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3CD33C6"/>
    <w:multiLevelType w:val="hybridMultilevel"/>
    <w:tmpl w:val="994AA2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FE"/>
    <w:multiLevelType w:val="singleLevel"/>
    <w:tmpl w:val="FFFFFFFF"/>
    <w:lvl w:ilvl="0">
      <w:numFmt w:val="decimal"/>
      <w:lvlText w:val="*"/>
      <w:lvlJc w:val="left"/>
      <w:pPr>
        <w:ind w:left="0" w:firstLine="0"/>
      </w:pPr>
    </w:lvl>
  </w:abstractNum>
  <w:abstractNum w:abstractNumId="2" w15:restartNumberingAfterBreak="0">
    <w:nsid w:val="000C017F"/>
    <w:multiLevelType w:val="hybridMultilevel"/>
    <w:tmpl w:val="1396A98A"/>
    <w:lvl w:ilvl="0" w:tplc="C24A0E42">
      <w:start w:val="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7742507"/>
    <w:multiLevelType w:val="multilevel"/>
    <w:tmpl w:val="4E3C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02AC2"/>
    <w:multiLevelType w:val="hybridMultilevel"/>
    <w:tmpl w:val="2B36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713B3"/>
    <w:multiLevelType w:val="hybridMultilevel"/>
    <w:tmpl w:val="FBC8DF3E"/>
    <w:lvl w:ilvl="0" w:tplc="11AC35CC">
      <w:start w:val="1"/>
      <w:numFmt w:val="bullet"/>
      <w:pStyle w:val="ListParagraph"/>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184D052E"/>
    <w:multiLevelType w:val="multilevel"/>
    <w:tmpl w:val="BFDA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82C25"/>
    <w:multiLevelType w:val="hybridMultilevel"/>
    <w:tmpl w:val="7A6604FC"/>
    <w:lvl w:ilvl="0" w:tplc="FFFFFFFF">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F7D96"/>
    <w:multiLevelType w:val="hybridMultilevel"/>
    <w:tmpl w:val="7AB87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7909CD"/>
    <w:multiLevelType w:val="hybridMultilevel"/>
    <w:tmpl w:val="7B0C07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91F1BA"/>
    <w:multiLevelType w:val="hybridMultilevel"/>
    <w:tmpl w:val="05F54D4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35E5438E"/>
    <w:multiLevelType w:val="hybridMultilevel"/>
    <w:tmpl w:val="BB46EDEE"/>
    <w:lvl w:ilvl="0" w:tplc="6456CD9A">
      <w:start w:val="1"/>
      <w:numFmt w:val="bullet"/>
      <w:lvlText w:val=""/>
      <w:lvlJc w:val="left"/>
      <w:pPr>
        <w:tabs>
          <w:tab w:val="num" w:pos="2880"/>
        </w:tabs>
        <w:ind w:left="2880" w:hanging="72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39AF241D"/>
    <w:multiLevelType w:val="hybridMultilevel"/>
    <w:tmpl w:val="FF945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9F5D9A"/>
    <w:multiLevelType w:val="hybridMultilevel"/>
    <w:tmpl w:val="62DAC362"/>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3CEE3D54"/>
    <w:multiLevelType w:val="multilevel"/>
    <w:tmpl w:val="02FA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A21DD3"/>
    <w:multiLevelType w:val="hybridMultilevel"/>
    <w:tmpl w:val="980C7146"/>
    <w:lvl w:ilvl="0" w:tplc="1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61E393D"/>
    <w:multiLevelType w:val="hybridMultilevel"/>
    <w:tmpl w:val="2C843B0A"/>
    <w:lvl w:ilvl="0" w:tplc="0BDEA602">
      <w:start w:val="4"/>
      <w:numFmt w:val="bullet"/>
      <w:lvlText w:val="–"/>
      <w:lvlJc w:val="left"/>
      <w:pPr>
        <w:ind w:left="1800" w:hanging="360"/>
      </w:pPr>
      <w:rPr>
        <w:rFonts w:ascii="Palatino Linotype" w:eastAsia="Times New Roman" w:hAnsi="Palatino Linotype"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E1A0422"/>
    <w:multiLevelType w:val="hybridMultilevel"/>
    <w:tmpl w:val="95927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4F5DA0"/>
    <w:multiLevelType w:val="hybridMultilevel"/>
    <w:tmpl w:val="3C62D286"/>
    <w:lvl w:ilvl="0" w:tplc="08223F04">
      <w:start w:val="1"/>
      <w:numFmt w:val="decimal"/>
      <w:pStyle w:val="Numbersindented25"/>
      <w:lvlText w:val="%1."/>
      <w:lvlJc w:val="left"/>
      <w:pPr>
        <w:tabs>
          <w:tab w:val="num" w:pos="1440"/>
        </w:tabs>
        <w:ind w:left="1440" w:hanging="720"/>
      </w:pPr>
      <w:rPr>
        <w:rFonts w:hint="default"/>
      </w:rPr>
    </w:lvl>
    <w:lvl w:ilvl="1" w:tplc="4734EE78">
      <w:start w:val="1"/>
      <w:numFmt w:val="bullet"/>
      <w:pStyle w:val="Bulletsindented25"/>
      <w:lvlText w:val=""/>
      <w:lvlJc w:val="left"/>
      <w:pPr>
        <w:tabs>
          <w:tab w:val="num" w:pos="2160"/>
        </w:tabs>
        <w:ind w:left="2160" w:hanging="720"/>
      </w:pPr>
      <w:rPr>
        <w:rFonts w:ascii="Symbol" w:hAnsi="Symbol" w:hint="default"/>
      </w:rPr>
    </w:lvl>
    <w:lvl w:ilvl="2" w:tplc="0C2C3B30">
      <w:start w:val="4"/>
      <w:numFmt w:val="lowerLetter"/>
      <w:lvlText w:val="%3."/>
      <w:lvlJc w:val="left"/>
      <w:pPr>
        <w:tabs>
          <w:tab w:val="num" w:pos="3060"/>
        </w:tabs>
        <w:ind w:left="3060" w:hanging="720"/>
      </w:pPr>
      <w:rPr>
        <w:rFonts w:hint="default"/>
      </w:rPr>
    </w:lvl>
    <w:lvl w:ilvl="3" w:tplc="ACF4BFCA">
      <w:start w:val="1"/>
      <w:numFmt w:val="upperLetter"/>
      <w:lvlText w:val="%4."/>
      <w:lvlJc w:val="left"/>
      <w:pPr>
        <w:ind w:left="3690" w:hanging="360"/>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003499B"/>
    <w:multiLevelType w:val="hybridMultilevel"/>
    <w:tmpl w:val="2BD63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1200BAD"/>
    <w:multiLevelType w:val="hybridMultilevel"/>
    <w:tmpl w:val="18D87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9F0B52"/>
    <w:multiLevelType w:val="multilevel"/>
    <w:tmpl w:val="158CE3A2"/>
    <w:lvl w:ilvl="0">
      <w:start w:val="1"/>
      <w:numFmt w:val="decimal"/>
      <w:lvlText w:val="%1."/>
      <w:lvlJc w:val="left"/>
      <w:pPr>
        <w:tabs>
          <w:tab w:val="num" w:pos="360"/>
        </w:tabs>
        <w:ind w:left="360" w:hanging="360"/>
      </w:pPr>
      <w:rPr>
        <w:rFonts w:hint="default"/>
        <w:sz w:val="23"/>
        <w:szCs w:val="23"/>
      </w:rPr>
    </w:lvl>
    <w:lvl w:ilvl="1">
      <w:start w:val="1"/>
      <w:numFmt w:val="bullet"/>
      <w:lvlText w:val="o"/>
      <w:lvlJc w:val="left"/>
      <w:pPr>
        <w:tabs>
          <w:tab w:val="num" w:pos="1080"/>
        </w:tabs>
        <w:ind w:left="1080" w:hanging="360"/>
      </w:pPr>
      <w:rPr>
        <w:rFonts w:ascii="Courier New" w:hAnsi="Courier New" w:hint="default"/>
        <w:sz w:val="20"/>
      </w:rPr>
    </w:lvl>
    <w:lvl w:ilvl="2">
      <w:start w:val="1"/>
      <w:numFmt w:val="lowerLetter"/>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94330DF"/>
    <w:multiLevelType w:val="hybridMultilevel"/>
    <w:tmpl w:val="520C11D4"/>
    <w:lvl w:ilvl="0" w:tplc="3AF434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8149CF"/>
    <w:multiLevelType w:val="hybridMultilevel"/>
    <w:tmpl w:val="A6B01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0F4AC7"/>
    <w:multiLevelType w:val="hybridMultilevel"/>
    <w:tmpl w:val="F481D2B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60BD71F1"/>
    <w:multiLevelType w:val="hybridMultilevel"/>
    <w:tmpl w:val="F9F6E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E31BFB"/>
    <w:multiLevelType w:val="hybridMultilevel"/>
    <w:tmpl w:val="66DEC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C53A47"/>
    <w:multiLevelType w:val="hybridMultilevel"/>
    <w:tmpl w:val="EA9E725C"/>
    <w:lvl w:ilvl="0" w:tplc="1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87513C2"/>
    <w:multiLevelType w:val="multilevel"/>
    <w:tmpl w:val="5948A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9E6E6B"/>
    <w:multiLevelType w:val="hybridMultilevel"/>
    <w:tmpl w:val="9AA6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3E7110"/>
    <w:multiLevelType w:val="hybridMultilevel"/>
    <w:tmpl w:val="680E3FAE"/>
    <w:lvl w:ilvl="0" w:tplc="50FA195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4D60ECA"/>
    <w:multiLevelType w:val="hybridMultilevel"/>
    <w:tmpl w:val="1F34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D069CE"/>
    <w:multiLevelType w:val="hybridMultilevel"/>
    <w:tmpl w:val="52273C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765916CA"/>
    <w:multiLevelType w:val="hybridMultilevel"/>
    <w:tmpl w:val="EF647AF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4" w15:restartNumberingAfterBreak="0">
    <w:nsid w:val="7E964C12"/>
    <w:multiLevelType w:val="hybridMultilevel"/>
    <w:tmpl w:val="188D48D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1"/>
  </w:num>
  <w:num w:numId="2">
    <w:abstractNumId w:val="14"/>
  </w:num>
  <w:num w:numId="3">
    <w:abstractNumId w:val="3"/>
  </w:num>
  <w:num w:numId="4">
    <w:abstractNumId w:val="6"/>
  </w:num>
  <w:num w:numId="5">
    <w:abstractNumId w:val="28"/>
  </w:num>
  <w:num w:numId="6">
    <w:abstractNumId w:val="33"/>
  </w:num>
  <w:num w:numId="7">
    <w:abstractNumId w:val="9"/>
  </w:num>
  <w:num w:numId="8">
    <w:abstractNumId w:val="5"/>
  </w:num>
  <w:num w:numId="9">
    <w:abstractNumId w:val="18"/>
  </w:num>
  <w:num w:numId="10">
    <w:abstractNumId w:val="11"/>
  </w:num>
  <w:num w:numId="11">
    <w:abstractNumId w:val="27"/>
  </w:num>
  <w:num w:numId="12">
    <w:abstractNumId w:val="2"/>
  </w:num>
  <w:num w:numId="13">
    <w:abstractNumId w:val="1"/>
    <w:lvlOverride w:ilvl="0">
      <w:lvl w:ilvl="0">
        <w:start w:val="1"/>
        <w:numFmt w:val="bullet"/>
        <w:lvlText w:val=""/>
        <w:legacy w:legacy="1" w:legacySpace="0" w:legacyIndent="360"/>
        <w:lvlJc w:val="left"/>
        <w:pPr>
          <w:ind w:left="1440" w:hanging="360"/>
        </w:pPr>
        <w:rPr>
          <w:rFonts w:ascii="Symbol" w:hAnsi="Symbol" w:hint="default"/>
        </w:rPr>
      </w:lvl>
    </w:lvlOverride>
  </w:num>
  <w:num w:numId="14">
    <w:abstractNumId w:val="30"/>
  </w:num>
  <w:num w:numId="15">
    <w:abstractNumId w:val="7"/>
  </w:num>
  <w:num w:numId="16">
    <w:abstractNumId w:val="24"/>
  </w:num>
  <w:num w:numId="17">
    <w:abstractNumId w:val="32"/>
  </w:num>
  <w:num w:numId="18">
    <w:abstractNumId w:val="10"/>
  </w:num>
  <w:num w:numId="19">
    <w:abstractNumId w:val="0"/>
  </w:num>
  <w:num w:numId="20">
    <w:abstractNumId w:val="34"/>
  </w:num>
  <w:num w:numId="21">
    <w:abstractNumId w:val="16"/>
  </w:num>
  <w:num w:numId="22">
    <w:abstractNumId w:val="18"/>
    <w:lvlOverride w:ilvl="0">
      <w:startOverride w:val="1"/>
    </w:lvlOverride>
  </w:num>
  <w:num w:numId="23">
    <w:abstractNumId w:val="15"/>
  </w:num>
  <w:num w:numId="24">
    <w:abstractNumId w:val="19"/>
  </w:num>
  <w:num w:numId="25">
    <w:abstractNumId w:val="22"/>
  </w:num>
  <w:num w:numId="26">
    <w:abstractNumId w:val="17"/>
  </w:num>
  <w:num w:numId="27">
    <w:abstractNumId w:val="12"/>
  </w:num>
  <w:num w:numId="28">
    <w:abstractNumId w:val="26"/>
  </w:num>
  <w:num w:numId="29">
    <w:abstractNumId w:val="29"/>
  </w:num>
  <w:num w:numId="30">
    <w:abstractNumId w:val="20"/>
  </w:num>
  <w:num w:numId="31">
    <w:abstractNumId w:val="25"/>
  </w:num>
  <w:num w:numId="32">
    <w:abstractNumId w:val="23"/>
  </w:num>
  <w:num w:numId="33">
    <w:abstractNumId w:val="4"/>
  </w:num>
  <w:num w:numId="34">
    <w:abstractNumId w:val="8"/>
  </w:num>
  <w:num w:numId="35">
    <w:abstractNumId w:val="13"/>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linkStyles/>
  <w:doNotTrackFormatting/>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054966"/>
    <w:rsid w:val="00005B24"/>
    <w:rsid w:val="000069BF"/>
    <w:rsid w:val="00007D90"/>
    <w:rsid w:val="000125D0"/>
    <w:rsid w:val="00015479"/>
    <w:rsid w:val="0002403F"/>
    <w:rsid w:val="000253AE"/>
    <w:rsid w:val="00025A72"/>
    <w:rsid w:val="00027974"/>
    <w:rsid w:val="0003146C"/>
    <w:rsid w:val="00037D92"/>
    <w:rsid w:val="00041C64"/>
    <w:rsid w:val="00047684"/>
    <w:rsid w:val="00054966"/>
    <w:rsid w:val="00060011"/>
    <w:rsid w:val="0006576E"/>
    <w:rsid w:val="00073987"/>
    <w:rsid w:val="00084B7D"/>
    <w:rsid w:val="000876F9"/>
    <w:rsid w:val="000879CA"/>
    <w:rsid w:val="00090712"/>
    <w:rsid w:val="00091AD4"/>
    <w:rsid w:val="00093331"/>
    <w:rsid w:val="000A03E5"/>
    <w:rsid w:val="000A2DD1"/>
    <w:rsid w:val="000B598D"/>
    <w:rsid w:val="000B7185"/>
    <w:rsid w:val="000C3A87"/>
    <w:rsid w:val="000D1D34"/>
    <w:rsid w:val="000D5086"/>
    <w:rsid w:val="000E107E"/>
    <w:rsid w:val="000E3073"/>
    <w:rsid w:val="000E5BBB"/>
    <w:rsid w:val="000E68B9"/>
    <w:rsid w:val="000E7575"/>
    <w:rsid w:val="000F2EB6"/>
    <w:rsid w:val="00101BEA"/>
    <w:rsid w:val="00103D30"/>
    <w:rsid w:val="001063AB"/>
    <w:rsid w:val="00111985"/>
    <w:rsid w:val="00115B7F"/>
    <w:rsid w:val="001215B3"/>
    <w:rsid w:val="001237DB"/>
    <w:rsid w:val="00127494"/>
    <w:rsid w:val="001358C4"/>
    <w:rsid w:val="00144D3E"/>
    <w:rsid w:val="00152988"/>
    <w:rsid w:val="00152E0E"/>
    <w:rsid w:val="00164A05"/>
    <w:rsid w:val="00171D4D"/>
    <w:rsid w:val="00181728"/>
    <w:rsid w:val="00181F27"/>
    <w:rsid w:val="00187272"/>
    <w:rsid w:val="001928D4"/>
    <w:rsid w:val="001952AA"/>
    <w:rsid w:val="00196471"/>
    <w:rsid w:val="00196BAE"/>
    <w:rsid w:val="001A31C9"/>
    <w:rsid w:val="001C39A1"/>
    <w:rsid w:val="001F46D5"/>
    <w:rsid w:val="001F68CA"/>
    <w:rsid w:val="002030EF"/>
    <w:rsid w:val="00206BE8"/>
    <w:rsid w:val="0023304E"/>
    <w:rsid w:val="00255FDA"/>
    <w:rsid w:val="00262018"/>
    <w:rsid w:val="00265B2C"/>
    <w:rsid w:val="00266CF4"/>
    <w:rsid w:val="00266F6A"/>
    <w:rsid w:val="00271A2C"/>
    <w:rsid w:val="00296F2E"/>
    <w:rsid w:val="002A752C"/>
    <w:rsid w:val="002B2FA0"/>
    <w:rsid w:val="002C000F"/>
    <w:rsid w:val="002C3536"/>
    <w:rsid w:val="002C4648"/>
    <w:rsid w:val="002C7AA5"/>
    <w:rsid w:val="002D0215"/>
    <w:rsid w:val="002D17CC"/>
    <w:rsid w:val="002D4715"/>
    <w:rsid w:val="002D73E9"/>
    <w:rsid w:val="002F036C"/>
    <w:rsid w:val="002F1F73"/>
    <w:rsid w:val="002F45D0"/>
    <w:rsid w:val="003013BA"/>
    <w:rsid w:val="003209FC"/>
    <w:rsid w:val="00324E0B"/>
    <w:rsid w:val="003253A9"/>
    <w:rsid w:val="0034434B"/>
    <w:rsid w:val="0034435F"/>
    <w:rsid w:val="00350709"/>
    <w:rsid w:val="00352441"/>
    <w:rsid w:val="00364CDD"/>
    <w:rsid w:val="00370AEE"/>
    <w:rsid w:val="00391774"/>
    <w:rsid w:val="003B1DC2"/>
    <w:rsid w:val="003B37D0"/>
    <w:rsid w:val="003B69B1"/>
    <w:rsid w:val="003C046C"/>
    <w:rsid w:val="003C28B9"/>
    <w:rsid w:val="003C5254"/>
    <w:rsid w:val="003E0C78"/>
    <w:rsid w:val="003E4223"/>
    <w:rsid w:val="003F2BB7"/>
    <w:rsid w:val="003F2F9A"/>
    <w:rsid w:val="003F7993"/>
    <w:rsid w:val="004040AD"/>
    <w:rsid w:val="00406821"/>
    <w:rsid w:val="00406EE6"/>
    <w:rsid w:val="00412D67"/>
    <w:rsid w:val="00414BD4"/>
    <w:rsid w:val="00424454"/>
    <w:rsid w:val="0042592C"/>
    <w:rsid w:val="00435337"/>
    <w:rsid w:val="00436D4C"/>
    <w:rsid w:val="00437A87"/>
    <w:rsid w:val="00440B65"/>
    <w:rsid w:val="004432C9"/>
    <w:rsid w:val="004467D3"/>
    <w:rsid w:val="00452DBB"/>
    <w:rsid w:val="00457866"/>
    <w:rsid w:val="0046408C"/>
    <w:rsid w:val="004644DB"/>
    <w:rsid w:val="00467BAB"/>
    <w:rsid w:val="004775C9"/>
    <w:rsid w:val="004800B5"/>
    <w:rsid w:val="0048583B"/>
    <w:rsid w:val="004926A0"/>
    <w:rsid w:val="00497D66"/>
    <w:rsid w:val="004A1414"/>
    <w:rsid w:val="004A351D"/>
    <w:rsid w:val="004A55FC"/>
    <w:rsid w:val="004A5B4A"/>
    <w:rsid w:val="004A5EF7"/>
    <w:rsid w:val="004C3545"/>
    <w:rsid w:val="004C68DE"/>
    <w:rsid w:val="004C7653"/>
    <w:rsid w:val="004D03A9"/>
    <w:rsid w:val="004D0C44"/>
    <w:rsid w:val="004F4EA1"/>
    <w:rsid w:val="005039DB"/>
    <w:rsid w:val="005116B2"/>
    <w:rsid w:val="005213D8"/>
    <w:rsid w:val="00531FB5"/>
    <w:rsid w:val="00546CA0"/>
    <w:rsid w:val="00551319"/>
    <w:rsid w:val="00554FB7"/>
    <w:rsid w:val="0055692E"/>
    <w:rsid w:val="00557137"/>
    <w:rsid w:val="00561652"/>
    <w:rsid w:val="00562382"/>
    <w:rsid w:val="005729D1"/>
    <w:rsid w:val="005743A3"/>
    <w:rsid w:val="005743EC"/>
    <w:rsid w:val="00574D1B"/>
    <w:rsid w:val="00575E65"/>
    <w:rsid w:val="00577021"/>
    <w:rsid w:val="00581D14"/>
    <w:rsid w:val="00582A01"/>
    <w:rsid w:val="005905A0"/>
    <w:rsid w:val="005A1C19"/>
    <w:rsid w:val="005A1FD3"/>
    <w:rsid w:val="005C69DE"/>
    <w:rsid w:val="005D0432"/>
    <w:rsid w:val="005D2FEB"/>
    <w:rsid w:val="005E137C"/>
    <w:rsid w:val="005E5432"/>
    <w:rsid w:val="0060376D"/>
    <w:rsid w:val="0061254E"/>
    <w:rsid w:val="00613ACB"/>
    <w:rsid w:val="00613D4F"/>
    <w:rsid w:val="0061527E"/>
    <w:rsid w:val="00616964"/>
    <w:rsid w:val="00617E51"/>
    <w:rsid w:val="0062033E"/>
    <w:rsid w:val="006213D3"/>
    <w:rsid w:val="00624F5C"/>
    <w:rsid w:val="00626105"/>
    <w:rsid w:val="00627397"/>
    <w:rsid w:val="006343D3"/>
    <w:rsid w:val="00635859"/>
    <w:rsid w:val="006446C2"/>
    <w:rsid w:val="00650B81"/>
    <w:rsid w:val="00651E24"/>
    <w:rsid w:val="00660A0A"/>
    <w:rsid w:val="0067571B"/>
    <w:rsid w:val="006764E2"/>
    <w:rsid w:val="00682261"/>
    <w:rsid w:val="00685A6C"/>
    <w:rsid w:val="00686DF9"/>
    <w:rsid w:val="00692C61"/>
    <w:rsid w:val="00694B1E"/>
    <w:rsid w:val="00695F28"/>
    <w:rsid w:val="00696071"/>
    <w:rsid w:val="006A735B"/>
    <w:rsid w:val="006A7FBB"/>
    <w:rsid w:val="006B0F28"/>
    <w:rsid w:val="006B1BA2"/>
    <w:rsid w:val="006B2906"/>
    <w:rsid w:val="006B2D5E"/>
    <w:rsid w:val="006C1F53"/>
    <w:rsid w:val="006C2D4D"/>
    <w:rsid w:val="006C5DBE"/>
    <w:rsid w:val="006D3D7A"/>
    <w:rsid w:val="006E44B1"/>
    <w:rsid w:val="006E56E0"/>
    <w:rsid w:val="006E7A8F"/>
    <w:rsid w:val="006F69A2"/>
    <w:rsid w:val="00702956"/>
    <w:rsid w:val="0070493E"/>
    <w:rsid w:val="00711859"/>
    <w:rsid w:val="00714825"/>
    <w:rsid w:val="00716B9A"/>
    <w:rsid w:val="007304E2"/>
    <w:rsid w:val="007351B9"/>
    <w:rsid w:val="007508F5"/>
    <w:rsid w:val="00770FE7"/>
    <w:rsid w:val="00785805"/>
    <w:rsid w:val="007934EC"/>
    <w:rsid w:val="0079363B"/>
    <w:rsid w:val="007939E9"/>
    <w:rsid w:val="00794152"/>
    <w:rsid w:val="00797758"/>
    <w:rsid w:val="007A504E"/>
    <w:rsid w:val="007B1BEB"/>
    <w:rsid w:val="007C16CE"/>
    <w:rsid w:val="007C325B"/>
    <w:rsid w:val="007D2133"/>
    <w:rsid w:val="007D2F8A"/>
    <w:rsid w:val="007E4BA2"/>
    <w:rsid w:val="007E5375"/>
    <w:rsid w:val="007F0DD1"/>
    <w:rsid w:val="007F1D61"/>
    <w:rsid w:val="007F3F88"/>
    <w:rsid w:val="007F6374"/>
    <w:rsid w:val="00800EC8"/>
    <w:rsid w:val="00802045"/>
    <w:rsid w:val="008054D0"/>
    <w:rsid w:val="008068AB"/>
    <w:rsid w:val="008108C4"/>
    <w:rsid w:val="008150AB"/>
    <w:rsid w:val="008168CD"/>
    <w:rsid w:val="008225E0"/>
    <w:rsid w:val="008247C5"/>
    <w:rsid w:val="00824C2E"/>
    <w:rsid w:val="00832DDC"/>
    <w:rsid w:val="008344D2"/>
    <w:rsid w:val="00834C85"/>
    <w:rsid w:val="00841EC8"/>
    <w:rsid w:val="00847EC7"/>
    <w:rsid w:val="00860E4E"/>
    <w:rsid w:val="00872629"/>
    <w:rsid w:val="0087410F"/>
    <w:rsid w:val="00881314"/>
    <w:rsid w:val="00885FE8"/>
    <w:rsid w:val="00890D95"/>
    <w:rsid w:val="00891AF7"/>
    <w:rsid w:val="00892E41"/>
    <w:rsid w:val="0089419C"/>
    <w:rsid w:val="00896E86"/>
    <w:rsid w:val="008A17E5"/>
    <w:rsid w:val="008A5F54"/>
    <w:rsid w:val="008B287C"/>
    <w:rsid w:val="008B3888"/>
    <w:rsid w:val="008B3FDF"/>
    <w:rsid w:val="008B5065"/>
    <w:rsid w:val="008B7F73"/>
    <w:rsid w:val="008C0408"/>
    <w:rsid w:val="008C1448"/>
    <w:rsid w:val="008C4499"/>
    <w:rsid w:val="008C5E86"/>
    <w:rsid w:val="008D076C"/>
    <w:rsid w:val="008D69E7"/>
    <w:rsid w:val="008D76D4"/>
    <w:rsid w:val="008E11BC"/>
    <w:rsid w:val="008F20B1"/>
    <w:rsid w:val="009060FF"/>
    <w:rsid w:val="00911612"/>
    <w:rsid w:val="00911A34"/>
    <w:rsid w:val="00911BF7"/>
    <w:rsid w:val="0091323A"/>
    <w:rsid w:val="00914AE6"/>
    <w:rsid w:val="00917390"/>
    <w:rsid w:val="009173AF"/>
    <w:rsid w:val="009217AB"/>
    <w:rsid w:val="00925591"/>
    <w:rsid w:val="00935399"/>
    <w:rsid w:val="0094185B"/>
    <w:rsid w:val="0095012A"/>
    <w:rsid w:val="009511C3"/>
    <w:rsid w:val="009519D6"/>
    <w:rsid w:val="009557F8"/>
    <w:rsid w:val="0096465C"/>
    <w:rsid w:val="00967791"/>
    <w:rsid w:val="00971073"/>
    <w:rsid w:val="009745A4"/>
    <w:rsid w:val="009755BF"/>
    <w:rsid w:val="00976DC0"/>
    <w:rsid w:val="00976EE8"/>
    <w:rsid w:val="0098261F"/>
    <w:rsid w:val="009861CC"/>
    <w:rsid w:val="009A1235"/>
    <w:rsid w:val="009A541D"/>
    <w:rsid w:val="009A7770"/>
    <w:rsid w:val="009C1E3F"/>
    <w:rsid w:val="009C25F6"/>
    <w:rsid w:val="009C7DEB"/>
    <w:rsid w:val="009D0462"/>
    <w:rsid w:val="009D24F8"/>
    <w:rsid w:val="009E1AB4"/>
    <w:rsid w:val="009F1E98"/>
    <w:rsid w:val="009F73BD"/>
    <w:rsid w:val="00A01672"/>
    <w:rsid w:val="00A023D9"/>
    <w:rsid w:val="00A05E05"/>
    <w:rsid w:val="00A13197"/>
    <w:rsid w:val="00A203A4"/>
    <w:rsid w:val="00A216C6"/>
    <w:rsid w:val="00A272F8"/>
    <w:rsid w:val="00A3473B"/>
    <w:rsid w:val="00A37B93"/>
    <w:rsid w:val="00A45CD8"/>
    <w:rsid w:val="00A552AF"/>
    <w:rsid w:val="00A62EA6"/>
    <w:rsid w:val="00A71E4F"/>
    <w:rsid w:val="00A747EF"/>
    <w:rsid w:val="00A75BEE"/>
    <w:rsid w:val="00A77CFA"/>
    <w:rsid w:val="00AA35BA"/>
    <w:rsid w:val="00AA69D2"/>
    <w:rsid w:val="00AB1A70"/>
    <w:rsid w:val="00AB7EB6"/>
    <w:rsid w:val="00AC402D"/>
    <w:rsid w:val="00AC4427"/>
    <w:rsid w:val="00AC446F"/>
    <w:rsid w:val="00AD1241"/>
    <w:rsid w:val="00AD3F45"/>
    <w:rsid w:val="00AE08F4"/>
    <w:rsid w:val="00AE73AA"/>
    <w:rsid w:val="00AF1CA8"/>
    <w:rsid w:val="00AF52A4"/>
    <w:rsid w:val="00AF5FCC"/>
    <w:rsid w:val="00B16894"/>
    <w:rsid w:val="00B21867"/>
    <w:rsid w:val="00B22077"/>
    <w:rsid w:val="00B416C3"/>
    <w:rsid w:val="00B4364E"/>
    <w:rsid w:val="00B46AE7"/>
    <w:rsid w:val="00B51910"/>
    <w:rsid w:val="00B52C72"/>
    <w:rsid w:val="00B54612"/>
    <w:rsid w:val="00B6124B"/>
    <w:rsid w:val="00B674DE"/>
    <w:rsid w:val="00B7059C"/>
    <w:rsid w:val="00B73185"/>
    <w:rsid w:val="00B77AB2"/>
    <w:rsid w:val="00B8095A"/>
    <w:rsid w:val="00B828EB"/>
    <w:rsid w:val="00B85074"/>
    <w:rsid w:val="00B91057"/>
    <w:rsid w:val="00BB1902"/>
    <w:rsid w:val="00BB34A0"/>
    <w:rsid w:val="00BB4980"/>
    <w:rsid w:val="00BC1D07"/>
    <w:rsid w:val="00BC7EAB"/>
    <w:rsid w:val="00BD0853"/>
    <w:rsid w:val="00BD2AC9"/>
    <w:rsid w:val="00BD54A5"/>
    <w:rsid w:val="00BE4052"/>
    <w:rsid w:val="00C0208B"/>
    <w:rsid w:val="00C12CF1"/>
    <w:rsid w:val="00C15616"/>
    <w:rsid w:val="00C174B8"/>
    <w:rsid w:val="00C17A5F"/>
    <w:rsid w:val="00C20D1C"/>
    <w:rsid w:val="00C27E3D"/>
    <w:rsid w:val="00C32A53"/>
    <w:rsid w:val="00C34959"/>
    <w:rsid w:val="00C404D1"/>
    <w:rsid w:val="00C429EB"/>
    <w:rsid w:val="00C45245"/>
    <w:rsid w:val="00C54708"/>
    <w:rsid w:val="00C54FCE"/>
    <w:rsid w:val="00C55D76"/>
    <w:rsid w:val="00C569A4"/>
    <w:rsid w:val="00C60A7A"/>
    <w:rsid w:val="00C63868"/>
    <w:rsid w:val="00C652D6"/>
    <w:rsid w:val="00C703F9"/>
    <w:rsid w:val="00C7334E"/>
    <w:rsid w:val="00C74237"/>
    <w:rsid w:val="00C762D4"/>
    <w:rsid w:val="00C77C07"/>
    <w:rsid w:val="00C77FA9"/>
    <w:rsid w:val="00C82F73"/>
    <w:rsid w:val="00C95A09"/>
    <w:rsid w:val="00CA3572"/>
    <w:rsid w:val="00CA624F"/>
    <w:rsid w:val="00CB78FD"/>
    <w:rsid w:val="00CC4FF1"/>
    <w:rsid w:val="00CD5D06"/>
    <w:rsid w:val="00CD7347"/>
    <w:rsid w:val="00CE165D"/>
    <w:rsid w:val="00D05BAD"/>
    <w:rsid w:val="00D07130"/>
    <w:rsid w:val="00D13C1F"/>
    <w:rsid w:val="00D14942"/>
    <w:rsid w:val="00D15450"/>
    <w:rsid w:val="00D15526"/>
    <w:rsid w:val="00D17C41"/>
    <w:rsid w:val="00D249DE"/>
    <w:rsid w:val="00D26261"/>
    <w:rsid w:val="00D35F23"/>
    <w:rsid w:val="00D427BB"/>
    <w:rsid w:val="00D44396"/>
    <w:rsid w:val="00D475AC"/>
    <w:rsid w:val="00D507E4"/>
    <w:rsid w:val="00D73F0B"/>
    <w:rsid w:val="00D73F1B"/>
    <w:rsid w:val="00D7672B"/>
    <w:rsid w:val="00D83446"/>
    <w:rsid w:val="00D92843"/>
    <w:rsid w:val="00D9319D"/>
    <w:rsid w:val="00DA3E10"/>
    <w:rsid w:val="00DC1DF4"/>
    <w:rsid w:val="00DC6353"/>
    <w:rsid w:val="00DE5206"/>
    <w:rsid w:val="00DE54EC"/>
    <w:rsid w:val="00DE5926"/>
    <w:rsid w:val="00DF34D9"/>
    <w:rsid w:val="00E043EA"/>
    <w:rsid w:val="00E13656"/>
    <w:rsid w:val="00E20B2C"/>
    <w:rsid w:val="00E21D13"/>
    <w:rsid w:val="00E27B7A"/>
    <w:rsid w:val="00E371A6"/>
    <w:rsid w:val="00E4005D"/>
    <w:rsid w:val="00E47321"/>
    <w:rsid w:val="00E51F2A"/>
    <w:rsid w:val="00E56085"/>
    <w:rsid w:val="00E570B9"/>
    <w:rsid w:val="00E62225"/>
    <w:rsid w:val="00E66F77"/>
    <w:rsid w:val="00E715D3"/>
    <w:rsid w:val="00E77DD4"/>
    <w:rsid w:val="00E80051"/>
    <w:rsid w:val="00E80859"/>
    <w:rsid w:val="00E85043"/>
    <w:rsid w:val="00E873AE"/>
    <w:rsid w:val="00E91FF8"/>
    <w:rsid w:val="00E9649E"/>
    <w:rsid w:val="00EA1E8B"/>
    <w:rsid w:val="00EA20D1"/>
    <w:rsid w:val="00EA26C5"/>
    <w:rsid w:val="00EA39B4"/>
    <w:rsid w:val="00EA5A63"/>
    <w:rsid w:val="00EB1313"/>
    <w:rsid w:val="00EB2BA0"/>
    <w:rsid w:val="00EC75AC"/>
    <w:rsid w:val="00ED25DF"/>
    <w:rsid w:val="00ED5669"/>
    <w:rsid w:val="00ED7AC9"/>
    <w:rsid w:val="00EE384B"/>
    <w:rsid w:val="00EF1B6B"/>
    <w:rsid w:val="00EF5154"/>
    <w:rsid w:val="00F001FB"/>
    <w:rsid w:val="00F01BD7"/>
    <w:rsid w:val="00F025E5"/>
    <w:rsid w:val="00F10EF8"/>
    <w:rsid w:val="00F12E13"/>
    <w:rsid w:val="00F17063"/>
    <w:rsid w:val="00F210C8"/>
    <w:rsid w:val="00F50957"/>
    <w:rsid w:val="00F554A7"/>
    <w:rsid w:val="00F55D89"/>
    <w:rsid w:val="00F61D05"/>
    <w:rsid w:val="00F623ED"/>
    <w:rsid w:val="00F67829"/>
    <w:rsid w:val="00F70FC6"/>
    <w:rsid w:val="00F7635E"/>
    <w:rsid w:val="00F76CD5"/>
    <w:rsid w:val="00F81458"/>
    <w:rsid w:val="00FA5554"/>
    <w:rsid w:val="00FB21E8"/>
    <w:rsid w:val="00FB6B19"/>
    <w:rsid w:val="00FC58DF"/>
    <w:rsid w:val="00FD2BA0"/>
    <w:rsid w:val="00FD33D9"/>
    <w:rsid w:val="00FD6129"/>
    <w:rsid w:val="00FE0200"/>
    <w:rsid w:val="00FE1B59"/>
    <w:rsid w:val="00FE4051"/>
    <w:rsid w:val="00FE76CA"/>
    <w:rsid w:val="00FF1D40"/>
    <w:rsid w:val="00FF2D53"/>
    <w:rsid w:val="00FF4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9C0E6C-6E98-42BC-830E-4F7A651F0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4D0"/>
    <w:pPr>
      <w:spacing w:before="120" w:after="120"/>
    </w:pPr>
    <w:rPr>
      <w:rFonts w:ascii="Palatino Linotype" w:eastAsiaTheme="minorEastAsia" w:hAnsi="Palatino Linotype" w:cstheme="minorBidi"/>
      <w:sz w:val="23"/>
      <w:szCs w:val="22"/>
      <w:lang w:val="en-CA"/>
    </w:rPr>
  </w:style>
  <w:style w:type="paragraph" w:styleId="Heading1">
    <w:name w:val="heading 1"/>
    <w:basedOn w:val="Normal"/>
    <w:next w:val="Normal"/>
    <w:link w:val="Heading1Char"/>
    <w:uiPriority w:val="9"/>
    <w:qFormat/>
    <w:rsid w:val="008054D0"/>
    <w:pPr>
      <w:keepNext/>
      <w:keepLines/>
      <w:spacing w:before="24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8054D0"/>
    <w:pPr>
      <w:keepNext/>
      <w:keepLines/>
      <w:spacing w:before="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8054D0"/>
    <w:pPr>
      <w:keepNext/>
      <w:keepLines/>
      <w:spacing w:before="24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8054D0"/>
    <w:pPr>
      <w:keepNext/>
      <w:spacing w:before="240"/>
      <w:outlineLvl w:val="3"/>
    </w:pPr>
    <w:rPr>
      <w:rFonts w:ascii="Arial" w:hAnsi="Arial"/>
      <w:b/>
      <w:sz w:val="24"/>
    </w:rPr>
  </w:style>
  <w:style w:type="paragraph" w:styleId="Heading5">
    <w:name w:val="heading 5"/>
    <w:basedOn w:val="Normal"/>
    <w:next w:val="Normal"/>
    <w:link w:val="Heading5Char"/>
    <w:uiPriority w:val="9"/>
    <w:unhideWhenUsed/>
    <w:qFormat/>
    <w:rsid w:val="008054D0"/>
    <w:pPr>
      <w:keepNext/>
      <w:keepLines/>
      <w:spacing w:before="240"/>
      <w:outlineLvl w:val="4"/>
    </w:pPr>
    <w:rPr>
      <w:rFonts w:ascii="Arial" w:eastAsiaTheme="majorEastAsia" w:hAnsi="Arial" w:cstheme="majorBidi"/>
      <w:b/>
    </w:rPr>
  </w:style>
  <w:style w:type="paragraph" w:styleId="Heading6">
    <w:name w:val="heading 6"/>
    <w:basedOn w:val="Normal"/>
    <w:next w:val="Normal"/>
    <w:link w:val="Heading6Char"/>
    <w:uiPriority w:val="9"/>
    <w:unhideWhenUsed/>
    <w:qFormat/>
    <w:rsid w:val="008054D0"/>
    <w:pPr>
      <w:keepNext/>
      <w:keepLines/>
      <w:spacing w:before="240"/>
      <w:outlineLvl w:val="5"/>
    </w:pPr>
    <w:rPr>
      <w:rFonts w:ascii="Arial" w:eastAsiaTheme="majorEastAsia" w:hAnsi="Arial" w:cstheme="majorBidi"/>
      <w:iCs/>
    </w:rPr>
  </w:style>
  <w:style w:type="paragraph" w:styleId="Heading7">
    <w:name w:val="heading 7"/>
    <w:basedOn w:val="Normal"/>
    <w:next w:val="Normal"/>
    <w:link w:val="Heading7Char"/>
    <w:uiPriority w:val="9"/>
    <w:unhideWhenUsed/>
    <w:qFormat/>
    <w:rsid w:val="008054D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054D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8054D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8054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54D0"/>
  </w:style>
  <w:style w:type="character" w:customStyle="1" w:styleId="Heading1Char">
    <w:name w:val="Heading 1 Char"/>
    <w:basedOn w:val="DefaultParagraphFont"/>
    <w:link w:val="Heading1"/>
    <w:uiPriority w:val="9"/>
    <w:rsid w:val="008054D0"/>
    <w:rPr>
      <w:rFonts w:ascii="Arial" w:eastAsiaTheme="majorEastAsia" w:hAnsi="Arial" w:cstheme="majorBidi"/>
      <w:b/>
      <w:bCs/>
      <w:sz w:val="36"/>
      <w:szCs w:val="28"/>
      <w:lang w:val="en-CA"/>
    </w:rPr>
  </w:style>
  <w:style w:type="paragraph" w:styleId="BodyText">
    <w:name w:val="Body Text"/>
    <w:basedOn w:val="Normal"/>
    <w:link w:val="BodyTextChar"/>
    <w:uiPriority w:val="99"/>
    <w:unhideWhenUsed/>
    <w:rsid w:val="006343D3"/>
  </w:style>
  <w:style w:type="character" w:customStyle="1" w:styleId="BodyTextChar">
    <w:name w:val="Body Text Char"/>
    <w:basedOn w:val="DefaultParagraphFont"/>
    <w:link w:val="BodyText"/>
    <w:uiPriority w:val="99"/>
    <w:rsid w:val="006343D3"/>
    <w:rPr>
      <w:rFonts w:ascii="Palatino Linotype" w:hAnsi="Palatino Linotype"/>
      <w:sz w:val="23"/>
      <w:szCs w:val="24"/>
      <w:lang w:val="en-CA" w:eastAsia="en-CA"/>
    </w:rPr>
  </w:style>
  <w:style w:type="character" w:customStyle="1" w:styleId="Heading2Char">
    <w:name w:val="Heading 2 Char"/>
    <w:basedOn w:val="DefaultParagraphFont"/>
    <w:link w:val="Heading2"/>
    <w:uiPriority w:val="9"/>
    <w:rsid w:val="008054D0"/>
    <w:rPr>
      <w:rFonts w:ascii="Arial" w:eastAsiaTheme="majorEastAsia" w:hAnsi="Arial" w:cstheme="majorBidi"/>
      <w:b/>
      <w:bCs/>
      <w:sz w:val="32"/>
      <w:szCs w:val="26"/>
      <w:lang w:val="en-CA"/>
    </w:rPr>
  </w:style>
  <w:style w:type="character" w:customStyle="1" w:styleId="Heading3Char">
    <w:name w:val="Heading 3 Char"/>
    <w:basedOn w:val="DefaultParagraphFont"/>
    <w:link w:val="Heading3"/>
    <w:uiPriority w:val="9"/>
    <w:rsid w:val="008054D0"/>
    <w:rPr>
      <w:rFonts w:ascii="Arial" w:eastAsiaTheme="majorEastAsia" w:hAnsi="Arial" w:cstheme="majorBidi"/>
      <w:b/>
      <w:bCs/>
      <w:sz w:val="28"/>
      <w:szCs w:val="22"/>
      <w:lang w:val="en-CA"/>
    </w:rPr>
  </w:style>
  <w:style w:type="character" w:customStyle="1" w:styleId="Heading4Char">
    <w:name w:val="Heading 4 Char"/>
    <w:basedOn w:val="DefaultParagraphFont"/>
    <w:link w:val="Heading4"/>
    <w:uiPriority w:val="9"/>
    <w:rsid w:val="008054D0"/>
    <w:rPr>
      <w:rFonts w:ascii="Arial" w:eastAsiaTheme="minorEastAsia" w:hAnsi="Arial" w:cstheme="minorBidi"/>
      <w:b/>
      <w:sz w:val="24"/>
      <w:szCs w:val="22"/>
      <w:lang w:val="en-CA"/>
    </w:rPr>
  </w:style>
  <w:style w:type="character" w:customStyle="1" w:styleId="Heading5Char">
    <w:name w:val="Heading 5 Char"/>
    <w:basedOn w:val="DefaultParagraphFont"/>
    <w:link w:val="Heading5"/>
    <w:uiPriority w:val="9"/>
    <w:rsid w:val="008054D0"/>
    <w:rPr>
      <w:rFonts w:ascii="Arial" w:eastAsiaTheme="majorEastAsia" w:hAnsi="Arial" w:cstheme="majorBidi"/>
      <w:b/>
      <w:sz w:val="23"/>
      <w:szCs w:val="22"/>
      <w:lang w:val="en-CA"/>
    </w:rPr>
  </w:style>
  <w:style w:type="character" w:customStyle="1" w:styleId="Heading6Char">
    <w:name w:val="Heading 6 Char"/>
    <w:basedOn w:val="DefaultParagraphFont"/>
    <w:link w:val="Heading6"/>
    <w:uiPriority w:val="9"/>
    <w:rsid w:val="008054D0"/>
    <w:rPr>
      <w:rFonts w:ascii="Arial" w:eastAsiaTheme="majorEastAsia" w:hAnsi="Arial" w:cstheme="majorBidi"/>
      <w:iCs/>
      <w:sz w:val="23"/>
      <w:szCs w:val="22"/>
      <w:lang w:val="en-CA"/>
    </w:rPr>
  </w:style>
  <w:style w:type="character" w:customStyle="1" w:styleId="Heading7Char">
    <w:name w:val="Heading 7 Char"/>
    <w:basedOn w:val="DefaultParagraphFont"/>
    <w:link w:val="Heading7"/>
    <w:uiPriority w:val="9"/>
    <w:rsid w:val="008054D0"/>
    <w:rPr>
      <w:rFonts w:asciiTheme="majorHAnsi" w:eastAsiaTheme="majorEastAsia" w:hAnsiTheme="majorHAnsi" w:cstheme="majorBidi"/>
      <w:i/>
      <w:iCs/>
      <w:color w:val="404040" w:themeColor="text1" w:themeTint="BF"/>
      <w:sz w:val="23"/>
      <w:szCs w:val="22"/>
      <w:lang w:val="en-CA"/>
    </w:rPr>
  </w:style>
  <w:style w:type="character" w:customStyle="1" w:styleId="Heading8Char">
    <w:name w:val="Heading 8 Char"/>
    <w:basedOn w:val="DefaultParagraphFont"/>
    <w:link w:val="Heading8"/>
    <w:uiPriority w:val="9"/>
    <w:rsid w:val="008054D0"/>
    <w:rPr>
      <w:rFonts w:asciiTheme="majorHAnsi" w:eastAsiaTheme="majorEastAsia" w:hAnsiTheme="majorHAnsi" w:cstheme="majorBidi"/>
      <w:color w:val="4F81BD" w:themeColor="accent1"/>
      <w:lang w:val="en-CA"/>
    </w:rPr>
  </w:style>
  <w:style w:type="character" w:customStyle="1" w:styleId="Heading9Char">
    <w:name w:val="Heading 9 Char"/>
    <w:basedOn w:val="DefaultParagraphFont"/>
    <w:link w:val="Heading9"/>
    <w:uiPriority w:val="9"/>
    <w:rsid w:val="008054D0"/>
    <w:rPr>
      <w:rFonts w:asciiTheme="majorHAnsi" w:eastAsiaTheme="majorEastAsia" w:hAnsiTheme="majorHAnsi" w:cstheme="majorBidi"/>
      <w:i/>
      <w:iCs/>
      <w:color w:val="404040" w:themeColor="text1" w:themeTint="BF"/>
      <w:lang w:val="en-CA"/>
    </w:rPr>
  </w:style>
  <w:style w:type="paragraph" w:styleId="Caption">
    <w:name w:val="caption"/>
    <w:basedOn w:val="Normal"/>
    <w:next w:val="Normal"/>
    <w:uiPriority w:val="35"/>
    <w:unhideWhenUsed/>
    <w:qFormat/>
    <w:rsid w:val="008054D0"/>
    <w:rPr>
      <w:b/>
      <w:bCs/>
      <w:color w:val="4F81BD" w:themeColor="accent1"/>
      <w:sz w:val="18"/>
      <w:szCs w:val="18"/>
    </w:rPr>
  </w:style>
  <w:style w:type="paragraph" w:styleId="Title">
    <w:name w:val="Title"/>
    <w:aliases w:val="Program Area and Title"/>
    <w:basedOn w:val="Normal"/>
    <w:next w:val="Normal"/>
    <w:link w:val="TitleChar"/>
    <w:uiPriority w:val="10"/>
    <w:qFormat/>
    <w:rsid w:val="008054D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Program Area and Title Char"/>
    <w:basedOn w:val="DefaultParagraphFont"/>
    <w:link w:val="Title"/>
    <w:uiPriority w:val="10"/>
    <w:rsid w:val="008054D0"/>
    <w:rPr>
      <w:rFonts w:asciiTheme="majorHAnsi" w:eastAsiaTheme="majorEastAsia" w:hAnsiTheme="majorHAnsi" w:cstheme="majorBidi"/>
      <w:color w:val="17365D" w:themeColor="text2" w:themeShade="BF"/>
      <w:spacing w:val="5"/>
      <w:kern w:val="28"/>
      <w:sz w:val="52"/>
      <w:szCs w:val="52"/>
      <w:lang w:val="en-CA"/>
    </w:rPr>
  </w:style>
  <w:style w:type="paragraph" w:styleId="Subtitle">
    <w:name w:val="Subtitle"/>
    <w:basedOn w:val="Normal"/>
    <w:next w:val="Normal"/>
    <w:link w:val="SubtitleChar"/>
    <w:uiPriority w:val="11"/>
    <w:qFormat/>
    <w:rsid w:val="008054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54D0"/>
    <w:rPr>
      <w:rFonts w:asciiTheme="majorHAnsi" w:eastAsiaTheme="majorEastAsia" w:hAnsiTheme="majorHAnsi" w:cstheme="majorBidi"/>
      <w:i/>
      <w:iCs/>
      <w:color w:val="4F81BD" w:themeColor="accent1"/>
      <w:spacing w:val="15"/>
      <w:sz w:val="24"/>
      <w:szCs w:val="24"/>
      <w:lang w:val="en-CA"/>
    </w:rPr>
  </w:style>
  <w:style w:type="character" w:styleId="Strong">
    <w:name w:val="Strong"/>
    <w:basedOn w:val="DefaultParagraphFont"/>
    <w:uiPriority w:val="22"/>
    <w:qFormat/>
    <w:rsid w:val="008054D0"/>
    <w:rPr>
      <w:b/>
      <w:bCs/>
    </w:rPr>
  </w:style>
  <w:style w:type="paragraph" w:styleId="NormalWeb">
    <w:name w:val="Normal (Web)"/>
    <w:basedOn w:val="Normal"/>
    <w:uiPriority w:val="99"/>
    <w:unhideWhenUsed/>
    <w:rsid w:val="00054966"/>
    <w:pPr>
      <w:spacing w:before="100" w:beforeAutospacing="1" w:after="100" w:afterAutospacing="1"/>
    </w:pPr>
    <w:rPr>
      <w:rFonts w:ascii="Times New Roman" w:hAnsi="Times New Roman"/>
      <w:sz w:val="24"/>
      <w:lang w:val="en-US"/>
    </w:rPr>
  </w:style>
  <w:style w:type="character" w:styleId="Hyperlink">
    <w:name w:val="Hyperlink"/>
    <w:basedOn w:val="DefaultParagraphFont"/>
    <w:uiPriority w:val="99"/>
    <w:unhideWhenUsed/>
    <w:rsid w:val="008054D0"/>
    <w:rPr>
      <w:color w:val="0000FF" w:themeColor="hyperlink"/>
      <w:u w:val="single"/>
    </w:rPr>
  </w:style>
  <w:style w:type="paragraph" w:customStyle="1" w:styleId="normalcourse">
    <w:name w:val="normalcourse"/>
    <w:basedOn w:val="Normal"/>
    <w:rsid w:val="00AD3F45"/>
    <w:pPr>
      <w:spacing w:after="60" w:line="336" w:lineRule="auto"/>
      <w:ind w:left="120"/>
      <w:textAlignment w:val="baseline"/>
    </w:pPr>
    <w:rPr>
      <w:rFonts w:ascii="Verdana" w:hAnsi="Verdana"/>
      <w:color w:val="000000"/>
      <w:sz w:val="16"/>
      <w:szCs w:val="16"/>
      <w:lang w:val="en-US"/>
    </w:rPr>
  </w:style>
  <w:style w:type="character" w:styleId="FollowedHyperlink">
    <w:name w:val="FollowedHyperlink"/>
    <w:basedOn w:val="DefaultParagraphFont"/>
    <w:uiPriority w:val="99"/>
    <w:semiHidden/>
    <w:unhideWhenUsed/>
    <w:rsid w:val="00187272"/>
    <w:rPr>
      <w:color w:val="800080" w:themeColor="followedHyperlink"/>
      <w:u w:val="single"/>
    </w:rPr>
  </w:style>
  <w:style w:type="paragraph" w:styleId="BalloonText">
    <w:name w:val="Balloon Text"/>
    <w:basedOn w:val="Normal"/>
    <w:link w:val="BalloonTextChar"/>
    <w:uiPriority w:val="99"/>
    <w:semiHidden/>
    <w:unhideWhenUsed/>
    <w:rsid w:val="008054D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4D0"/>
    <w:rPr>
      <w:rFonts w:ascii="Tahoma" w:eastAsiaTheme="minorEastAsia" w:hAnsi="Tahoma" w:cs="Tahoma"/>
      <w:sz w:val="16"/>
      <w:szCs w:val="16"/>
      <w:lang w:val="en-CA"/>
    </w:rPr>
  </w:style>
  <w:style w:type="paragraph" w:styleId="ListParagraph">
    <w:name w:val="List Paragraph"/>
    <w:basedOn w:val="Normal"/>
    <w:uiPriority w:val="34"/>
    <w:qFormat/>
    <w:rsid w:val="008054D0"/>
    <w:pPr>
      <w:numPr>
        <w:numId w:val="8"/>
      </w:numPr>
      <w:ind w:left="720"/>
    </w:pPr>
  </w:style>
  <w:style w:type="paragraph" w:styleId="Header">
    <w:name w:val="header"/>
    <w:basedOn w:val="Normal"/>
    <w:link w:val="HeaderChar"/>
    <w:uiPriority w:val="99"/>
    <w:unhideWhenUsed/>
    <w:rsid w:val="008054D0"/>
    <w:pPr>
      <w:pBdr>
        <w:bottom w:val="single" w:sz="4" w:space="1" w:color="A6A6A6" w:themeColor="background1" w:themeShade="A6"/>
      </w:pBdr>
      <w:tabs>
        <w:tab w:val="right" w:pos="8640"/>
      </w:tabs>
      <w:spacing w:before="0" w:after="0"/>
    </w:pPr>
    <w:rPr>
      <w:rFonts w:ascii="Arial" w:hAnsi="Arial"/>
      <w:color w:val="A6A6A6" w:themeColor="background1" w:themeShade="A6"/>
      <w:sz w:val="20"/>
    </w:rPr>
  </w:style>
  <w:style w:type="character" w:customStyle="1" w:styleId="HeaderChar">
    <w:name w:val="Header Char"/>
    <w:basedOn w:val="DefaultParagraphFont"/>
    <w:link w:val="Header"/>
    <w:uiPriority w:val="99"/>
    <w:rsid w:val="008054D0"/>
    <w:rPr>
      <w:rFonts w:ascii="Arial" w:eastAsiaTheme="minorEastAsia" w:hAnsi="Arial" w:cstheme="minorBidi"/>
      <w:color w:val="A6A6A6" w:themeColor="background1" w:themeShade="A6"/>
      <w:szCs w:val="22"/>
      <w:lang w:val="en-CA"/>
    </w:rPr>
  </w:style>
  <w:style w:type="paragraph" w:styleId="Footer">
    <w:name w:val="footer"/>
    <w:basedOn w:val="Normal"/>
    <w:link w:val="FooterChar"/>
    <w:uiPriority w:val="99"/>
    <w:unhideWhenUsed/>
    <w:rsid w:val="008054D0"/>
    <w:pPr>
      <w:tabs>
        <w:tab w:val="center" w:pos="4320"/>
        <w:tab w:val="right" w:pos="8640"/>
      </w:tabs>
      <w:spacing w:before="0" w:after="0"/>
      <w:jc w:val="center"/>
    </w:pPr>
    <w:rPr>
      <w:rFonts w:ascii="Arial" w:hAnsi="Arial"/>
      <w:color w:val="A6A6A6" w:themeColor="background1" w:themeShade="A6"/>
      <w:sz w:val="20"/>
    </w:rPr>
  </w:style>
  <w:style w:type="character" w:customStyle="1" w:styleId="FooterChar">
    <w:name w:val="Footer Char"/>
    <w:basedOn w:val="DefaultParagraphFont"/>
    <w:link w:val="Footer"/>
    <w:uiPriority w:val="99"/>
    <w:rsid w:val="008054D0"/>
    <w:rPr>
      <w:rFonts w:ascii="Arial" w:eastAsiaTheme="minorEastAsia" w:hAnsi="Arial" w:cstheme="minorBidi"/>
      <w:color w:val="A6A6A6" w:themeColor="background1" w:themeShade="A6"/>
      <w:szCs w:val="22"/>
      <w:lang w:val="en-CA"/>
    </w:rPr>
  </w:style>
  <w:style w:type="character" w:styleId="Emphasis">
    <w:name w:val="Emphasis"/>
    <w:basedOn w:val="DefaultParagraphFont"/>
    <w:uiPriority w:val="20"/>
    <w:qFormat/>
    <w:rsid w:val="008054D0"/>
    <w:rPr>
      <w:i/>
      <w:iCs/>
    </w:rPr>
  </w:style>
  <w:style w:type="paragraph" w:styleId="NoSpacing">
    <w:name w:val="No Spacing"/>
    <w:uiPriority w:val="1"/>
    <w:qFormat/>
    <w:rsid w:val="008054D0"/>
    <w:rPr>
      <w:rFonts w:asciiTheme="minorHAnsi" w:eastAsiaTheme="minorEastAsia" w:hAnsiTheme="minorHAnsi" w:cstheme="minorBidi"/>
      <w:sz w:val="22"/>
      <w:szCs w:val="22"/>
      <w:lang w:val="en-CA"/>
    </w:rPr>
  </w:style>
  <w:style w:type="paragraph" w:styleId="Quote">
    <w:name w:val="Quote"/>
    <w:basedOn w:val="Normal"/>
    <w:next w:val="Normal"/>
    <w:link w:val="QuoteChar"/>
    <w:uiPriority w:val="29"/>
    <w:qFormat/>
    <w:rsid w:val="008054D0"/>
    <w:rPr>
      <w:i/>
      <w:iCs/>
      <w:color w:val="000000" w:themeColor="text1"/>
    </w:rPr>
  </w:style>
  <w:style w:type="character" w:customStyle="1" w:styleId="QuoteChar">
    <w:name w:val="Quote Char"/>
    <w:basedOn w:val="DefaultParagraphFont"/>
    <w:link w:val="Quote"/>
    <w:uiPriority w:val="29"/>
    <w:rsid w:val="008054D0"/>
    <w:rPr>
      <w:rFonts w:ascii="Palatino Linotype" w:eastAsiaTheme="minorEastAsia" w:hAnsi="Palatino Linotype" w:cstheme="minorBidi"/>
      <w:i/>
      <w:iCs/>
      <w:color w:val="000000" w:themeColor="text1"/>
      <w:sz w:val="23"/>
      <w:szCs w:val="22"/>
      <w:lang w:val="en-CA"/>
    </w:rPr>
  </w:style>
  <w:style w:type="paragraph" w:styleId="IntenseQuote">
    <w:name w:val="Intense Quote"/>
    <w:basedOn w:val="Normal"/>
    <w:next w:val="Normal"/>
    <w:link w:val="IntenseQuoteChar"/>
    <w:uiPriority w:val="30"/>
    <w:qFormat/>
    <w:rsid w:val="008054D0"/>
    <w:pPr>
      <w:pBdr>
        <w:top w:val="single" w:sz="2" w:space="15" w:color="auto"/>
        <w:left w:val="single" w:sz="2" w:space="15" w:color="auto"/>
        <w:bottom w:val="single" w:sz="2" w:space="15" w:color="auto"/>
        <w:right w:val="single" w:sz="2" w:space="15" w:color="auto"/>
      </w:pBdr>
      <w:shd w:val="clear" w:color="auto" w:fill="A6A6A6" w:themeFill="background1" w:themeFillShade="A6"/>
      <w:ind w:left="360" w:right="360"/>
    </w:pPr>
    <w:rPr>
      <w:bCs/>
      <w:iCs/>
    </w:rPr>
  </w:style>
  <w:style w:type="character" w:customStyle="1" w:styleId="IntenseQuoteChar">
    <w:name w:val="Intense Quote Char"/>
    <w:basedOn w:val="DefaultParagraphFont"/>
    <w:link w:val="IntenseQuote"/>
    <w:uiPriority w:val="30"/>
    <w:rsid w:val="008054D0"/>
    <w:rPr>
      <w:rFonts w:ascii="Palatino Linotype" w:eastAsiaTheme="minorEastAsia" w:hAnsi="Palatino Linotype" w:cstheme="minorBidi"/>
      <w:bCs/>
      <w:iCs/>
      <w:sz w:val="23"/>
      <w:szCs w:val="22"/>
      <w:shd w:val="clear" w:color="auto" w:fill="A6A6A6" w:themeFill="background1" w:themeFillShade="A6"/>
      <w:lang w:val="en-CA"/>
    </w:rPr>
  </w:style>
  <w:style w:type="character" w:styleId="SubtleEmphasis">
    <w:name w:val="Subtle Emphasis"/>
    <w:basedOn w:val="DefaultParagraphFont"/>
    <w:uiPriority w:val="19"/>
    <w:qFormat/>
    <w:rsid w:val="008054D0"/>
    <w:rPr>
      <w:i/>
      <w:iCs/>
      <w:color w:val="808080" w:themeColor="text1" w:themeTint="7F"/>
    </w:rPr>
  </w:style>
  <w:style w:type="character" w:styleId="IntenseEmphasis">
    <w:name w:val="Intense Emphasis"/>
    <w:basedOn w:val="DefaultParagraphFont"/>
    <w:uiPriority w:val="21"/>
    <w:qFormat/>
    <w:rsid w:val="008054D0"/>
    <w:rPr>
      <w:b/>
      <w:bCs/>
      <w:i/>
      <w:iCs/>
      <w:color w:val="4F81BD" w:themeColor="accent1"/>
    </w:rPr>
  </w:style>
  <w:style w:type="character" w:styleId="SubtleReference">
    <w:name w:val="Subtle Reference"/>
    <w:basedOn w:val="DefaultParagraphFont"/>
    <w:uiPriority w:val="31"/>
    <w:qFormat/>
    <w:rsid w:val="008054D0"/>
    <w:rPr>
      <w:smallCaps/>
      <w:color w:val="C0504D" w:themeColor="accent2"/>
      <w:u w:val="single"/>
    </w:rPr>
  </w:style>
  <w:style w:type="character" w:styleId="IntenseReference">
    <w:name w:val="Intense Reference"/>
    <w:basedOn w:val="DefaultParagraphFont"/>
    <w:uiPriority w:val="32"/>
    <w:qFormat/>
    <w:rsid w:val="008054D0"/>
    <w:rPr>
      <w:b/>
      <w:bCs/>
      <w:smallCaps/>
      <w:color w:val="C0504D" w:themeColor="accent2"/>
      <w:spacing w:val="5"/>
      <w:u w:val="single"/>
    </w:rPr>
  </w:style>
  <w:style w:type="character" w:styleId="BookTitle">
    <w:name w:val="Book Title"/>
    <w:basedOn w:val="DefaultParagraphFont"/>
    <w:uiPriority w:val="33"/>
    <w:qFormat/>
    <w:rsid w:val="008054D0"/>
    <w:rPr>
      <w:b/>
      <w:bCs/>
      <w:smallCaps/>
      <w:spacing w:val="5"/>
    </w:rPr>
  </w:style>
  <w:style w:type="paragraph" w:styleId="TOCHeading">
    <w:name w:val="TOC Heading"/>
    <w:basedOn w:val="Heading1"/>
    <w:next w:val="Normal"/>
    <w:uiPriority w:val="39"/>
    <w:semiHidden/>
    <w:unhideWhenUsed/>
    <w:qFormat/>
    <w:rsid w:val="008054D0"/>
    <w:pPr>
      <w:outlineLvl w:val="9"/>
    </w:pPr>
  </w:style>
  <w:style w:type="character" w:styleId="CommentReference">
    <w:name w:val="annotation reference"/>
    <w:basedOn w:val="DefaultParagraphFont"/>
    <w:uiPriority w:val="99"/>
    <w:semiHidden/>
    <w:unhideWhenUsed/>
    <w:rsid w:val="008054D0"/>
    <w:rPr>
      <w:sz w:val="16"/>
      <w:szCs w:val="16"/>
    </w:rPr>
  </w:style>
  <w:style w:type="paragraph" w:styleId="CommentText">
    <w:name w:val="annotation text"/>
    <w:basedOn w:val="Normal"/>
    <w:link w:val="CommentTextChar"/>
    <w:uiPriority w:val="99"/>
    <w:semiHidden/>
    <w:unhideWhenUsed/>
    <w:rsid w:val="008054D0"/>
    <w:rPr>
      <w:rFonts w:ascii="Verdana" w:hAnsi="Verdana"/>
      <w:sz w:val="20"/>
      <w:szCs w:val="20"/>
    </w:rPr>
  </w:style>
  <w:style w:type="character" w:customStyle="1" w:styleId="CommentTextChar">
    <w:name w:val="Comment Text Char"/>
    <w:basedOn w:val="DefaultParagraphFont"/>
    <w:link w:val="CommentText"/>
    <w:uiPriority w:val="99"/>
    <w:semiHidden/>
    <w:rsid w:val="008054D0"/>
    <w:rPr>
      <w:rFonts w:ascii="Verdana" w:eastAsiaTheme="minorEastAsia" w:hAnsi="Verdana" w:cstheme="minorBidi"/>
      <w:lang w:val="en-CA"/>
    </w:rPr>
  </w:style>
  <w:style w:type="paragraph" w:styleId="CommentSubject">
    <w:name w:val="annotation subject"/>
    <w:basedOn w:val="CommentText"/>
    <w:next w:val="CommentText"/>
    <w:link w:val="CommentSubjectChar"/>
    <w:uiPriority w:val="99"/>
    <w:semiHidden/>
    <w:unhideWhenUsed/>
    <w:rsid w:val="008054D0"/>
    <w:rPr>
      <w:b/>
      <w:bCs/>
    </w:rPr>
  </w:style>
  <w:style w:type="character" w:customStyle="1" w:styleId="CommentSubjectChar">
    <w:name w:val="Comment Subject Char"/>
    <w:basedOn w:val="CommentTextChar"/>
    <w:link w:val="CommentSubject"/>
    <w:uiPriority w:val="99"/>
    <w:semiHidden/>
    <w:rsid w:val="008054D0"/>
    <w:rPr>
      <w:rFonts w:ascii="Verdana" w:eastAsiaTheme="minorEastAsia" w:hAnsi="Verdana" w:cstheme="minorBidi"/>
      <w:b/>
      <w:bCs/>
      <w:lang w:val="en-CA"/>
    </w:rPr>
  </w:style>
  <w:style w:type="table" w:styleId="TableGrid">
    <w:name w:val="Table Grid"/>
    <w:basedOn w:val="TableNormal"/>
    <w:uiPriority w:val="59"/>
    <w:rsid w:val="008054D0"/>
    <w:rPr>
      <w:rFonts w:asciiTheme="minorHAnsi" w:eastAsiaTheme="minorEastAsia" w:hAnsiTheme="minorHAnsi" w:cstheme="minorBidi"/>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indented25">
    <w:name w:val="Bullets indented .25"/>
    <w:basedOn w:val="Normal"/>
    <w:qFormat/>
    <w:rsid w:val="008054D0"/>
    <w:pPr>
      <w:numPr>
        <w:ilvl w:val="1"/>
        <w:numId w:val="22"/>
      </w:numPr>
      <w:tabs>
        <w:tab w:val="clear" w:pos="2160"/>
      </w:tabs>
      <w:ind w:left="1080" w:hanging="360"/>
    </w:pPr>
  </w:style>
  <w:style w:type="paragraph" w:customStyle="1" w:styleId="Numbersindented25">
    <w:name w:val="Numbers indented .25"/>
    <w:basedOn w:val="Normal"/>
    <w:qFormat/>
    <w:rsid w:val="008054D0"/>
    <w:pPr>
      <w:numPr>
        <w:numId w:val="22"/>
      </w:numPr>
      <w:tabs>
        <w:tab w:val="clear" w:pos="1440"/>
        <w:tab w:val="num" w:pos="1080"/>
      </w:tabs>
      <w:ind w:left="720" w:hanging="360"/>
    </w:pPr>
  </w:style>
  <w:style w:type="paragraph" w:customStyle="1" w:styleId="TableText">
    <w:name w:val="Table Text"/>
    <w:basedOn w:val="Normal"/>
    <w:qFormat/>
    <w:rsid w:val="008054D0"/>
    <w:pPr>
      <w:framePr w:hSpace="180" w:wrap="around" w:vAnchor="text" w:hAnchor="margin" w:y="479"/>
      <w:spacing w:before="160" w:after="160" w:line="240" w:lineRule="atLeast"/>
    </w:pPr>
  </w:style>
  <w:style w:type="paragraph" w:customStyle="1" w:styleId="Notebox">
    <w:name w:val="Notebox"/>
    <w:basedOn w:val="Normal"/>
    <w:qFormat/>
    <w:rsid w:val="008054D0"/>
    <w:pPr>
      <w:pBdr>
        <w:top w:val="single" w:sz="4" w:space="15" w:color="auto"/>
        <w:left w:val="single" w:sz="4" w:space="15" w:color="auto"/>
        <w:bottom w:val="single" w:sz="4" w:space="15" w:color="auto"/>
        <w:right w:val="single" w:sz="4" w:space="15" w:color="auto"/>
      </w:pBdr>
      <w:shd w:val="clear" w:color="auto" w:fill="A6A6A6" w:themeFill="background1" w:themeFillShade="A6"/>
      <w:ind w:left="360" w:right="360"/>
    </w:pPr>
  </w:style>
  <w:style w:type="paragraph" w:styleId="TOC1">
    <w:name w:val="toc 1"/>
    <w:basedOn w:val="Normal"/>
    <w:next w:val="Normal"/>
    <w:autoRedefine/>
    <w:uiPriority w:val="39"/>
    <w:unhideWhenUsed/>
    <w:rsid w:val="008054D0"/>
    <w:pPr>
      <w:tabs>
        <w:tab w:val="right" w:leader="dot" w:pos="8630"/>
      </w:tabs>
      <w:spacing w:after="40"/>
    </w:pPr>
    <w:rPr>
      <w:b/>
      <w:noProof/>
    </w:rPr>
  </w:style>
  <w:style w:type="paragraph" w:styleId="TOC2">
    <w:name w:val="toc 2"/>
    <w:basedOn w:val="Normal"/>
    <w:next w:val="Normal"/>
    <w:autoRedefine/>
    <w:uiPriority w:val="39"/>
    <w:unhideWhenUsed/>
    <w:rsid w:val="008054D0"/>
    <w:pPr>
      <w:tabs>
        <w:tab w:val="right" w:leader="dot" w:pos="8630"/>
      </w:tabs>
      <w:spacing w:before="0" w:after="0"/>
      <w:ind w:left="216"/>
    </w:pPr>
    <w:rPr>
      <w:noProof/>
    </w:rPr>
  </w:style>
  <w:style w:type="paragraph" w:styleId="TOC3">
    <w:name w:val="toc 3"/>
    <w:basedOn w:val="Normal"/>
    <w:next w:val="Normal"/>
    <w:autoRedefine/>
    <w:uiPriority w:val="39"/>
    <w:unhideWhenUsed/>
    <w:rsid w:val="008054D0"/>
    <w:pPr>
      <w:tabs>
        <w:tab w:val="right" w:leader="dot" w:pos="8630"/>
      </w:tabs>
      <w:spacing w:before="0" w:after="0"/>
      <w:ind w:left="432"/>
    </w:pPr>
    <w:rPr>
      <w:noProof/>
    </w:rPr>
  </w:style>
  <w:style w:type="paragraph" w:styleId="TOC4">
    <w:name w:val="toc 4"/>
    <w:basedOn w:val="Normal"/>
    <w:next w:val="Normal"/>
    <w:autoRedefine/>
    <w:uiPriority w:val="39"/>
    <w:unhideWhenUsed/>
    <w:rsid w:val="008054D0"/>
    <w:pPr>
      <w:tabs>
        <w:tab w:val="right" w:leader="dot" w:pos="8630"/>
      </w:tabs>
      <w:spacing w:before="0" w:after="0"/>
      <w:ind w:left="648"/>
    </w:pPr>
  </w:style>
  <w:style w:type="paragraph" w:customStyle="1" w:styleId="tablehead">
    <w:name w:val="tablehead"/>
    <w:basedOn w:val="ListParagraph"/>
    <w:qFormat/>
    <w:rsid w:val="008054D0"/>
    <w:pPr>
      <w:numPr>
        <w:numId w:val="0"/>
      </w:numPr>
      <w:jc w:val="center"/>
    </w:pPr>
    <w:rPr>
      <w:rFonts w:ascii="Arial" w:hAnsi="Arial" w:cs="Arial"/>
      <w:b/>
    </w:rPr>
  </w:style>
  <w:style w:type="character" w:customStyle="1" w:styleId="Normaltimes">
    <w:name w:val="Normal_times"/>
    <w:basedOn w:val="DefaultParagraphFont"/>
    <w:uiPriority w:val="1"/>
    <w:qFormat/>
    <w:rsid w:val="008054D0"/>
    <w:rPr>
      <w:rFonts w:ascii="Times New Roman" w:hAnsi="Times New Roman" w:cs="Times New Roman"/>
      <w:sz w:val="22"/>
    </w:rPr>
  </w:style>
  <w:style w:type="paragraph" w:customStyle="1" w:styleId="NormalCondensed">
    <w:name w:val="NormalCondensed"/>
    <w:basedOn w:val="Normal"/>
    <w:qFormat/>
    <w:rsid w:val="008054D0"/>
    <w:pPr>
      <w:spacing w:before="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879822">
      <w:bodyDiv w:val="1"/>
      <w:marLeft w:val="0"/>
      <w:marRight w:val="0"/>
      <w:marTop w:val="0"/>
      <w:marBottom w:val="0"/>
      <w:divBdr>
        <w:top w:val="none" w:sz="0" w:space="0" w:color="auto"/>
        <w:left w:val="none" w:sz="0" w:space="0" w:color="auto"/>
        <w:bottom w:val="none" w:sz="0" w:space="0" w:color="auto"/>
        <w:right w:val="none" w:sz="0" w:space="0" w:color="auto"/>
      </w:divBdr>
    </w:div>
    <w:div w:id="1065225154">
      <w:bodyDiv w:val="1"/>
      <w:marLeft w:val="0"/>
      <w:marRight w:val="0"/>
      <w:marTop w:val="0"/>
      <w:marBottom w:val="0"/>
      <w:divBdr>
        <w:top w:val="none" w:sz="0" w:space="0" w:color="auto"/>
        <w:left w:val="none" w:sz="0" w:space="0" w:color="auto"/>
        <w:bottom w:val="none" w:sz="0" w:space="0" w:color="auto"/>
        <w:right w:val="none" w:sz="0" w:space="0" w:color="auto"/>
      </w:divBdr>
    </w:div>
    <w:div w:id="1752388773">
      <w:bodyDiv w:val="1"/>
      <w:marLeft w:val="0"/>
      <w:marRight w:val="0"/>
      <w:marTop w:val="0"/>
      <w:marBottom w:val="0"/>
      <w:divBdr>
        <w:top w:val="none" w:sz="0" w:space="0" w:color="auto"/>
        <w:left w:val="none" w:sz="0" w:space="0" w:color="auto"/>
        <w:bottom w:val="none" w:sz="0" w:space="0" w:color="auto"/>
        <w:right w:val="none" w:sz="0" w:space="0" w:color="auto"/>
      </w:divBdr>
    </w:div>
    <w:div w:id="181279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oberts\AppData\Roaming\Microsoft\Templates\OL_STYLES_DEC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457B1-E300-4142-BCCF-0168566CF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OL_STYLES_DEC2014.dotx</Template>
  <TotalTime>10</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tkeating</dc:creator>
  <cp:lastModifiedBy>maroberts</cp:lastModifiedBy>
  <cp:revision>12</cp:revision>
  <dcterms:created xsi:type="dcterms:W3CDTF">2013-02-22T19:22:00Z</dcterms:created>
  <dcterms:modified xsi:type="dcterms:W3CDTF">2017-05-02T22:23:00Z</dcterms:modified>
</cp:coreProperties>
</file>