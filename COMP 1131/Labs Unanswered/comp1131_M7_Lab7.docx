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966" w:rsidRDefault="006764E2" w:rsidP="00054966">
      <w:pPr>
        <w:pStyle w:val="Heading1"/>
      </w:pPr>
      <w:r>
        <w:t xml:space="preserve">Lab </w:t>
      </w:r>
      <w:r w:rsidR="006E7FC7">
        <w:t>7</w:t>
      </w:r>
      <w:r w:rsidR="00F12E13">
        <w:t xml:space="preserve">: </w:t>
      </w:r>
      <w:r w:rsidR="00C95A09">
        <w:t xml:space="preserve">Chapter </w:t>
      </w:r>
      <w:r w:rsidR="00B01832">
        <w:t>1</w:t>
      </w:r>
      <w:r w:rsidR="00C464DD">
        <w:t>7</w:t>
      </w:r>
      <w:r w:rsidR="00FC1279">
        <w:t>,</w:t>
      </w:r>
      <w:r w:rsidR="00C95A09">
        <w:t xml:space="preserve"> “</w:t>
      </w:r>
      <w:r w:rsidR="00B01832">
        <w:t>Recursion</w:t>
      </w:r>
      <w:r w:rsidR="00C95A09">
        <w:t>”</w:t>
      </w:r>
    </w:p>
    <w:p w:rsidR="00467BAB" w:rsidRDefault="00467BAB" w:rsidP="004B6C53">
      <w:pPr>
        <w:rPr>
          <w:szCs w:val="23"/>
        </w:rPr>
      </w:pPr>
      <w:r w:rsidRPr="00B76F27">
        <w:rPr>
          <w:szCs w:val="23"/>
        </w:rPr>
        <w:t xml:space="preserve">The following </w:t>
      </w:r>
      <w:r w:rsidR="00C95A09" w:rsidRPr="00B76F27">
        <w:rPr>
          <w:szCs w:val="23"/>
        </w:rPr>
        <w:t>exercises are intended to help you apply and practi</w:t>
      </w:r>
      <w:r w:rsidR="00FC1279">
        <w:rPr>
          <w:szCs w:val="23"/>
        </w:rPr>
        <w:t>s</w:t>
      </w:r>
      <w:r w:rsidR="00C95A09" w:rsidRPr="00B76F27">
        <w:rPr>
          <w:szCs w:val="23"/>
        </w:rPr>
        <w:t>e the concepts introduced in this module.</w:t>
      </w:r>
      <w:r w:rsidRPr="00B76F27">
        <w:rPr>
          <w:szCs w:val="23"/>
        </w:rPr>
        <w:t xml:space="preserve"> </w:t>
      </w:r>
      <w:r w:rsidR="00C95A09" w:rsidRPr="00B76F27">
        <w:rPr>
          <w:szCs w:val="23"/>
        </w:rPr>
        <w:t xml:space="preserve">This work is </w:t>
      </w:r>
      <w:r w:rsidR="00C95A09" w:rsidRPr="00B76F27">
        <w:rPr>
          <w:b/>
          <w:szCs w:val="23"/>
        </w:rPr>
        <w:t>not</w:t>
      </w:r>
      <w:r w:rsidR="00E97FF2" w:rsidRPr="00B76F27">
        <w:rPr>
          <w:szCs w:val="23"/>
        </w:rPr>
        <w:t xml:space="preserve"> submitted for marks.</w:t>
      </w:r>
    </w:p>
    <w:p w:rsidR="00FC1279" w:rsidRPr="00B76F27" w:rsidRDefault="00FC1279" w:rsidP="004B6C53">
      <w:pPr>
        <w:rPr>
          <w:szCs w:val="23"/>
        </w:rPr>
      </w:pPr>
    </w:p>
    <w:p w:rsidR="008068AB" w:rsidRDefault="00B01832" w:rsidP="008E56A6">
      <w:pPr>
        <w:numPr>
          <w:ilvl w:val="0"/>
          <w:numId w:val="1"/>
        </w:numPr>
        <w:ind w:left="360"/>
        <w:rPr>
          <w:szCs w:val="23"/>
        </w:rPr>
      </w:pPr>
      <w:r w:rsidRPr="00B76F27">
        <w:rPr>
          <w:szCs w:val="23"/>
        </w:rPr>
        <w:t>Write a recursive definition of x</w:t>
      </w:r>
      <w:r w:rsidRPr="00B76F27">
        <w:rPr>
          <w:szCs w:val="23"/>
          <w:vertAlign w:val="superscript"/>
        </w:rPr>
        <w:t>y</w:t>
      </w:r>
      <w:r w:rsidRPr="00B76F27">
        <w:rPr>
          <w:szCs w:val="23"/>
        </w:rPr>
        <w:t xml:space="preserve"> (x raised to the power y), where x and y are integers and y &gt; 0.</w:t>
      </w:r>
    </w:p>
    <w:p w:rsidR="00FC1279" w:rsidRPr="00B76F27" w:rsidRDefault="00FC1279" w:rsidP="008E56A6">
      <w:pPr>
        <w:ind w:left="720"/>
        <w:rPr>
          <w:szCs w:val="23"/>
        </w:rPr>
      </w:pPr>
    </w:p>
    <w:p w:rsidR="009B6AD5" w:rsidRDefault="00507891" w:rsidP="008E56A6">
      <w:pPr>
        <w:numPr>
          <w:ilvl w:val="0"/>
          <w:numId w:val="1"/>
        </w:numPr>
        <w:ind w:left="360"/>
        <w:rPr>
          <w:szCs w:val="23"/>
        </w:rPr>
      </w:pPr>
      <w:r w:rsidRPr="00B76F27">
        <w:rPr>
          <w:szCs w:val="23"/>
        </w:rPr>
        <w:t xml:space="preserve">Write a recursive definition of </w:t>
      </w:r>
      <w:r w:rsidRPr="00B76F27">
        <w:rPr>
          <w:i/>
          <w:szCs w:val="23"/>
        </w:rPr>
        <w:t xml:space="preserve">i </w:t>
      </w:r>
      <w:r w:rsidR="008A3030" w:rsidRPr="00B76F27">
        <w:rPr>
          <w:i/>
          <w:szCs w:val="23"/>
        </w:rPr>
        <w:t>×</w:t>
      </w:r>
      <w:r w:rsidRPr="00B76F27">
        <w:rPr>
          <w:i/>
          <w:szCs w:val="23"/>
        </w:rPr>
        <w:t xml:space="preserve"> j </w:t>
      </w:r>
      <w:r w:rsidRPr="00B76F27">
        <w:rPr>
          <w:szCs w:val="23"/>
        </w:rPr>
        <w:t xml:space="preserve">(integer multiplication), where </w:t>
      </w:r>
      <w:r w:rsidRPr="00B76F27">
        <w:rPr>
          <w:i/>
          <w:szCs w:val="23"/>
        </w:rPr>
        <w:t xml:space="preserve">i </w:t>
      </w:r>
      <w:r w:rsidRPr="00B76F27">
        <w:rPr>
          <w:szCs w:val="23"/>
        </w:rPr>
        <w:t xml:space="preserve">&gt; 0. Define the multiplication process in terms of integer addition. For example, 4 </w:t>
      </w:r>
      <w:r w:rsidR="004B6C53" w:rsidRPr="00B76F27">
        <w:rPr>
          <w:szCs w:val="23"/>
        </w:rPr>
        <w:t>×</w:t>
      </w:r>
      <w:r w:rsidRPr="00B76F27">
        <w:rPr>
          <w:szCs w:val="23"/>
        </w:rPr>
        <w:t xml:space="preserve"> 7 is equal to 7 added to itself 4 times.</w:t>
      </w:r>
    </w:p>
    <w:p w:rsidR="00FC1279" w:rsidRPr="00B76F27" w:rsidRDefault="00FC1279" w:rsidP="008E56A6">
      <w:pPr>
        <w:ind w:left="720"/>
        <w:rPr>
          <w:szCs w:val="23"/>
        </w:rPr>
      </w:pPr>
    </w:p>
    <w:p w:rsidR="003F37BE" w:rsidRDefault="00507891" w:rsidP="008E56A6">
      <w:pPr>
        <w:numPr>
          <w:ilvl w:val="0"/>
          <w:numId w:val="1"/>
        </w:numPr>
        <w:ind w:left="360"/>
        <w:rPr>
          <w:szCs w:val="23"/>
        </w:rPr>
      </w:pPr>
      <w:r w:rsidRPr="00B76F27">
        <w:rPr>
          <w:szCs w:val="23"/>
        </w:rPr>
        <w:t xml:space="preserve">Implement your solution to </w:t>
      </w:r>
      <w:r w:rsidR="00C92941" w:rsidRPr="00B76F27">
        <w:rPr>
          <w:szCs w:val="23"/>
        </w:rPr>
        <w:t>question 2 above</w:t>
      </w:r>
      <w:r w:rsidRPr="00B76F27">
        <w:rPr>
          <w:szCs w:val="23"/>
        </w:rPr>
        <w:t xml:space="preserve"> in Java.</w:t>
      </w:r>
    </w:p>
    <w:p w:rsidR="00FC1279" w:rsidRPr="00B76F27" w:rsidRDefault="00FC1279" w:rsidP="008E56A6">
      <w:pPr>
        <w:ind w:left="720"/>
        <w:rPr>
          <w:szCs w:val="23"/>
        </w:rPr>
      </w:pPr>
    </w:p>
    <w:p w:rsidR="00467BAB" w:rsidRPr="00B76F27" w:rsidRDefault="00C92941" w:rsidP="004B6C53">
      <w:pPr>
        <w:rPr>
          <w:szCs w:val="23"/>
        </w:rPr>
      </w:pPr>
      <w:r w:rsidRPr="00B76F27">
        <w:rPr>
          <w:szCs w:val="23"/>
        </w:rPr>
        <w:t xml:space="preserve">Review your work against the suggested </w:t>
      </w:r>
      <w:r w:rsidR="00B76F27" w:rsidRPr="00B76F27">
        <w:rPr>
          <w:szCs w:val="23"/>
        </w:rPr>
        <w:t xml:space="preserve">Lab </w:t>
      </w:r>
      <w:r w:rsidR="006E7FC7">
        <w:rPr>
          <w:szCs w:val="23"/>
        </w:rPr>
        <w:t xml:space="preserve">7 </w:t>
      </w:r>
      <w:r w:rsidRPr="00B76F27">
        <w:rPr>
          <w:szCs w:val="23"/>
        </w:rPr>
        <w:t>solut</w:t>
      </w:r>
      <w:bookmarkStart w:id="0" w:name="_GoBack"/>
      <w:bookmarkEnd w:id="0"/>
      <w:r w:rsidRPr="00B76F27">
        <w:rPr>
          <w:szCs w:val="23"/>
        </w:rPr>
        <w:t>ion</w:t>
      </w:r>
      <w:r w:rsidR="00B76F27" w:rsidRPr="00B76F27">
        <w:rPr>
          <w:szCs w:val="23"/>
        </w:rPr>
        <w:t>.</w:t>
      </w:r>
    </w:p>
    <w:sectPr w:rsidR="00467BAB" w:rsidRPr="00B76F27" w:rsidSect="00B76F27">
      <w:headerReference w:type="default" r:id="rId7"/>
      <w:footerReference w:type="default" r:id="rId8"/>
      <w:pgSz w:w="12240" w:h="15840"/>
      <w:pgMar w:top="1800" w:right="1800" w:bottom="1440" w:left="1800" w:header="108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40E" w:rsidRDefault="00BA040E" w:rsidP="004B6C53">
      <w:r>
        <w:separator/>
      </w:r>
    </w:p>
  </w:endnote>
  <w:endnote w:type="continuationSeparator" w:id="0">
    <w:p w:rsidR="00BA040E" w:rsidRDefault="00BA040E" w:rsidP="004B6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FF2" w:rsidRPr="00527193" w:rsidRDefault="00527193" w:rsidP="00527193">
    <w:pPr>
      <w:pStyle w:val="Footer"/>
    </w:pPr>
    <w:r w:rsidRPr="00527193">
      <w:t>Lewis, J. DePasquale, P. &amp; Chase, J. (2017). Project solutions for java foundations: Introduction to program design and data structures. Pearson.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40E" w:rsidRDefault="00BA040E" w:rsidP="004B6C53">
      <w:r>
        <w:separator/>
      </w:r>
    </w:p>
  </w:footnote>
  <w:footnote w:type="continuationSeparator" w:id="0">
    <w:p w:rsidR="00BA040E" w:rsidRDefault="00BA040E" w:rsidP="004B6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C53" w:rsidRDefault="004B6C53" w:rsidP="00B76F27">
    <w:pPr>
      <w:pStyle w:val="Header"/>
    </w:pPr>
    <w:r w:rsidRPr="004B6C53">
      <w:t>COMP 1</w:t>
    </w:r>
    <w:r w:rsidR="00FC1279">
      <w:t>1</w:t>
    </w:r>
    <w:r w:rsidRPr="004B6C53">
      <w:t>31</w:t>
    </w:r>
    <w:r>
      <w:t>: Computer Programming I</w:t>
    </w:r>
    <w:r>
      <w:tab/>
    </w:r>
    <w:r w:rsidR="00B76F27">
      <w:t>L</w:t>
    </w:r>
    <w:r w:rsidR="00FD6802">
      <w:t>7</w:t>
    </w:r>
    <w:r w:rsidR="00B76F27">
      <w:t>-</w:t>
    </w:r>
    <w:r w:rsidR="00E97FF2">
      <w:fldChar w:fldCharType="begin"/>
    </w:r>
    <w:r w:rsidR="00E97FF2">
      <w:instrText xml:space="preserve"> PAGE   \* MERGEFORMAT </w:instrText>
    </w:r>
    <w:r w:rsidR="00E97FF2">
      <w:fldChar w:fldCharType="separate"/>
    </w:r>
    <w:r w:rsidR="00527193">
      <w:rPr>
        <w:noProof/>
      </w:rPr>
      <w:t>1</w:t>
    </w:r>
    <w:r w:rsidR="00E97FF2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3CD33C6"/>
    <w:multiLevelType w:val="hybridMultilevel"/>
    <w:tmpl w:val="994AA2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000C017F"/>
    <w:multiLevelType w:val="hybridMultilevel"/>
    <w:tmpl w:val="1396A98A"/>
    <w:lvl w:ilvl="0" w:tplc="C24A0E42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31E3A10"/>
    <w:multiLevelType w:val="hybridMultilevel"/>
    <w:tmpl w:val="B2B4338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742507"/>
    <w:multiLevelType w:val="multilevel"/>
    <w:tmpl w:val="4E3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02AC2"/>
    <w:multiLevelType w:val="hybridMultilevel"/>
    <w:tmpl w:val="2B36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713B3"/>
    <w:multiLevelType w:val="hybridMultilevel"/>
    <w:tmpl w:val="FBC8DF3E"/>
    <w:lvl w:ilvl="0" w:tplc="11AC35CC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4D052E"/>
    <w:multiLevelType w:val="multilevel"/>
    <w:tmpl w:val="BFDA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E82C25"/>
    <w:multiLevelType w:val="hybridMultilevel"/>
    <w:tmpl w:val="7A6604FC"/>
    <w:lvl w:ilvl="0" w:tplc="FFFFFFFF"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F7D96"/>
    <w:multiLevelType w:val="hybridMultilevel"/>
    <w:tmpl w:val="7AB8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909CD"/>
    <w:multiLevelType w:val="hybridMultilevel"/>
    <w:tmpl w:val="7B0C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1F1BA"/>
    <w:multiLevelType w:val="hybridMultilevel"/>
    <w:tmpl w:val="05F54D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5E5438E"/>
    <w:multiLevelType w:val="hybridMultilevel"/>
    <w:tmpl w:val="BB46EDEE"/>
    <w:lvl w:ilvl="0" w:tplc="6456CD9A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9AF241D"/>
    <w:multiLevelType w:val="hybridMultilevel"/>
    <w:tmpl w:val="FF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E3D54"/>
    <w:multiLevelType w:val="multilevel"/>
    <w:tmpl w:val="02FA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A21DD3"/>
    <w:multiLevelType w:val="hybridMultilevel"/>
    <w:tmpl w:val="980C714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61E393D"/>
    <w:multiLevelType w:val="hybridMultilevel"/>
    <w:tmpl w:val="2C843B0A"/>
    <w:lvl w:ilvl="0" w:tplc="0BDEA602">
      <w:start w:val="4"/>
      <w:numFmt w:val="bullet"/>
      <w:lvlText w:val="–"/>
      <w:lvlJc w:val="left"/>
      <w:pPr>
        <w:ind w:left="180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E1A0422"/>
    <w:multiLevelType w:val="hybridMultilevel"/>
    <w:tmpl w:val="9592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4F5DA0"/>
    <w:multiLevelType w:val="hybridMultilevel"/>
    <w:tmpl w:val="3C62D286"/>
    <w:lvl w:ilvl="0" w:tplc="08223F04">
      <w:start w:val="1"/>
      <w:numFmt w:val="decimal"/>
      <w:pStyle w:val="Numbersindented25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734EE78">
      <w:start w:val="1"/>
      <w:numFmt w:val="bullet"/>
      <w:pStyle w:val="Bulletsindented25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 w:tplc="0C2C3B30">
      <w:start w:val="4"/>
      <w:numFmt w:val="lowerLetter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ACF4BFCA">
      <w:start w:val="1"/>
      <w:numFmt w:val="upperLetter"/>
      <w:lvlText w:val="%4."/>
      <w:lvlJc w:val="left"/>
      <w:pPr>
        <w:ind w:left="36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003499B"/>
    <w:multiLevelType w:val="hybridMultilevel"/>
    <w:tmpl w:val="2BD63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200BAD"/>
    <w:multiLevelType w:val="hybridMultilevel"/>
    <w:tmpl w:val="18D8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9F0B52"/>
    <w:multiLevelType w:val="multilevel"/>
    <w:tmpl w:val="78887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4330DF"/>
    <w:multiLevelType w:val="hybridMultilevel"/>
    <w:tmpl w:val="520C11D4"/>
    <w:lvl w:ilvl="0" w:tplc="3AF43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8149CF"/>
    <w:multiLevelType w:val="hybridMultilevel"/>
    <w:tmpl w:val="A6B0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0F4AC7"/>
    <w:multiLevelType w:val="hybridMultilevel"/>
    <w:tmpl w:val="F481D2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60BD71F1"/>
    <w:multiLevelType w:val="hybridMultilevel"/>
    <w:tmpl w:val="F9F6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E31BFB"/>
    <w:multiLevelType w:val="hybridMultilevel"/>
    <w:tmpl w:val="66DEC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C53A47"/>
    <w:multiLevelType w:val="hybridMultilevel"/>
    <w:tmpl w:val="EA9E72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87513C2"/>
    <w:multiLevelType w:val="multilevel"/>
    <w:tmpl w:val="5948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BC038A"/>
    <w:multiLevelType w:val="hybridMultilevel"/>
    <w:tmpl w:val="729C2BF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E9E6E6B"/>
    <w:multiLevelType w:val="hybridMultilevel"/>
    <w:tmpl w:val="9AA6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E7110"/>
    <w:multiLevelType w:val="hybridMultilevel"/>
    <w:tmpl w:val="680E3FAE"/>
    <w:lvl w:ilvl="0" w:tplc="50FA195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4D60ECA"/>
    <w:multiLevelType w:val="hybridMultilevel"/>
    <w:tmpl w:val="1F3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D069CE"/>
    <w:multiLevelType w:val="hybridMultilevel"/>
    <w:tmpl w:val="52273C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765916CA"/>
    <w:multiLevelType w:val="hybridMultilevel"/>
    <w:tmpl w:val="EF647AF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7E964C12"/>
    <w:multiLevelType w:val="hybridMultilevel"/>
    <w:tmpl w:val="188D48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1"/>
  </w:num>
  <w:num w:numId="2">
    <w:abstractNumId w:val="14"/>
  </w:num>
  <w:num w:numId="3">
    <w:abstractNumId w:val="4"/>
  </w:num>
  <w:num w:numId="4">
    <w:abstractNumId w:val="7"/>
  </w:num>
  <w:num w:numId="5">
    <w:abstractNumId w:val="28"/>
  </w:num>
  <w:num w:numId="6">
    <w:abstractNumId w:val="34"/>
  </w:num>
  <w:num w:numId="7">
    <w:abstractNumId w:val="3"/>
  </w:num>
  <w:num w:numId="8">
    <w:abstractNumId w:val="29"/>
  </w:num>
  <w:num w:numId="9">
    <w:abstractNumId w:val="10"/>
  </w:num>
  <w:num w:numId="10">
    <w:abstractNumId w:val="6"/>
  </w:num>
  <w:num w:numId="11">
    <w:abstractNumId w:val="18"/>
  </w:num>
  <w:num w:numId="12">
    <w:abstractNumId w:val="12"/>
  </w:num>
  <w:num w:numId="13">
    <w:abstractNumId w:val="27"/>
  </w:num>
  <w:num w:numId="14">
    <w:abstractNumId w:val="2"/>
  </w:num>
  <w:num w:numId="15">
    <w:abstractNumId w:val="1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6">
    <w:abstractNumId w:val="31"/>
  </w:num>
  <w:num w:numId="17">
    <w:abstractNumId w:val="8"/>
  </w:num>
  <w:num w:numId="18">
    <w:abstractNumId w:val="24"/>
  </w:num>
  <w:num w:numId="19">
    <w:abstractNumId w:val="33"/>
  </w:num>
  <w:num w:numId="20">
    <w:abstractNumId w:val="11"/>
  </w:num>
  <w:num w:numId="21">
    <w:abstractNumId w:val="0"/>
  </w:num>
  <w:num w:numId="22">
    <w:abstractNumId w:val="35"/>
  </w:num>
  <w:num w:numId="23">
    <w:abstractNumId w:val="16"/>
  </w:num>
  <w:num w:numId="24">
    <w:abstractNumId w:val="18"/>
    <w:lvlOverride w:ilvl="0">
      <w:startOverride w:val="1"/>
    </w:lvlOverride>
  </w:num>
  <w:num w:numId="25">
    <w:abstractNumId w:val="15"/>
  </w:num>
  <w:num w:numId="26">
    <w:abstractNumId w:val="19"/>
  </w:num>
  <w:num w:numId="27">
    <w:abstractNumId w:val="22"/>
  </w:num>
  <w:num w:numId="28">
    <w:abstractNumId w:val="17"/>
  </w:num>
  <w:num w:numId="29">
    <w:abstractNumId w:val="13"/>
  </w:num>
  <w:num w:numId="30">
    <w:abstractNumId w:val="26"/>
  </w:num>
  <w:num w:numId="31">
    <w:abstractNumId w:val="30"/>
  </w:num>
  <w:num w:numId="32">
    <w:abstractNumId w:val="20"/>
  </w:num>
  <w:num w:numId="33">
    <w:abstractNumId w:val="25"/>
  </w:num>
  <w:num w:numId="34">
    <w:abstractNumId w:val="23"/>
  </w:num>
  <w:num w:numId="35">
    <w:abstractNumId w:val="5"/>
  </w:num>
  <w:num w:numId="36">
    <w:abstractNumId w:val="9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4966"/>
    <w:rsid w:val="00005B24"/>
    <w:rsid w:val="000069BF"/>
    <w:rsid w:val="00007D90"/>
    <w:rsid w:val="000125D0"/>
    <w:rsid w:val="00015479"/>
    <w:rsid w:val="0002403F"/>
    <w:rsid w:val="000253AE"/>
    <w:rsid w:val="00025A72"/>
    <w:rsid w:val="00027974"/>
    <w:rsid w:val="0003146C"/>
    <w:rsid w:val="00037D92"/>
    <w:rsid w:val="00047684"/>
    <w:rsid w:val="00054966"/>
    <w:rsid w:val="00060011"/>
    <w:rsid w:val="0006576E"/>
    <w:rsid w:val="00073987"/>
    <w:rsid w:val="00084B7D"/>
    <w:rsid w:val="000876F9"/>
    <w:rsid w:val="000879CA"/>
    <w:rsid w:val="00090712"/>
    <w:rsid w:val="00091AD4"/>
    <w:rsid w:val="000A03E5"/>
    <w:rsid w:val="000A1E13"/>
    <w:rsid w:val="000A2DD1"/>
    <w:rsid w:val="000B598D"/>
    <w:rsid w:val="000B7185"/>
    <w:rsid w:val="000C2DCD"/>
    <w:rsid w:val="000C3A87"/>
    <w:rsid w:val="000D1D34"/>
    <w:rsid w:val="000D5086"/>
    <w:rsid w:val="000E107E"/>
    <w:rsid w:val="000E3073"/>
    <w:rsid w:val="000E5BBB"/>
    <w:rsid w:val="000E68B9"/>
    <w:rsid w:val="000E7575"/>
    <w:rsid w:val="000F2EB6"/>
    <w:rsid w:val="00103D30"/>
    <w:rsid w:val="001063AB"/>
    <w:rsid w:val="00111985"/>
    <w:rsid w:val="00115B7F"/>
    <w:rsid w:val="001215B3"/>
    <w:rsid w:val="001237DB"/>
    <w:rsid w:val="00127494"/>
    <w:rsid w:val="001358C4"/>
    <w:rsid w:val="00144D3E"/>
    <w:rsid w:val="00152988"/>
    <w:rsid w:val="00152E0E"/>
    <w:rsid w:val="00164A05"/>
    <w:rsid w:val="00171D4D"/>
    <w:rsid w:val="00181728"/>
    <w:rsid w:val="00181F27"/>
    <w:rsid w:val="00187272"/>
    <w:rsid w:val="001928D4"/>
    <w:rsid w:val="001952AA"/>
    <w:rsid w:val="00196471"/>
    <w:rsid w:val="00196BAE"/>
    <w:rsid w:val="001A31C9"/>
    <w:rsid w:val="001C39A1"/>
    <w:rsid w:val="001F46D5"/>
    <w:rsid w:val="002030EF"/>
    <w:rsid w:val="00206BE8"/>
    <w:rsid w:val="00255FDA"/>
    <w:rsid w:val="00262018"/>
    <w:rsid w:val="00265B2C"/>
    <w:rsid w:val="00266CF4"/>
    <w:rsid w:val="00266F6A"/>
    <w:rsid w:val="00271A2C"/>
    <w:rsid w:val="00296F2E"/>
    <w:rsid w:val="002A752C"/>
    <w:rsid w:val="002B2FA0"/>
    <w:rsid w:val="002C000F"/>
    <w:rsid w:val="002C3536"/>
    <w:rsid w:val="002C4648"/>
    <w:rsid w:val="002C7AA5"/>
    <w:rsid w:val="002D0215"/>
    <w:rsid w:val="002D17CC"/>
    <w:rsid w:val="002D4715"/>
    <w:rsid w:val="002D73E9"/>
    <w:rsid w:val="002F036C"/>
    <w:rsid w:val="002F1F73"/>
    <w:rsid w:val="002F45D0"/>
    <w:rsid w:val="003209FC"/>
    <w:rsid w:val="003253A9"/>
    <w:rsid w:val="0034434B"/>
    <w:rsid w:val="0034435F"/>
    <w:rsid w:val="00350709"/>
    <w:rsid w:val="00352441"/>
    <w:rsid w:val="00357F2E"/>
    <w:rsid w:val="00364CDD"/>
    <w:rsid w:val="00370AEE"/>
    <w:rsid w:val="00391774"/>
    <w:rsid w:val="003B1DC2"/>
    <w:rsid w:val="003B37D0"/>
    <w:rsid w:val="003B69B1"/>
    <w:rsid w:val="003C046C"/>
    <w:rsid w:val="003C5254"/>
    <w:rsid w:val="003E0C78"/>
    <w:rsid w:val="003E4223"/>
    <w:rsid w:val="003F2BB7"/>
    <w:rsid w:val="003F2F9A"/>
    <w:rsid w:val="003F37BE"/>
    <w:rsid w:val="003F7993"/>
    <w:rsid w:val="004040AD"/>
    <w:rsid w:val="00406821"/>
    <w:rsid w:val="00406EE6"/>
    <w:rsid w:val="00412D67"/>
    <w:rsid w:val="00414BD4"/>
    <w:rsid w:val="00424454"/>
    <w:rsid w:val="0042592C"/>
    <w:rsid w:val="00435337"/>
    <w:rsid w:val="00437A87"/>
    <w:rsid w:val="00440B65"/>
    <w:rsid w:val="004432C9"/>
    <w:rsid w:val="004467D3"/>
    <w:rsid w:val="00452DBB"/>
    <w:rsid w:val="00457866"/>
    <w:rsid w:val="0046408C"/>
    <w:rsid w:val="004644DB"/>
    <w:rsid w:val="00467BAB"/>
    <w:rsid w:val="004800B5"/>
    <w:rsid w:val="0048583B"/>
    <w:rsid w:val="004926A0"/>
    <w:rsid w:val="00497D66"/>
    <w:rsid w:val="004A1414"/>
    <w:rsid w:val="004A351D"/>
    <w:rsid w:val="004A55FC"/>
    <w:rsid w:val="004A5B4A"/>
    <w:rsid w:val="004A5EF7"/>
    <w:rsid w:val="004B6C53"/>
    <w:rsid w:val="004C3545"/>
    <w:rsid w:val="004C68DE"/>
    <w:rsid w:val="004C7653"/>
    <w:rsid w:val="004D03A9"/>
    <w:rsid w:val="004D0C44"/>
    <w:rsid w:val="004F4EA1"/>
    <w:rsid w:val="005039DB"/>
    <w:rsid w:val="00507891"/>
    <w:rsid w:val="005116B2"/>
    <w:rsid w:val="005213D8"/>
    <w:rsid w:val="00527193"/>
    <w:rsid w:val="00531FB5"/>
    <w:rsid w:val="00546CA0"/>
    <w:rsid w:val="00551319"/>
    <w:rsid w:val="00554FB7"/>
    <w:rsid w:val="0055692E"/>
    <w:rsid w:val="00557137"/>
    <w:rsid w:val="00561652"/>
    <w:rsid w:val="00562382"/>
    <w:rsid w:val="005729D1"/>
    <w:rsid w:val="005743A3"/>
    <w:rsid w:val="005743EC"/>
    <w:rsid w:val="00574D1B"/>
    <w:rsid w:val="00575E65"/>
    <w:rsid w:val="00577021"/>
    <w:rsid w:val="00581D14"/>
    <w:rsid w:val="00582A01"/>
    <w:rsid w:val="005905A0"/>
    <w:rsid w:val="005A1C19"/>
    <w:rsid w:val="005A1FD3"/>
    <w:rsid w:val="005C69DE"/>
    <w:rsid w:val="005D2FEB"/>
    <w:rsid w:val="005E137C"/>
    <w:rsid w:val="005E5432"/>
    <w:rsid w:val="0060376D"/>
    <w:rsid w:val="0061254E"/>
    <w:rsid w:val="00613ACB"/>
    <w:rsid w:val="00613D4F"/>
    <w:rsid w:val="0061527E"/>
    <w:rsid w:val="00616964"/>
    <w:rsid w:val="00617E51"/>
    <w:rsid w:val="0062033E"/>
    <w:rsid w:val="006213D3"/>
    <w:rsid w:val="00624F5C"/>
    <w:rsid w:val="00626105"/>
    <w:rsid w:val="00627397"/>
    <w:rsid w:val="00633075"/>
    <w:rsid w:val="006343D3"/>
    <w:rsid w:val="00635859"/>
    <w:rsid w:val="006446C2"/>
    <w:rsid w:val="00650B81"/>
    <w:rsid w:val="00651E24"/>
    <w:rsid w:val="0065524A"/>
    <w:rsid w:val="00656DF7"/>
    <w:rsid w:val="00660A0A"/>
    <w:rsid w:val="006764E2"/>
    <w:rsid w:val="00682261"/>
    <w:rsid w:val="00682468"/>
    <w:rsid w:val="0068456A"/>
    <w:rsid w:val="00685A6C"/>
    <w:rsid w:val="00686DF9"/>
    <w:rsid w:val="00692C61"/>
    <w:rsid w:val="00694B1E"/>
    <w:rsid w:val="00695F28"/>
    <w:rsid w:val="006A735B"/>
    <w:rsid w:val="006A7FBB"/>
    <w:rsid w:val="006B0F28"/>
    <w:rsid w:val="006B1BA2"/>
    <w:rsid w:val="006B2906"/>
    <w:rsid w:val="006B2D5E"/>
    <w:rsid w:val="006C1F53"/>
    <w:rsid w:val="006C2D4D"/>
    <w:rsid w:val="006C5DBE"/>
    <w:rsid w:val="006D3D7A"/>
    <w:rsid w:val="006E44B1"/>
    <w:rsid w:val="006E56E0"/>
    <w:rsid w:val="006E7A8F"/>
    <w:rsid w:val="006E7FC7"/>
    <w:rsid w:val="006F69A2"/>
    <w:rsid w:val="00702956"/>
    <w:rsid w:val="0070493E"/>
    <w:rsid w:val="00711859"/>
    <w:rsid w:val="00714825"/>
    <w:rsid w:val="00716B9A"/>
    <w:rsid w:val="007304E2"/>
    <w:rsid w:val="007351B9"/>
    <w:rsid w:val="007508F5"/>
    <w:rsid w:val="00770FE7"/>
    <w:rsid w:val="00785805"/>
    <w:rsid w:val="007934EC"/>
    <w:rsid w:val="0079363B"/>
    <w:rsid w:val="007939E9"/>
    <w:rsid w:val="00794152"/>
    <w:rsid w:val="007B1BEB"/>
    <w:rsid w:val="007C16CE"/>
    <w:rsid w:val="007C325B"/>
    <w:rsid w:val="007D2133"/>
    <w:rsid w:val="007D2F8A"/>
    <w:rsid w:val="007E4BA2"/>
    <w:rsid w:val="007E5375"/>
    <w:rsid w:val="007F0DD1"/>
    <w:rsid w:val="007F1D61"/>
    <w:rsid w:val="007F3F88"/>
    <w:rsid w:val="00800EC8"/>
    <w:rsid w:val="00802045"/>
    <w:rsid w:val="008068AB"/>
    <w:rsid w:val="008108C4"/>
    <w:rsid w:val="008150AB"/>
    <w:rsid w:val="008168CD"/>
    <w:rsid w:val="008225E0"/>
    <w:rsid w:val="008247C5"/>
    <w:rsid w:val="00824C2E"/>
    <w:rsid w:val="00832DDC"/>
    <w:rsid w:val="008344D2"/>
    <w:rsid w:val="00841EC8"/>
    <w:rsid w:val="00860E4E"/>
    <w:rsid w:val="00872629"/>
    <w:rsid w:val="0087410F"/>
    <w:rsid w:val="00881314"/>
    <w:rsid w:val="00885FE8"/>
    <w:rsid w:val="00890D95"/>
    <w:rsid w:val="00891AF7"/>
    <w:rsid w:val="00892E41"/>
    <w:rsid w:val="0089419C"/>
    <w:rsid w:val="00896E86"/>
    <w:rsid w:val="008A17E5"/>
    <w:rsid w:val="008A3030"/>
    <w:rsid w:val="008A5F54"/>
    <w:rsid w:val="008B3888"/>
    <w:rsid w:val="008B3FDF"/>
    <w:rsid w:val="008B7F73"/>
    <w:rsid w:val="008C0408"/>
    <w:rsid w:val="008C1448"/>
    <w:rsid w:val="008C4499"/>
    <w:rsid w:val="008C5E86"/>
    <w:rsid w:val="008D076C"/>
    <w:rsid w:val="008D347D"/>
    <w:rsid w:val="008D69E7"/>
    <w:rsid w:val="008D76D4"/>
    <w:rsid w:val="008E11BC"/>
    <w:rsid w:val="008E56A6"/>
    <w:rsid w:val="008F20B1"/>
    <w:rsid w:val="009060FF"/>
    <w:rsid w:val="00911612"/>
    <w:rsid w:val="00911A34"/>
    <w:rsid w:val="00911BF7"/>
    <w:rsid w:val="0091323A"/>
    <w:rsid w:val="00914AE6"/>
    <w:rsid w:val="00917390"/>
    <w:rsid w:val="009173AF"/>
    <w:rsid w:val="009217AB"/>
    <w:rsid w:val="00925591"/>
    <w:rsid w:val="00935399"/>
    <w:rsid w:val="00936CAC"/>
    <w:rsid w:val="0094185B"/>
    <w:rsid w:val="0095012A"/>
    <w:rsid w:val="009511C3"/>
    <w:rsid w:val="009519D6"/>
    <w:rsid w:val="009557F8"/>
    <w:rsid w:val="0096465C"/>
    <w:rsid w:val="00971073"/>
    <w:rsid w:val="009745A4"/>
    <w:rsid w:val="009755BF"/>
    <w:rsid w:val="00976DC0"/>
    <w:rsid w:val="00976EE8"/>
    <w:rsid w:val="0098261F"/>
    <w:rsid w:val="009861CC"/>
    <w:rsid w:val="009A1235"/>
    <w:rsid w:val="009A541D"/>
    <w:rsid w:val="009A7770"/>
    <w:rsid w:val="009B6AD5"/>
    <w:rsid w:val="009C1E3F"/>
    <w:rsid w:val="009C25F6"/>
    <w:rsid w:val="009C4C05"/>
    <w:rsid w:val="009C7DEB"/>
    <w:rsid w:val="009D0462"/>
    <w:rsid w:val="009D24F8"/>
    <w:rsid w:val="009E1AB4"/>
    <w:rsid w:val="009F1E98"/>
    <w:rsid w:val="009F73BD"/>
    <w:rsid w:val="00A01672"/>
    <w:rsid w:val="00A023D9"/>
    <w:rsid w:val="00A05E05"/>
    <w:rsid w:val="00A13197"/>
    <w:rsid w:val="00A203A4"/>
    <w:rsid w:val="00A272F8"/>
    <w:rsid w:val="00A3473B"/>
    <w:rsid w:val="00A37B93"/>
    <w:rsid w:val="00A45CD8"/>
    <w:rsid w:val="00A552AF"/>
    <w:rsid w:val="00A62EA6"/>
    <w:rsid w:val="00A71E4F"/>
    <w:rsid w:val="00A747EF"/>
    <w:rsid w:val="00A75BEE"/>
    <w:rsid w:val="00A77CFA"/>
    <w:rsid w:val="00AA35BA"/>
    <w:rsid w:val="00AB1A70"/>
    <w:rsid w:val="00AB7EB6"/>
    <w:rsid w:val="00AC402D"/>
    <w:rsid w:val="00AC4427"/>
    <w:rsid w:val="00AC446F"/>
    <w:rsid w:val="00AD1241"/>
    <w:rsid w:val="00AD3F45"/>
    <w:rsid w:val="00AE08F4"/>
    <w:rsid w:val="00AE73AA"/>
    <w:rsid w:val="00AF1CA8"/>
    <w:rsid w:val="00AF52A4"/>
    <w:rsid w:val="00AF5FCC"/>
    <w:rsid w:val="00B01832"/>
    <w:rsid w:val="00B0279D"/>
    <w:rsid w:val="00B16894"/>
    <w:rsid w:val="00B22077"/>
    <w:rsid w:val="00B416C3"/>
    <w:rsid w:val="00B4364E"/>
    <w:rsid w:val="00B46AE7"/>
    <w:rsid w:val="00B51910"/>
    <w:rsid w:val="00B54612"/>
    <w:rsid w:val="00B6124B"/>
    <w:rsid w:val="00B674DE"/>
    <w:rsid w:val="00B7059C"/>
    <w:rsid w:val="00B73185"/>
    <w:rsid w:val="00B76F27"/>
    <w:rsid w:val="00B77AB2"/>
    <w:rsid w:val="00B8095A"/>
    <w:rsid w:val="00B828EB"/>
    <w:rsid w:val="00B85074"/>
    <w:rsid w:val="00B91057"/>
    <w:rsid w:val="00BA040E"/>
    <w:rsid w:val="00BB1902"/>
    <w:rsid w:val="00BB34A0"/>
    <w:rsid w:val="00BB4980"/>
    <w:rsid w:val="00BC1D07"/>
    <w:rsid w:val="00BC7EAB"/>
    <w:rsid w:val="00BD0853"/>
    <w:rsid w:val="00BD54A5"/>
    <w:rsid w:val="00BE4052"/>
    <w:rsid w:val="00C0208B"/>
    <w:rsid w:val="00C12CF1"/>
    <w:rsid w:val="00C15616"/>
    <w:rsid w:val="00C174B8"/>
    <w:rsid w:val="00C20D1C"/>
    <w:rsid w:val="00C27E3D"/>
    <w:rsid w:val="00C32A53"/>
    <w:rsid w:val="00C34959"/>
    <w:rsid w:val="00C404D1"/>
    <w:rsid w:val="00C429EB"/>
    <w:rsid w:val="00C464DD"/>
    <w:rsid w:val="00C54708"/>
    <w:rsid w:val="00C54FCE"/>
    <w:rsid w:val="00C55D76"/>
    <w:rsid w:val="00C569A4"/>
    <w:rsid w:val="00C60A7A"/>
    <w:rsid w:val="00C63868"/>
    <w:rsid w:val="00C652D6"/>
    <w:rsid w:val="00C703F9"/>
    <w:rsid w:val="00C7334E"/>
    <w:rsid w:val="00C74237"/>
    <w:rsid w:val="00C762D4"/>
    <w:rsid w:val="00C77C07"/>
    <w:rsid w:val="00C77FA9"/>
    <w:rsid w:val="00C82F73"/>
    <w:rsid w:val="00C92941"/>
    <w:rsid w:val="00C95A09"/>
    <w:rsid w:val="00CA3572"/>
    <w:rsid w:val="00CA624F"/>
    <w:rsid w:val="00CB78FD"/>
    <w:rsid w:val="00CC4FF1"/>
    <w:rsid w:val="00CD5D06"/>
    <w:rsid w:val="00CD7347"/>
    <w:rsid w:val="00CE165D"/>
    <w:rsid w:val="00CE6D1A"/>
    <w:rsid w:val="00D05BAD"/>
    <w:rsid w:val="00D07130"/>
    <w:rsid w:val="00D13C1F"/>
    <w:rsid w:val="00D15450"/>
    <w:rsid w:val="00D17C41"/>
    <w:rsid w:val="00D249DE"/>
    <w:rsid w:val="00D26261"/>
    <w:rsid w:val="00D427BB"/>
    <w:rsid w:val="00D44396"/>
    <w:rsid w:val="00D475AC"/>
    <w:rsid w:val="00D507E4"/>
    <w:rsid w:val="00D73F0B"/>
    <w:rsid w:val="00D73F1B"/>
    <w:rsid w:val="00D7672B"/>
    <w:rsid w:val="00D83446"/>
    <w:rsid w:val="00D92843"/>
    <w:rsid w:val="00D9319D"/>
    <w:rsid w:val="00DA2262"/>
    <w:rsid w:val="00DC1DF4"/>
    <w:rsid w:val="00DC6353"/>
    <w:rsid w:val="00DE5206"/>
    <w:rsid w:val="00DE54EC"/>
    <w:rsid w:val="00DE5926"/>
    <w:rsid w:val="00DF34D9"/>
    <w:rsid w:val="00E043EA"/>
    <w:rsid w:val="00E13656"/>
    <w:rsid w:val="00E21D13"/>
    <w:rsid w:val="00E27B7A"/>
    <w:rsid w:val="00E371A6"/>
    <w:rsid w:val="00E4005D"/>
    <w:rsid w:val="00E47321"/>
    <w:rsid w:val="00E51F2A"/>
    <w:rsid w:val="00E56085"/>
    <w:rsid w:val="00E570B9"/>
    <w:rsid w:val="00E62225"/>
    <w:rsid w:val="00E66F77"/>
    <w:rsid w:val="00E715D3"/>
    <w:rsid w:val="00E80051"/>
    <w:rsid w:val="00E80859"/>
    <w:rsid w:val="00E85043"/>
    <w:rsid w:val="00E873AE"/>
    <w:rsid w:val="00E91FF8"/>
    <w:rsid w:val="00E9649E"/>
    <w:rsid w:val="00E97FF2"/>
    <w:rsid w:val="00EA1E8B"/>
    <w:rsid w:val="00EA20D1"/>
    <w:rsid w:val="00EA26C5"/>
    <w:rsid w:val="00EA39B4"/>
    <w:rsid w:val="00EA5A63"/>
    <w:rsid w:val="00EB1313"/>
    <w:rsid w:val="00EB2BA0"/>
    <w:rsid w:val="00EB5E10"/>
    <w:rsid w:val="00EC75AC"/>
    <w:rsid w:val="00ED5669"/>
    <w:rsid w:val="00ED7AC9"/>
    <w:rsid w:val="00EE384B"/>
    <w:rsid w:val="00EF1B6B"/>
    <w:rsid w:val="00EF424E"/>
    <w:rsid w:val="00EF5154"/>
    <w:rsid w:val="00F001FB"/>
    <w:rsid w:val="00F01BD7"/>
    <w:rsid w:val="00F025E5"/>
    <w:rsid w:val="00F10EF8"/>
    <w:rsid w:val="00F12E13"/>
    <w:rsid w:val="00F17063"/>
    <w:rsid w:val="00F210C8"/>
    <w:rsid w:val="00F27F02"/>
    <w:rsid w:val="00F50957"/>
    <w:rsid w:val="00F55D89"/>
    <w:rsid w:val="00F61D05"/>
    <w:rsid w:val="00F67829"/>
    <w:rsid w:val="00F70FC6"/>
    <w:rsid w:val="00F7635E"/>
    <w:rsid w:val="00F76CD5"/>
    <w:rsid w:val="00F81458"/>
    <w:rsid w:val="00F94E75"/>
    <w:rsid w:val="00FA5554"/>
    <w:rsid w:val="00FB21E8"/>
    <w:rsid w:val="00FB6B19"/>
    <w:rsid w:val="00FC1279"/>
    <w:rsid w:val="00FC58DF"/>
    <w:rsid w:val="00FD2BA0"/>
    <w:rsid w:val="00FD33D9"/>
    <w:rsid w:val="00FD6129"/>
    <w:rsid w:val="00FD6802"/>
    <w:rsid w:val="00FE0200"/>
    <w:rsid w:val="00FE1B59"/>
    <w:rsid w:val="00FE4051"/>
    <w:rsid w:val="00FE76CA"/>
    <w:rsid w:val="00FF1D40"/>
    <w:rsid w:val="00FF2D53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42B499-BE8D-4F9B-89BB-A73391B5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193"/>
    <w:pPr>
      <w:spacing w:before="120" w:after="120"/>
    </w:pPr>
    <w:rPr>
      <w:rFonts w:ascii="Palatino Linotype" w:eastAsiaTheme="minorEastAsia" w:hAnsi="Palatino Linotype" w:cstheme="minorBidi"/>
      <w:sz w:val="23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193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193"/>
    <w:pPr>
      <w:keepNext/>
      <w:keepLines/>
      <w:spacing w:before="24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193"/>
    <w:pPr>
      <w:keepNext/>
      <w:keepLines/>
      <w:spacing w:before="24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7193"/>
    <w:pPr>
      <w:keepNext/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7193"/>
    <w:pPr>
      <w:keepNext/>
      <w:keepLines/>
      <w:spacing w:before="240"/>
      <w:outlineLvl w:val="4"/>
    </w:pPr>
    <w:rPr>
      <w:rFonts w:ascii="Arial" w:eastAsiaTheme="majorEastAsia" w:hAnsi="Arial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7193"/>
    <w:pPr>
      <w:keepNext/>
      <w:keepLines/>
      <w:spacing w:before="240"/>
      <w:outlineLvl w:val="5"/>
    </w:pPr>
    <w:rPr>
      <w:rFonts w:ascii="Arial" w:eastAsiaTheme="majorEastAsia" w:hAnsi="Arial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2719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719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2719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52719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27193"/>
  </w:style>
  <w:style w:type="character" w:customStyle="1" w:styleId="Heading1Char">
    <w:name w:val="Heading 1 Char"/>
    <w:basedOn w:val="DefaultParagraphFont"/>
    <w:link w:val="Heading1"/>
    <w:uiPriority w:val="9"/>
    <w:rsid w:val="00527193"/>
    <w:rPr>
      <w:rFonts w:ascii="Arial" w:eastAsiaTheme="majorEastAsia" w:hAnsi="Arial" w:cstheme="majorBidi"/>
      <w:b/>
      <w:bCs/>
      <w:sz w:val="36"/>
      <w:szCs w:val="28"/>
      <w:lang w:val="en-CA"/>
    </w:rPr>
  </w:style>
  <w:style w:type="paragraph" w:styleId="BodyText">
    <w:name w:val="Body Text"/>
    <w:basedOn w:val="Normal"/>
    <w:link w:val="BodyTextChar"/>
    <w:uiPriority w:val="99"/>
    <w:semiHidden/>
    <w:unhideWhenUsed/>
    <w:rsid w:val="006343D3"/>
  </w:style>
  <w:style w:type="character" w:customStyle="1" w:styleId="BodyTextChar">
    <w:name w:val="Body Text Char"/>
    <w:basedOn w:val="DefaultParagraphFont"/>
    <w:link w:val="BodyText"/>
    <w:uiPriority w:val="99"/>
    <w:semiHidden/>
    <w:rsid w:val="006343D3"/>
    <w:rPr>
      <w:rFonts w:ascii="Palatino Linotype" w:hAnsi="Palatino Linotype"/>
      <w:sz w:val="23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527193"/>
    <w:rPr>
      <w:rFonts w:ascii="Arial" w:eastAsiaTheme="majorEastAsia" w:hAnsi="Arial" w:cstheme="majorBidi"/>
      <w:b/>
      <w:bCs/>
      <w:sz w:val="32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527193"/>
    <w:rPr>
      <w:rFonts w:ascii="Arial" w:eastAsiaTheme="majorEastAsia" w:hAnsi="Arial" w:cstheme="majorBidi"/>
      <w:b/>
      <w:bCs/>
      <w:sz w:val="28"/>
      <w:szCs w:val="2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527193"/>
    <w:rPr>
      <w:rFonts w:ascii="Arial" w:eastAsiaTheme="minorEastAsia" w:hAnsi="Arial" w:cstheme="minorBidi"/>
      <w:b/>
      <w:sz w:val="24"/>
      <w:szCs w:val="22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527193"/>
    <w:rPr>
      <w:rFonts w:ascii="Arial" w:eastAsiaTheme="majorEastAsia" w:hAnsi="Arial" w:cstheme="majorBidi"/>
      <w:b/>
      <w:sz w:val="23"/>
      <w:szCs w:val="22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527193"/>
    <w:rPr>
      <w:rFonts w:ascii="Arial" w:eastAsiaTheme="majorEastAsia" w:hAnsi="Arial" w:cstheme="majorBidi"/>
      <w:iCs/>
      <w:sz w:val="23"/>
      <w:szCs w:val="22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527193"/>
    <w:rPr>
      <w:rFonts w:asciiTheme="majorHAnsi" w:eastAsiaTheme="majorEastAsia" w:hAnsiTheme="majorHAnsi" w:cstheme="majorBidi"/>
      <w:i/>
      <w:iCs/>
      <w:color w:val="404040" w:themeColor="text1" w:themeTint="BF"/>
      <w:sz w:val="23"/>
      <w:szCs w:val="22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rsid w:val="00527193"/>
    <w:rPr>
      <w:rFonts w:asciiTheme="majorHAnsi" w:eastAsiaTheme="majorEastAsia" w:hAnsiTheme="majorHAnsi" w:cstheme="majorBidi"/>
      <w:color w:val="4F81BD" w:themeColor="accent1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rsid w:val="00527193"/>
    <w:rPr>
      <w:rFonts w:asciiTheme="majorHAnsi" w:eastAsiaTheme="majorEastAsia" w:hAnsiTheme="majorHAnsi" w:cstheme="majorBidi"/>
      <w:i/>
      <w:iCs/>
      <w:color w:val="404040" w:themeColor="text1" w:themeTint="BF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527193"/>
    <w:rPr>
      <w:b/>
      <w:bCs/>
      <w:color w:val="4F81BD" w:themeColor="accent1"/>
      <w:sz w:val="18"/>
      <w:szCs w:val="18"/>
    </w:rPr>
  </w:style>
  <w:style w:type="paragraph" w:styleId="Title">
    <w:name w:val="Title"/>
    <w:aliases w:val="Program Area and Title"/>
    <w:basedOn w:val="Normal"/>
    <w:next w:val="Normal"/>
    <w:link w:val="TitleChar"/>
    <w:uiPriority w:val="10"/>
    <w:qFormat/>
    <w:rsid w:val="005271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Program Area and Title Char"/>
    <w:basedOn w:val="DefaultParagraphFont"/>
    <w:link w:val="Title"/>
    <w:uiPriority w:val="10"/>
    <w:rsid w:val="005271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1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71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527193"/>
    <w:rPr>
      <w:b/>
      <w:bCs/>
    </w:rPr>
  </w:style>
  <w:style w:type="paragraph" w:styleId="NormalWeb">
    <w:name w:val="Normal (Web)"/>
    <w:basedOn w:val="Normal"/>
    <w:uiPriority w:val="99"/>
    <w:unhideWhenUsed/>
    <w:rsid w:val="00054966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527193"/>
    <w:rPr>
      <w:color w:val="0000FF" w:themeColor="hyperlink"/>
      <w:u w:val="single"/>
    </w:rPr>
  </w:style>
  <w:style w:type="paragraph" w:customStyle="1" w:styleId="normalcourse">
    <w:name w:val="normalcourse"/>
    <w:basedOn w:val="Normal"/>
    <w:rsid w:val="00AD3F45"/>
    <w:pPr>
      <w:spacing w:after="60" w:line="336" w:lineRule="auto"/>
      <w:ind w:left="120"/>
      <w:textAlignment w:val="baseline"/>
    </w:pPr>
    <w:rPr>
      <w:rFonts w:ascii="Verdana" w:hAnsi="Verdana"/>
      <w:color w:val="000000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8727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1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193"/>
    <w:rPr>
      <w:rFonts w:ascii="Tahoma" w:eastAsiaTheme="minorEastAsi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527193"/>
    <w:pPr>
      <w:numPr>
        <w:numId w:val="10"/>
      </w:numPr>
      <w:ind w:left="720"/>
    </w:pPr>
  </w:style>
  <w:style w:type="paragraph" w:styleId="Header">
    <w:name w:val="header"/>
    <w:basedOn w:val="Normal"/>
    <w:link w:val="HeaderChar"/>
    <w:uiPriority w:val="99"/>
    <w:unhideWhenUsed/>
    <w:rsid w:val="00527193"/>
    <w:pPr>
      <w:pBdr>
        <w:bottom w:val="single" w:sz="4" w:space="1" w:color="A6A6A6" w:themeColor="background1" w:themeShade="A6"/>
      </w:pBdr>
      <w:tabs>
        <w:tab w:val="right" w:pos="8640"/>
      </w:tabs>
      <w:spacing w:before="0" w:after="0"/>
    </w:pPr>
    <w:rPr>
      <w:rFonts w:ascii="Arial" w:hAnsi="Arial"/>
      <w:color w:val="A6A6A6" w:themeColor="background1" w:themeShade="A6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27193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527193"/>
    <w:pPr>
      <w:tabs>
        <w:tab w:val="center" w:pos="4320"/>
        <w:tab w:val="right" w:pos="8640"/>
      </w:tabs>
      <w:spacing w:before="0" w:after="0"/>
      <w:jc w:val="center"/>
    </w:pPr>
    <w:rPr>
      <w:rFonts w:ascii="Arial" w:hAnsi="Arial"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27193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character" w:styleId="Emphasis">
    <w:name w:val="Emphasis"/>
    <w:basedOn w:val="DefaultParagraphFont"/>
    <w:uiPriority w:val="20"/>
    <w:qFormat/>
    <w:rsid w:val="00527193"/>
    <w:rPr>
      <w:i/>
      <w:iCs/>
    </w:rPr>
  </w:style>
  <w:style w:type="paragraph" w:styleId="NoSpacing">
    <w:name w:val="No Spacing"/>
    <w:uiPriority w:val="1"/>
    <w:qFormat/>
    <w:rsid w:val="00527193"/>
    <w:rPr>
      <w:rFonts w:asciiTheme="minorHAnsi" w:eastAsiaTheme="minorEastAsia" w:hAnsiTheme="minorHAnsi" w:cstheme="minorBidi"/>
      <w:sz w:val="22"/>
      <w:szCs w:val="22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52719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7193"/>
    <w:rPr>
      <w:rFonts w:ascii="Palatino Linotype" w:eastAsiaTheme="minorEastAsia" w:hAnsi="Palatino Linotype" w:cstheme="minorBidi"/>
      <w:i/>
      <w:iCs/>
      <w:color w:val="000000" w:themeColor="text1"/>
      <w:sz w:val="23"/>
      <w:szCs w:val="22"/>
      <w:lang w:val="en-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193"/>
    <w:pPr>
      <w:pBdr>
        <w:top w:val="single" w:sz="2" w:space="15" w:color="auto"/>
        <w:left w:val="single" w:sz="2" w:space="15" w:color="auto"/>
        <w:bottom w:val="single" w:sz="2" w:space="15" w:color="auto"/>
        <w:right w:val="single" w:sz="2" w:space="15" w:color="auto"/>
      </w:pBdr>
      <w:shd w:val="clear" w:color="auto" w:fill="A6A6A6" w:themeFill="background1" w:themeFillShade="A6"/>
      <w:ind w:left="360" w:right="360"/>
    </w:pPr>
    <w:rPr>
      <w:bCs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193"/>
    <w:rPr>
      <w:rFonts w:ascii="Palatino Linotype" w:eastAsiaTheme="minorEastAsia" w:hAnsi="Palatino Linotype" w:cstheme="minorBidi"/>
      <w:bCs/>
      <w:iCs/>
      <w:sz w:val="23"/>
      <w:szCs w:val="22"/>
      <w:shd w:val="clear" w:color="auto" w:fill="A6A6A6" w:themeFill="background1" w:themeFillShade="A6"/>
      <w:lang w:val="en-CA"/>
    </w:rPr>
  </w:style>
  <w:style w:type="character" w:styleId="SubtleEmphasis">
    <w:name w:val="Subtle Emphasis"/>
    <w:basedOn w:val="DefaultParagraphFont"/>
    <w:uiPriority w:val="19"/>
    <w:qFormat/>
    <w:rsid w:val="0052719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2719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2719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2719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2719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7193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5271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7193"/>
    <w:rPr>
      <w:rFonts w:ascii="Verdana" w:hAnsi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7193"/>
    <w:rPr>
      <w:rFonts w:ascii="Verdana" w:eastAsiaTheme="minorEastAsia" w:hAnsi="Verdana" w:cstheme="minorBidi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71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7193"/>
    <w:rPr>
      <w:rFonts w:ascii="Verdana" w:eastAsiaTheme="minorEastAsia" w:hAnsi="Verdana" w:cstheme="minorBidi"/>
      <w:b/>
      <w:bCs/>
      <w:lang w:val="en-CA"/>
    </w:rPr>
  </w:style>
  <w:style w:type="table" w:styleId="TableGrid">
    <w:name w:val="Table Grid"/>
    <w:basedOn w:val="TableNormal"/>
    <w:uiPriority w:val="59"/>
    <w:rsid w:val="00527193"/>
    <w:rPr>
      <w:rFonts w:asciiTheme="minorHAnsi" w:eastAsiaTheme="minorEastAsia" w:hAnsiTheme="minorHAnsi" w:cstheme="minorBid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indented25">
    <w:name w:val="Bullets indented .25"/>
    <w:basedOn w:val="Normal"/>
    <w:qFormat/>
    <w:rsid w:val="00527193"/>
    <w:pPr>
      <w:numPr>
        <w:ilvl w:val="1"/>
        <w:numId w:val="24"/>
      </w:numPr>
      <w:tabs>
        <w:tab w:val="clear" w:pos="2160"/>
      </w:tabs>
      <w:ind w:left="1080" w:hanging="360"/>
    </w:pPr>
  </w:style>
  <w:style w:type="paragraph" w:customStyle="1" w:styleId="Numbersindented25">
    <w:name w:val="Numbers indented .25"/>
    <w:basedOn w:val="Normal"/>
    <w:qFormat/>
    <w:rsid w:val="00527193"/>
    <w:pPr>
      <w:numPr>
        <w:numId w:val="24"/>
      </w:numPr>
      <w:tabs>
        <w:tab w:val="clear" w:pos="1440"/>
        <w:tab w:val="num" w:pos="1080"/>
      </w:tabs>
      <w:ind w:left="720" w:hanging="360"/>
    </w:pPr>
  </w:style>
  <w:style w:type="paragraph" w:customStyle="1" w:styleId="TableText">
    <w:name w:val="Table Text"/>
    <w:basedOn w:val="Normal"/>
    <w:qFormat/>
    <w:rsid w:val="00527193"/>
    <w:pPr>
      <w:framePr w:hSpace="180" w:wrap="around" w:vAnchor="text" w:hAnchor="margin" w:y="479"/>
      <w:spacing w:before="160" w:after="160" w:line="240" w:lineRule="atLeast"/>
    </w:pPr>
  </w:style>
  <w:style w:type="paragraph" w:customStyle="1" w:styleId="Notebox">
    <w:name w:val="Notebox"/>
    <w:basedOn w:val="Normal"/>
    <w:qFormat/>
    <w:rsid w:val="00527193"/>
    <w:pPr>
      <w:pBdr>
        <w:top w:val="single" w:sz="4" w:space="15" w:color="auto"/>
        <w:left w:val="single" w:sz="4" w:space="15" w:color="auto"/>
        <w:bottom w:val="single" w:sz="4" w:space="15" w:color="auto"/>
        <w:right w:val="single" w:sz="4" w:space="15" w:color="auto"/>
      </w:pBdr>
      <w:shd w:val="clear" w:color="auto" w:fill="A6A6A6" w:themeFill="background1" w:themeFillShade="A6"/>
      <w:ind w:left="360" w:right="360"/>
    </w:pPr>
  </w:style>
  <w:style w:type="paragraph" w:styleId="TOC1">
    <w:name w:val="toc 1"/>
    <w:basedOn w:val="Normal"/>
    <w:next w:val="Normal"/>
    <w:autoRedefine/>
    <w:uiPriority w:val="39"/>
    <w:unhideWhenUsed/>
    <w:rsid w:val="00527193"/>
    <w:pPr>
      <w:tabs>
        <w:tab w:val="right" w:leader="dot" w:pos="8630"/>
      </w:tabs>
      <w:spacing w:after="4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27193"/>
    <w:pPr>
      <w:tabs>
        <w:tab w:val="right" w:leader="dot" w:pos="8630"/>
      </w:tabs>
      <w:spacing w:before="0" w:after="0"/>
      <w:ind w:left="216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527193"/>
    <w:pPr>
      <w:tabs>
        <w:tab w:val="right" w:leader="dot" w:pos="8630"/>
      </w:tabs>
      <w:spacing w:before="0" w:after="0"/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527193"/>
    <w:pPr>
      <w:tabs>
        <w:tab w:val="right" w:leader="dot" w:pos="8630"/>
      </w:tabs>
      <w:spacing w:before="0" w:after="0"/>
      <w:ind w:left="648"/>
    </w:pPr>
  </w:style>
  <w:style w:type="paragraph" w:customStyle="1" w:styleId="tablehead">
    <w:name w:val="tablehead"/>
    <w:basedOn w:val="ListParagraph"/>
    <w:qFormat/>
    <w:rsid w:val="00527193"/>
    <w:pPr>
      <w:numPr>
        <w:numId w:val="0"/>
      </w:numPr>
      <w:jc w:val="center"/>
    </w:pPr>
    <w:rPr>
      <w:rFonts w:ascii="Arial" w:hAnsi="Arial" w:cs="Arial"/>
      <w:b/>
    </w:rPr>
  </w:style>
  <w:style w:type="character" w:customStyle="1" w:styleId="Normaltimes">
    <w:name w:val="Normal_times"/>
    <w:basedOn w:val="DefaultParagraphFont"/>
    <w:uiPriority w:val="1"/>
    <w:qFormat/>
    <w:rsid w:val="00527193"/>
    <w:rPr>
      <w:rFonts w:ascii="Times New Roman" w:hAnsi="Times New Roman" w:cs="Times New Roman"/>
      <w:sz w:val="22"/>
    </w:rPr>
  </w:style>
  <w:style w:type="paragraph" w:customStyle="1" w:styleId="NormalCondensed">
    <w:name w:val="NormalCondensed"/>
    <w:basedOn w:val="Normal"/>
    <w:qFormat/>
    <w:rsid w:val="00527193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oberts\AppData\Roaming\Microsoft\Templates\OL_STYLES_DEC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OL_STYLES_DEC2014.dotx</Template>
  <TotalTime>19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tkeating</dc:creator>
  <cp:keywords/>
  <dc:description/>
  <cp:lastModifiedBy>maroberts</cp:lastModifiedBy>
  <cp:revision>14</cp:revision>
  <dcterms:created xsi:type="dcterms:W3CDTF">2011-12-21T22:24:00Z</dcterms:created>
  <dcterms:modified xsi:type="dcterms:W3CDTF">2017-05-02T22:23:00Z</dcterms:modified>
</cp:coreProperties>
</file>