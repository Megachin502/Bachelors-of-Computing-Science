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966" w:rsidRPr="00322576" w:rsidRDefault="006764E2" w:rsidP="00054966">
      <w:pPr>
        <w:pStyle w:val="Heading1"/>
        <w:rPr>
          <w:lang w:val="fr-FR"/>
        </w:rPr>
      </w:pPr>
      <w:r w:rsidRPr="00322576">
        <w:rPr>
          <w:lang w:val="fr-FR"/>
        </w:rPr>
        <w:t xml:space="preserve">Lab </w:t>
      </w:r>
      <w:r w:rsidR="00495D7A" w:rsidRPr="00322576">
        <w:rPr>
          <w:lang w:val="fr-FR"/>
        </w:rPr>
        <w:t>6</w:t>
      </w:r>
      <w:r w:rsidR="00F12E13" w:rsidRPr="00322576">
        <w:rPr>
          <w:lang w:val="fr-FR"/>
        </w:rPr>
        <w:t xml:space="preserve">: </w:t>
      </w:r>
      <w:r w:rsidR="0067571B" w:rsidRPr="00322576">
        <w:rPr>
          <w:lang w:val="fr-FR"/>
        </w:rPr>
        <w:t xml:space="preserve">Chapter </w:t>
      </w:r>
      <w:r w:rsidR="00495D7A" w:rsidRPr="00322576">
        <w:rPr>
          <w:lang w:val="fr-FR"/>
        </w:rPr>
        <w:t>7</w:t>
      </w:r>
      <w:r w:rsidR="004072F0">
        <w:rPr>
          <w:lang w:val="fr-FR"/>
        </w:rPr>
        <w:t>,</w:t>
      </w:r>
      <w:r w:rsidR="00C95A09" w:rsidRPr="00322576">
        <w:rPr>
          <w:lang w:val="fr-FR"/>
        </w:rPr>
        <w:t xml:space="preserve"> “</w:t>
      </w:r>
      <w:r w:rsidR="00495D7A" w:rsidRPr="00322576">
        <w:rPr>
          <w:lang w:val="fr-FR"/>
        </w:rPr>
        <w:t>Arrays</w:t>
      </w:r>
      <w:r w:rsidR="00C95A09" w:rsidRPr="00322576">
        <w:rPr>
          <w:lang w:val="fr-FR"/>
        </w:rPr>
        <w:t>”</w:t>
      </w:r>
      <w:r w:rsidR="00EE5E36" w:rsidRPr="00322576">
        <w:rPr>
          <w:lang w:val="fr-FR"/>
        </w:rPr>
        <w:t xml:space="preserve"> SOLUTION</w:t>
      </w:r>
    </w:p>
    <w:p w:rsidR="00322576" w:rsidRDefault="00322576" w:rsidP="004072F0">
      <w:r>
        <w:t>The following exercises are intended to help you apply and practi</w:t>
      </w:r>
      <w:r w:rsidR="004072F0">
        <w:t>s</w:t>
      </w:r>
      <w:r>
        <w:t xml:space="preserve">e the concepts introduced in this module. This work is </w:t>
      </w:r>
      <w:r w:rsidRPr="00C95A09">
        <w:rPr>
          <w:b/>
        </w:rPr>
        <w:t>not</w:t>
      </w:r>
      <w:r w:rsidR="005A1DB2">
        <w:t xml:space="preserve"> submitted for marks. </w:t>
      </w:r>
      <w:r>
        <w:t>The questions are from the end of the chapter</w:t>
      </w:r>
      <w:r w:rsidRPr="00F718D0">
        <w:t xml:space="preserve"> </w:t>
      </w:r>
      <w:r>
        <w:t>in your text under the “Exercise</w:t>
      </w:r>
      <w:r w:rsidR="004072F0">
        <w:t>s</w:t>
      </w:r>
      <w:r>
        <w:t xml:space="preserve">” or </w:t>
      </w:r>
      <w:r w:rsidR="005A1DB2">
        <w:t>“Programming Project</w:t>
      </w:r>
      <w:r w:rsidR="004072F0">
        <w:t>s</w:t>
      </w:r>
      <w:r w:rsidR="005A1DB2">
        <w:t>” headings.</w:t>
      </w:r>
    </w:p>
    <w:p w:rsidR="00467BAB" w:rsidRDefault="005D0432" w:rsidP="004072F0">
      <w:r>
        <w:t>Try to answer the question</w:t>
      </w:r>
      <w:r w:rsidR="00847EC7">
        <w:t xml:space="preserve">s on paper first. </w:t>
      </w:r>
      <w:r w:rsidR="000F4B93">
        <w:t>I</w:t>
      </w:r>
      <w:r>
        <w:t xml:space="preserve">nsert the </w:t>
      </w:r>
      <w:r w:rsidR="003013BA">
        <w:t>code</w:t>
      </w:r>
      <w:r>
        <w:t xml:space="preserve"> in a Java program to see the actual result.</w:t>
      </w:r>
    </w:p>
    <w:p w:rsidR="006409BB" w:rsidRDefault="006409BB" w:rsidP="004072F0"/>
    <w:p w:rsidR="006409BB" w:rsidRPr="006409BB" w:rsidRDefault="00495D7A" w:rsidP="004072F0">
      <w:pPr>
        <w:numPr>
          <w:ilvl w:val="0"/>
          <w:numId w:val="1"/>
        </w:numPr>
      </w:pPr>
      <w:r>
        <w:t>Which of the following are valid declarations</w:t>
      </w:r>
      <w:r w:rsidR="00DA3E10">
        <w:t>?</w:t>
      </w:r>
      <w:r w:rsidR="005A1DB2">
        <w:t xml:space="preserve"> </w:t>
      </w:r>
      <w:r>
        <w:t>Which instantiate an array o</w:t>
      </w:r>
      <w:r w:rsidR="005A1DB2">
        <w:t xml:space="preserve">bject? </w:t>
      </w:r>
      <w:r>
        <w:t>Explain your answers.</w:t>
      </w:r>
    </w:p>
    <w:p w:rsidR="00495D7A" w:rsidRDefault="00495D7A" w:rsidP="006409BB">
      <w:pPr>
        <w:ind w:left="360"/>
      </w:pPr>
      <w:r w:rsidRPr="0058239D">
        <w:rPr>
          <w:rFonts w:ascii="Courier New" w:hAnsi="Courier New" w:cs="Courier New"/>
        </w:rPr>
        <w:t>int primes = {2, 3, 5, 7, 11};</w:t>
      </w:r>
      <w:r w:rsidR="0058239D" w:rsidRPr="0058239D">
        <w:rPr>
          <w:rFonts w:ascii="Courier New" w:hAnsi="Courier New" w:cs="Courier New"/>
        </w:rPr>
        <w:br/>
        <w:t xml:space="preserve">float elapsedTimes[ ] = {11.47, 12.04, 11.72, 13.88}; </w:t>
      </w:r>
      <w:r w:rsidR="0058239D" w:rsidRPr="0058239D">
        <w:rPr>
          <w:rFonts w:ascii="Courier New" w:hAnsi="Courier New" w:cs="Courier New"/>
        </w:rPr>
        <w:br/>
        <w:t>int[ ] scores = int[30];</w:t>
      </w:r>
      <w:r w:rsidR="0058239D" w:rsidRPr="0058239D">
        <w:rPr>
          <w:rFonts w:ascii="Courier New" w:hAnsi="Courier New" w:cs="Courier New"/>
        </w:rPr>
        <w:br/>
        <w:t>int[ ] primes = new {2, 3, 5, 7, 11};</w:t>
      </w:r>
      <w:r w:rsidR="0058239D">
        <w:rPr>
          <w:rFonts w:ascii="Courier New" w:hAnsi="Courier New" w:cs="Courier New"/>
        </w:rPr>
        <w:br/>
        <w:t>int[ ] scores = new int[30];</w:t>
      </w:r>
      <w:r w:rsidR="0058239D">
        <w:rPr>
          <w:rFonts w:ascii="Courier New" w:hAnsi="Courier New" w:cs="Courier New"/>
        </w:rPr>
        <w:br/>
        <w:t>char grades[ ] = {</w:t>
      </w:r>
      <w:r w:rsidR="00473352" w:rsidRPr="00473352">
        <w:t xml:space="preserve"> </w:t>
      </w:r>
      <w:r w:rsidR="00473352" w:rsidRPr="00473352">
        <w:rPr>
          <w:rFonts w:ascii="Courier New" w:hAnsi="Courier New" w:cs="Courier New"/>
        </w:rPr>
        <w:t>'</w:t>
      </w:r>
      <w:r w:rsidR="0058239D">
        <w:rPr>
          <w:rFonts w:ascii="Courier New" w:hAnsi="Courier New" w:cs="Courier New"/>
        </w:rPr>
        <w:t>a</w:t>
      </w:r>
      <w:r w:rsidR="00473352" w:rsidRPr="00473352">
        <w:rPr>
          <w:rFonts w:ascii="Courier New" w:hAnsi="Courier New" w:cs="Courier New"/>
        </w:rPr>
        <w:t>'</w:t>
      </w:r>
      <w:r w:rsidR="0058239D">
        <w:rPr>
          <w:rFonts w:ascii="Courier New" w:hAnsi="Courier New" w:cs="Courier New"/>
        </w:rPr>
        <w:t xml:space="preserve">, </w:t>
      </w:r>
      <w:r w:rsidR="00473352" w:rsidRPr="00473352">
        <w:rPr>
          <w:rFonts w:ascii="Courier New" w:hAnsi="Courier New" w:cs="Courier New"/>
        </w:rPr>
        <w:t>'</w:t>
      </w:r>
      <w:r w:rsidR="0058239D">
        <w:rPr>
          <w:rFonts w:ascii="Courier New" w:hAnsi="Courier New" w:cs="Courier New"/>
        </w:rPr>
        <w:t>b</w:t>
      </w:r>
      <w:r w:rsidR="00473352" w:rsidRPr="00473352">
        <w:rPr>
          <w:rFonts w:ascii="Courier New" w:hAnsi="Courier New" w:cs="Courier New"/>
        </w:rPr>
        <w:t>'</w:t>
      </w:r>
      <w:r w:rsidR="0058239D">
        <w:rPr>
          <w:rFonts w:ascii="Courier New" w:hAnsi="Courier New" w:cs="Courier New"/>
        </w:rPr>
        <w:t xml:space="preserve">, </w:t>
      </w:r>
      <w:r w:rsidR="00473352" w:rsidRPr="00473352">
        <w:rPr>
          <w:rFonts w:ascii="Courier New" w:hAnsi="Courier New" w:cs="Courier New"/>
        </w:rPr>
        <w:t>'</w:t>
      </w:r>
      <w:r w:rsidR="0058239D">
        <w:rPr>
          <w:rFonts w:ascii="Courier New" w:hAnsi="Courier New" w:cs="Courier New"/>
        </w:rPr>
        <w:t>c</w:t>
      </w:r>
      <w:r w:rsidR="00473352" w:rsidRPr="00473352">
        <w:rPr>
          <w:rFonts w:ascii="Courier New" w:hAnsi="Courier New" w:cs="Courier New"/>
        </w:rPr>
        <w:t>'</w:t>
      </w:r>
      <w:r w:rsidR="0058239D">
        <w:rPr>
          <w:rFonts w:ascii="Courier New" w:hAnsi="Courier New" w:cs="Courier New"/>
        </w:rPr>
        <w:t xml:space="preserve">, </w:t>
      </w:r>
      <w:r w:rsidR="00473352" w:rsidRPr="00473352">
        <w:rPr>
          <w:rFonts w:ascii="Courier New" w:hAnsi="Courier New" w:cs="Courier New"/>
        </w:rPr>
        <w:t>'</w:t>
      </w:r>
      <w:r w:rsidR="0058239D">
        <w:rPr>
          <w:rFonts w:ascii="Courier New" w:hAnsi="Courier New" w:cs="Courier New"/>
        </w:rPr>
        <w:t>d</w:t>
      </w:r>
      <w:r w:rsidR="00473352" w:rsidRPr="00473352">
        <w:rPr>
          <w:rFonts w:ascii="Courier New" w:hAnsi="Courier New" w:cs="Courier New"/>
        </w:rPr>
        <w:t>'</w:t>
      </w:r>
      <w:r w:rsidR="0058239D">
        <w:rPr>
          <w:rFonts w:ascii="Courier New" w:hAnsi="Courier New" w:cs="Courier New"/>
        </w:rPr>
        <w:t xml:space="preserve">, </w:t>
      </w:r>
      <w:r w:rsidR="00473352" w:rsidRPr="00473352">
        <w:rPr>
          <w:rFonts w:ascii="Courier New" w:hAnsi="Courier New" w:cs="Courier New"/>
        </w:rPr>
        <w:t>'</w:t>
      </w:r>
      <w:r w:rsidR="0058239D">
        <w:rPr>
          <w:rFonts w:ascii="Courier New" w:hAnsi="Courier New" w:cs="Courier New"/>
        </w:rPr>
        <w:t>f</w:t>
      </w:r>
      <w:r w:rsidR="00473352" w:rsidRPr="00473352">
        <w:rPr>
          <w:rFonts w:ascii="Courier New" w:hAnsi="Courier New" w:cs="Courier New"/>
        </w:rPr>
        <w:t>'</w:t>
      </w:r>
      <w:r w:rsidR="0058239D">
        <w:rPr>
          <w:rFonts w:ascii="Courier New" w:hAnsi="Courier New" w:cs="Courier New"/>
        </w:rPr>
        <w:t>};</w:t>
      </w:r>
      <w:r w:rsidR="0058239D">
        <w:rPr>
          <w:rFonts w:ascii="Courier New" w:hAnsi="Courier New" w:cs="Courier New"/>
        </w:rPr>
        <w:br/>
        <w:t>char[ ] grades = new char[ ];</w:t>
      </w:r>
    </w:p>
    <w:p w:rsidR="00EE5E36" w:rsidRPr="00EE5E36" w:rsidRDefault="00EE5E36" w:rsidP="004072F0">
      <w:pPr>
        <w:ind w:left="360"/>
        <w:rPr>
          <w:b/>
        </w:rPr>
      </w:pPr>
      <w:r w:rsidRPr="00EE5E36">
        <w:rPr>
          <w:b/>
        </w:rPr>
        <w:t>SOLUTION</w:t>
      </w:r>
    </w:p>
    <w:p w:rsidR="00CD6558" w:rsidRDefault="00CD6558" w:rsidP="004072F0">
      <w:pPr>
        <w:ind w:left="360"/>
        <w:rPr>
          <w:rFonts w:ascii="Courier New" w:hAnsi="Courier New" w:cs="Courier New"/>
        </w:rPr>
      </w:pPr>
      <w:r w:rsidRPr="0058239D">
        <w:rPr>
          <w:rFonts w:ascii="Courier New" w:hAnsi="Courier New" w:cs="Courier New"/>
        </w:rPr>
        <w:t>int primes = {2, 3, 5, 7, 11};</w:t>
      </w:r>
      <w:r>
        <w:rPr>
          <w:rFonts w:ascii="Courier New" w:hAnsi="Courier New" w:cs="Courier New"/>
        </w:rPr>
        <w:br/>
      </w:r>
      <w:r w:rsidRPr="00CD6558">
        <w:rPr>
          <w:rFonts w:ascii="Courier New" w:hAnsi="Courier New" w:cs="Courier New"/>
          <w:b/>
        </w:rPr>
        <w:t>// not valid</w:t>
      </w:r>
      <w:r>
        <w:rPr>
          <w:rFonts w:ascii="Courier New" w:hAnsi="Courier New" w:cs="Courier New"/>
          <w:b/>
        </w:rPr>
        <w:t>,</w:t>
      </w:r>
      <w:r w:rsidRPr="00CD6558">
        <w:rPr>
          <w:rFonts w:ascii="Courier New" w:hAnsi="Courier New" w:cs="Courier New"/>
          <w:b/>
        </w:rPr>
        <w:t xml:space="preserve"> no array [ ] </w:t>
      </w:r>
      <w:r>
        <w:rPr>
          <w:rFonts w:ascii="Courier New" w:hAnsi="Courier New" w:cs="Courier New"/>
          <w:b/>
        </w:rPr>
        <w:t xml:space="preserve">reference </w:t>
      </w:r>
      <w:r w:rsidRPr="00CD6558">
        <w:rPr>
          <w:rFonts w:ascii="Courier New" w:hAnsi="Courier New" w:cs="Courier New"/>
          <w:b/>
        </w:rPr>
        <w:t>indicated</w:t>
      </w:r>
    </w:p>
    <w:p w:rsidR="00CD6558" w:rsidRDefault="00CD6558" w:rsidP="004072F0">
      <w:pPr>
        <w:ind w:left="360"/>
        <w:rPr>
          <w:rFonts w:ascii="Courier New" w:hAnsi="Courier New" w:cs="Courier New"/>
        </w:rPr>
      </w:pPr>
      <w:r w:rsidRPr="0058239D">
        <w:rPr>
          <w:rFonts w:ascii="Courier New" w:hAnsi="Courier New" w:cs="Courier New"/>
        </w:rPr>
        <w:t>float elapsedTimes[ ] = {11.47, 12.04, 11.72, 13.88};</w:t>
      </w:r>
      <w:r>
        <w:rPr>
          <w:rFonts w:ascii="Courier New" w:hAnsi="Courier New" w:cs="Courier New"/>
        </w:rPr>
        <w:br/>
      </w:r>
      <w:r w:rsidRPr="00CD6558">
        <w:rPr>
          <w:rFonts w:ascii="Courier New" w:hAnsi="Courier New" w:cs="Courier New"/>
          <w:b/>
        </w:rPr>
        <w:t>// valid and instantiates but warning about loss of precision</w:t>
      </w:r>
      <w:r>
        <w:rPr>
          <w:rFonts w:ascii="Courier New" w:hAnsi="Courier New" w:cs="Courier New"/>
        </w:rPr>
        <w:t xml:space="preserve"> </w:t>
      </w:r>
      <w:r w:rsidRPr="0058239D">
        <w:rPr>
          <w:rFonts w:ascii="Courier New" w:hAnsi="Courier New" w:cs="Courier New"/>
        </w:rPr>
        <w:t xml:space="preserve"> </w:t>
      </w:r>
      <w:r w:rsidRPr="0058239D">
        <w:rPr>
          <w:rFonts w:ascii="Courier New" w:hAnsi="Courier New" w:cs="Courier New"/>
        </w:rPr>
        <w:br/>
        <w:t>int[ ] scores = int[30];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b/>
        </w:rPr>
        <w:t xml:space="preserve">// not valid, missing new operator </w:t>
      </w:r>
      <w:r w:rsidRPr="0058239D">
        <w:rPr>
          <w:rFonts w:ascii="Courier New" w:hAnsi="Courier New" w:cs="Courier New"/>
        </w:rPr>
        <w:br/>
        <w:t>int[ ] primes = new {2, 3, 5, 7, 11};</w:t>
      </w:r>
    </w:p>
    <w:p w:rsidR="00EE5E36" w:rsidRDefault="00CD6558" w:rsidP="004072F0">
      <w:pPr>
        <w:ind w:left="360"/>
        <w:rPr>
          <w:rFonts w:ascii="Courier New" w:hAnsi="Courier New" w:cs="Courier New"/>
          <w:b/>
        </w:rPr>
      </w:pPr>
      <w:r w:rsidRPr="00CD6558">
        <w:rPr>
          <w:rFonts w:ascii="Courier New" w:hAnsi="Courier New" w:cs="Courier New"/>
          <w:b/>
        </w:rPr>
        <w:t>// not valid, new is not used with initializer list</w:t>
      </w:r>
      <w:r>
        <w:rPr>
          <w:rFonts w:ascii="Courier New" w:hAnsi="Courier New" w:cs="Courier New"/>
        </w:rPr>
        <w:br/>
        <w:t>int[ ] scores = new int[30];</w:t>
      </w:r>
      <w:r w:rsidR="00473352">
        <w:rPr>
          <w:rFonts w:ascii="Courier New" w:hAnsi="Courier New" w:cs="Courier New"/>
        </w:rPr>
        <w:br/>
      </w:r>
      <w:r w:rsidR="00473352" w:rsidRPr="00473352">
        <w:rPr>
          <w:rFonts w:ascii="Courier New" w:hAnsi="Courier New" w:cs="Courier New"/>
          <w:b/>
        </w:rPr>
        <w:t>// valid and instantiates</w:t>
      </w:r>
      <w:r>
        <w:rPr>
          <w:rFonts w:ascii="Courier New" w:hAnsi="Courier New" w:cs="Courier New"/>
        </w:rPr>
        <w:br/>
        <w:t>char grades[ ] = {</w:t>
      </w:r>
      <w:r w:rsidR="00473352" w:rsidRPr="00473352">
        <w:t xml:space="preserve"> </w:t>
      </w:r>
      <w:r w:rsidR="00473352" w:rsidRPr="00473352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a</w:t>
      </w:r>
      <w:r w:rsidR="00473352" w:rsidRPr="00473352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, </w:t>
      </w:r>
      <w:r w:rsidR="00473352" w:rsidRPr="00473352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b</w:t>
      </w:r>
      <w:r w:rsidR="00473352" w:rsidRPr="00473352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, </w:t>
      </w:r>
      <w:r w:rsidR="00473352" w:rsidRPr="00473352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c</w:t>
      </w:r>
      <w:r w:rsidR="00473352" w:rsidRPr="00473352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, </w:t>
      </w:r>
      <w:r w:rsidR="00473352" w:rsidRPr="00473352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d</w:t>
      </w:r>
      <w:r w:rsidR="00473352" w:rsidRPr="00473352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, </w:t>
      </w:r>
      <w:r w:rsidR="00473352" w:rsidRPr="00473352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f</w:t>
      </w:r>
      <w:r w:rsidR="00473352" w:rsidRPr="00473352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};</w:t>
      </w:r>
      <w:r w:rsidR="00473352">
        <w:rPr>
          <w:rFonts w:ascii="Courier New" w:hAnsi="Courier New" w:cs="Courier New"/>
        </w:rPr>
        <w:br/>
      </w:r>
      <w:r w:rsidR="00473352" w:rsidRPr="00473352">
        <w:rPr>
          <w:rFonts w:ascii="Courier New" w:hAnsi="Courier New" w:cs="Courier New"/>
          <w:b/>
        </w:rPr>
        <w:t>// valid and instantiates</w:t>
      </w:r>
      <w:r>
        <w:rPr>
          <w:rFonts w:ascii="Courier New" w:hAnsi="Courier New" w:cs="Courier New"/>
        </w:rPr>
        <w:br/>
        <w:t>char[ ] grades = new char[ ];</w:t>
      </w:r>
      <w:r w:rsidR="00473352">
        <w:rPr>
          <w:rFonts w:ascii="Courier New" w:hAnsi="Courier New" w:cs="Courier New"/>
        </w:rPr>
        <w:br/>
      </w:r>
      <w:r w:rsidR="00473352" w:rsidRPr="00473352">
        <w:rPr>
          <w:rFonts w:ascii="Courier New" w:hAnsi="Courier New" w:cs="Courier New"/>
          <w:b/>
        </w:rPr>
        <w:t>// not valid, dimension value missing</w:t>
      </w:r>
    </w:p>
    <w:p w:rsidR="006409BB" w:rsidRDefault="006409BB" w:rsidP="004072F0">
      <w:pPr>
        <w:ind w:left="360"/>
      </w:pPr>
      <w:r>
        <w:br w:type="page"/>
      </w:r>
    </w:p>
    <w:p w:rsidR="006409BB" w:rsidRPr="006409BB" w:rsidRDefault="0058239D" w:rsidP="004072F0">
      <w:pPr>
        <w:pStyle w:val="ListParagraph"/>
        <w:numPr>
          <w:ilvl w:val="0"/>
          <w:numId w:val="1"/>
        </w:numPr>
      </w:pPr>
      <w:r>
        <w:lastRenderedPageBreak/>
        <w:t>Describe what problem</w:t>
      </w:r>
      <w:r w:rsidR="005A1DB2">
        <w:t xml:space="preserve"> occurs in the following code. </w:t>
      </w:r>
      <w:r>
        <w:t>What modifications should be made to it to eliminate the problems?</w:t>
      </w:r>
    </w:p>
    <w:p w:rsidR="00EE5E36" w:rsidRDefault="00495D7A" w:rsidP="006409BB">
      <w:pPr>
        <w:pStyle w:val="ListParagraph"/>
        <w:numPr>
          <w:ilvl w:val="0"/>
          <w:numId w:val="0"/>
        </w:numPr>
        <w:ind w:left="360"/>
      </w:pPr>
      <w:r w:rsidRPr="00495D7A">
        <w:rPr>
          <w:rFonts w:ascii="Courier New" w:hAnsi="Courier New" w:cs="Courier New"/>
        </w:rPr>
        <w:t>int</w:t>
      </w:r>
      <w:r w:rsidR="0058239D">
        <w:rPr>
          <w:rFonts w:ascii="Courier New" w:hAnsi="Courier New" w:cs="Courier New"/>
        </w:rPr>
        <w:t>[ ] numbers = {3, 2, 3, 6, 9, 10, 12, 32, 3, 12, 6};</w:t>
      </w:r>
      <w:r w:rsidR="0058239D">
        <w:rPr>
          <w:rFonts w:ascii="Courier New" w:hAnsi="Courier New" w:cs="Courier New"/>
        </w:rPr>
        <w:br/>
        <w:t>for (int count = 1; count &lt;= numbers.length; count++)</w:t>
      </w:r>
      <w:r w:rsidR="0058239D">
        <w:rPr>
          <w:rFonts w:ascii="Courier New" w:hAnsi="Courier New" w:cs="Courier New"/>
        </w:rPr>
        <w:br/>
        <w:t xml:space="preserve">   System.out.println (numbers[count]);</w:t>
      </w:r>
    </w:p>
    <w:p w:rsidR="00EE5E36" w:rsidRPr="009F6264" w:rsidRDefault="00EE5E36" w:rsidP="004072F0">
      <w:pPr>
        <w:pStyle w:val="ListParagraph"/>
        <w:numPr>
          <w:ilvl w:val="0"/>
          <w:numId w:val="0"/>
        </w:numPr>
        <w:ind w:left="360"/>
        <w:rPr>
          <w:b/>
        </w:rPr>
      </w:pPr>
      <w:r w:rsidRPr="00EE5E36">
        <w:rPr>
          <w:b/>
        </w:rPr>
        <w:t>SOLUTION</w:t>
      </w:r>
    </w:p>
    <w:p w:rsidR="00CD6558" w:rsidRDefault="00CD6558" w:rsidP="004072F0">
      <w:pPr>
        <w:pStyle w:val="ListParagraph"/>
        <w:numPr>
          <w:ilvl w:val="0"/>
          <w:numId w:val="0"/>
        </w:numPr>
        <w:ind w:left="360"/>
      </w:pPr>
      <w:r w:rsidRPr="00CD6558">
        <w:t>This is an ‘off by one’ problem: the loop counter will go from 1 to 11, while the actual array indices are 0 to 10</w:t>
      </w:r>
      <w:r>
        <w:t>. There are two possible modifications to solve the problem:</w:t>
      </w:r>
    </w:p>
    <w:p w:rsidR="00CD6558" w:rsidRPr="00256532" w:rsidRDefault="00CD6558" w:rsidP="004072F0">
      <w:pPr>
        <w:pStyle w:val="ListParagraph"/>
        <w:numPr>
          <w:ilvl w:val="0"/>
          <w:numId w:val="0"/>
        </w:numPr>
        <w:ind w:left="720"/>
      </w:pPr>
      <w:r>
        <w:rPr>
          <w:rFonts w:ascii="Courier New" w:hAnsi="Courier New" w:cs="Courier New"/>
        </w:rPr>
        <w:t xml:space="preserve">for (int count </w:t>
      </w:r>
      <w:r w:rsidRPr="00256532">
        <w:rPr>
          <w:rFonts w:ascii="Courier New" w:hAnsi="Courier New" w:cs="Courier New"/>
        </w:rPr>
        <w:t>= 0;</w:t>
      </w:r>
      <w:r>
        <w:rPr>
          <w:rFonts w:ascii="Courier New" w:hAnsi="Courier New" w:cs="Courier New"/>
        </w:rPr>
        <w:t xml:space="preserve"> count </w:t>
      </w:r>
      <w:r w:rsidRPr="00256532">
        <w:rPr>
          <w:rFonts w:ascii="Courier New" w:hAnsi="Courier New" w:cs="Courier New"/>
        </w:rPr>
        <w:t>&lt; numbers.length; count++)</w:t>
      </w:r>
    </w:p>
    <w:p w:rsidR="00CD6558" w:rsidRPr="00256532" w:rsidRDefault="00CD6558" w:rsidP="004072F0">
      <w:pPr>
        <w:pStyle w:val="ListParagraph"/>
        <w:numPr>
          <w:ilvl w:val="0"/>
          <w:numId w:val="0"/>
        </w:numPr>
        <w:ind w:left="360"/>
      </w:pPr>
      <w:r w:rsidRPr="00256532">
        <w:t>or</w:t>
      </w:r>
    </w:p>
    <w:p w:rsidR="00EE5E36" w:rsidRDefault="00CD6558" w:rsidP="004072F0">
      <w:pPr>
        <w:pStyle w:val="ListParagraph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256532">
        <w:rPr>
          <w:rFonts w:ascii="Courier New" w:hAnsi="Courier New" w:cs="Courier New"/>
        </w:rPr>
        <w:t xml:space="preserve">   System.out.println (numbers[count-1]);</w:t>
      </w:r>
    </w:p>
    <w:p w:rsidR="006409BB" w:rsidRDefault="006409BB" w:rsidP="004072F0">
      <w:pPr>
        <w:pStyle w:val="ListParagraph"/>
        <w:numPr>
          <w:ilvl w:val="0"/>
          <w:numId w:val="0"/>
        </w:numPr>
        <w:ind w:left="360"/>
      </w:pPr>
    </w:p>
    <w:p w:rsidR="00EE5E36" w:rsidRDefault="0058239D" w:rsidP="004072F0">
      <w:pPr>
        <w:pStyle w:val="ListParagraph"/>
        <w:numPr>
          <w:ilvl w:val="0"/>
          <w:numId w:val="1"/>
        </w:numPr>
      </w:pPr>
      <w:r>
        <w:t xml:space="preserve">Write code that sets each element of an array called </w:t>
      </w:r>
      <w:r w:rsidRPr="0058239D">
        <w:rPr>
          <w:rFonts w:ascii="Courier New" w:hAnsi="Courier New" w:cs="Courier New"/>
        </w:rPr>
        <w:t>nums</w:t>
      </w:r>
      <w:r>
        <w:t xml:space="preserve"> to the value of the constant </w:t>
      </w:r>
      <w:r w:rsidRPr="0058239D">
        <w:rPr>
          <w:rFonts w:ascii="Courier New" w:hAnsi="Courier New" w:cs="Courier New"/>
        </w:rPr>
        <w:t>INITIAL</w:t>
      </w:r>
      <w:r>
        <w:t>.</w:t>
      </w:r>
    </w:p>
    <w:p w:rsidR="00EE5E36" w:rsidRPr="00473352" w:rsidRDefault="00EE5E36" w:rsidP="004072F0">
      <w:pPr>
        <w:pStyle w:val="ListParagraph"/>
        <w:numPr>
          <w:ilvl w:val="0"/>
          <w:numId w:val="0"/>
        </w:numPr>
        <w:ind w:left="360"/>
        <w:rPr>
          <w:b/>
        </w:rPr>
      </w:pPr>
      <w:r w:rsidRPr="00EE5E36">
        <w:rPr>
          <w:b/>
        </w:rPr>
        <w:t>SOLUTION</w:t>
      </w:r>
    </w:p>
    <w:p w:rsidR="00EE5E36" w:rsidRDefault="00473352" w:rsidP="004072F0">
      <w:pPr>
        <w:ind w:left="360"/>
        <w:rPr>
          <w:rFonts w:ascii="Courier New" w:hAnsi="Courier New" w:cs="Courier New"/>
        </w:rPr>
      </w:pPr>
      <w:r w:rsidRPr="00473352">
        <w:rPr>
          <w:rFonts w:ascii="Courier New" w:hAnsi="Courier New" w:cs="Courier New"/>
        </w:rPr>
        <w:t xml:space="preserve">for (int </w:t>
      </w:r>
      <w:r>
        <w:rPr>
          <w:rFonts w:ascii="Courier New" w:hAnsi="Courier New" w:cs="Courier New"/>
        </w:rPr>
        <w:t>k</w:t>
      </w:r>
      <w:r w:rsidRPr="00473352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0</w:t>
      </w:r>
      <w:r w:rsidRPr="00473352">
        <w:rPr>
          <w:rFonts w:ascii="Courier New" w:hAnsi="Courier New" w:cs="Courier New"/>
        </w:rPr>
        <w:t xml:space="preserve">; </w:t>
      </w:r>
      <w:r>
        <w:rPr>
          <w:rFonts w:ascii="Courier New" w:hAnsi="Courier New" w:cs="Courier New"/>
        </w:rPr>
        <w:t>k &lt;</w:t>
      </w:r>
      <w:r w:rsidRPr="00473352">
        <w:rPr>
          <w:rFonts w:ascii="Courier New" w:hAnsi="Courier New" w:cs="Courier New"/>
        </w:rPr>
        <w:t xml:space="preserve"> nums.length; </w:t>
      </w:r>
      <w:r>
        <w:rPr>
          <w:rFonts w:ascii="Courier New" w:hAnsi="Courier New" w:cs="Courier New"/>
        </w:rPr>
        <w:t>k</w:t>
      </w:r>
      <w:r w:rsidRPr="00473352">
        <w:rPr>
          <w:rFonts w:ascii="Courier New" w:hAnsi="Courier New" w:cs="Courier New"/>
        </w:rPr>
        <w:t>++)</w:t>
      </w:r>
      <w:r w:rsidRPr="00473352">
        <w:rPr>
          <w:rFonts w:ascii="Courier New" w:hAnsi="Courier New" w:cs="Courier New"/>
        </w:rPr>
        <w:br/>
        <w:t xml:space="preserve">   nums[</w:t>
      </w:r>
      <w:r>
        <w:rPr>
          <w:rFonts w:ascii="Courier New" w:hAnsi="Courier New" w:cs="Courier New"/>
        </w:rPr>
        <w:t>k</w:t>
      </w:r>
      <w:r w:rsidRPr="00473352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 xml:space="preserve"> = INITIAL</w:t>
      </w:r>
      <w:r w:rsidRPr="00473352">
        <w:rPr>
          <w:rFonts w:ascii="Courier New" w:hAnsi="Courier New" w:cs="Courier New"/>
        </w:rPr>
        <w:t>;</w:t>
      </w:r>
    </w:p>
    <w:p w:rsidR="006409BB" w:rsidRDefault="006409BB" w:rsidP="004072F0">
      <w:pPr>
        <w:ind w:left="360"/>
      </w:pPr>
    </w:p>
    <w:p w:rsidR="0058239D" w:rsidRDefault="0058239D" w:rsidP="004072F0">
      <w:pPr>
        <w:pStyle w:val="ListParagraph"/>
        <w:numPr>
          <w:ilvl w:val="0"/>
          <w:numId w:val="1"/>
        </w:numPr>
      </w:pPr>
      <w:r>
        <w:t xml:space="preserve">Write code that prints the values stored in an array called </w:t>
      </w:r>
      <w:r w:rsidRPr="0058239D">
        <w:rPr>
          <w:rFonts w:ascii="Courier New" w:hAnsi="Courier New" w:cs="Courier New"/>
        </w:rPr>
        <w:t>names</w:t>
      </w:r>
      <w:r>
        <w:t xml:space="preserve"> backwards.</w:t>
      </w:r>
    </w:p>
    <w:p w:rsidR="00EE5E36" w:rsidRPr="00EE5E36" w:rsidRDefault="00EE5E36" w:rsidP="004072F0">
      <w:pPr>
        <w:ind w:left="360"/>
        <w:rPr>
          <w:b/>
        </w:rPr>
      </w:pPr>
      <w:r w:rsidRPr="00EE5E36">
        <w:rPr>
          <w:b/>
        </w:rPr>
        <w:t>SOLUTION</w:t>
      </w:r>
    </w:p>
    <w:p w:rsidR="009F6264" w:rsidRDefault="00473352" w:rsidP="004072F0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note loop from names.length-1 to 0 by decrementing</w:t>
      </w:r>
      <w:r>
        <w:rPr>
          <w:rFonts w:ascii="Courier New" w:hAnsi="Courier New" w:cs="Courier New"/>
        </w:rPr>
        <w:br/>
      </w:r>
      <w:r w:rsidRPr="00473352">
        <w:rPr>
          <w:rFonts w:ascii="Courier New" w:hAnsi="Courier New" w:cs="Courier New"/>
        </w:rPr>
        <w:t xml:space="preserve">for (int </w:t>
      </w:r>
      <w:r>
        <w:rPr>
          <w:rFonts w:ascii="Courier New" w:hAnsi="Courier New" w:cs="Courier New"/>
        </w:rPr>
        <w:t>k</w:t>
      </w:r>
      <w:r w:rsidRPr="00473352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names</w:t>
      </w:r>
      <w:r w:rsidRPr="00473352">
        <w:rPr>
          <w:rFonts w:ascii="Courier New" w:hAnsi="Courier New" w:cs="Courier New"/>
        </w:rPr>
        <w:t>.length</w:t>
      </w:r>
      <w:r>
        <w:rPr>
          <w:rFonts w:ascii="Courier New" w:hAnsi="Courier New" w:cs="Courier New"/>
        </w:rPr>
        <w:t>-1</w:t>
      </w:r>
      <w:r w:rsidRPr="00473352">
        <w:rPr>
          <w:rFonts w:ascii="Courier New" w:hAnsi="Courier New" w:cs="Courier New"/>
        </w:rPr>
        <w:t xml:space="preserve">; </w:t>
      </w:r>
      <w:r>
        <w:rPr>
          <w:rFonts w:ascii="Courier New" w:hAnsi="Courier New" w:cs="Courier New"/>
        </w:rPr>
        <w:t>k &gt;= 0</w:t>
      </w:r>
      <w:r w:rsidRPr="00473352">
        <w:rPr>
          <w:rFonts w:ascii="Courier New" w:hAnsi="Courier New" w:cs="Courier New"/>
        </w:rPr>
        <w:t xml:space="preserve">; </w:t>
      </w:r>
      <w:r>
        <w:rPr>
          <w:rFonts w:ascii="Courier New" w:hAnsi="Courier New" w:cs="Courier New"/>
        </w:rPr>
        <w:t>k--</w:t>
      </w:r>
      <w:r w:rsidRPr="00473352">
        <w:rPr>
          <w:rFonts w:ascii="Courier New" w:hAnsi="Courier New" w:cs="Courier New"/>
        </w:rPr>
        <w:t>)</w:t>
      </w:r>
      <w:r w:rsidRPr="00473352">
        <w:rPr>
          <w:rFonts w:ascii="Courier New" w:hAnsi="Courier New" w:cs="Courier New"/>
        </w:rPr>
        <w:br/>
        <w:t xml:space="preserve">   System.out.println (</w:t>
      </w:r>
      <w:r>
        <w:rPr>
          <w:rFonts w:ascii="Courier New" w:hAnsi="Courier New" w:cs="Courier New"/>
        </w:rPr>
        <w:t>names</w:t>
      </w:r>
      <w:r w:rsidRPr="00473352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k</w:t>
      </w:r>
      <w:r w:rsidRPr="00473352">
        <w:rPr>
          <w:rFonts w:ascii="Courier New" w:hAnsi="Courier New" w:cs="Courier New"/>
        </w:rPr>
        <w:t>]);</w:t>
      </w:r>
    </w:p>
    <w:p w:rsidR="006409BB" w:rsidRPr="00473352" w:rsidRDefault="006409BB" w:rsidP="004072F0">
      <w:pPr>
        <w:ind w:left="360"/>
        <w:rPr>
          <w:rFonts w:ascii="Courier New" w:hAnsi="Courier New" w:cs="Courier New"/>
        </w:rPr>
      </w:pPr>
    </w:p>
    <w:p w:rsidR="0058239D" w:rsidRDefault="0058239D" w:rsidP="004072F0">
      <w:pPr>
        <w:pStyle w:val="ListParagraph"/>
        <w:numPr>
          <w:ilvl w:val="0"/>
          <w:numId w:val="1"/>
        </w:numPr>
      </w:pPr>
      <w:r>
        <w:t xml:space="preserve">Write code that sets each element of a </w:t>
      </w:r>
      <w:r w:rsidRPr="00B9247B">
        <w:rPr>
          <w:rFonts w:ascii="Courier New" w:hAnsi="Courier New" w:cs="Courier New"/>
        </w:rPr>
        <w:t>boolean</w:t>
      </w:r>
      <w:r>
        <w:t xml:space="preserve"> array called </w:t>
      </w:r>
      <w:r w:rsidRPr="00B9247B">
        <w:rPr>
          <w:rFonts w:ascii="Courier New" w:hAnsi="Courier New" w:cs="Courier New"/>
        </w:rPr>
        <w:t>flags</w:t>
      </w:r>
      <w:r>
        <w:t xml:space="preserve"> to alternating values (</w:t>
      </w:r>
      <w:r w:rsidRPr="00B9247B">
        <w:rPr>
          <w:rFonts w:ascii="Courier New" w:hAnsi="Courier New" w:cs="Courier New"/>
        </w:rPr>
        <w:t>true</w:t>
      </w:r>
      <w:r>
        <w:t xml:space="preserve"> at index 0, </w:t>
      </w:r>
      <w:r w:rsidRPr="00B9247B">
        <w:rPr>
          <w:rFonts w:ascii="Courier New" w:hAnsi="Courier New" w:cs="Courier New"/>
        </w:rPr>
        <w:t>false</w:t>
      </w:r>
      <w:r>
        <w:t xml:space="preserve"> at index 1, etc.)</w:t>
      </w:r>
      <w:r w:rsidR="00322576">
        <w:t>.</w:t>
      </w:r>
    </w:p>
    <w:p w:rsidR="00EE5E36" w:rsidRPr="00EE5E36" w:rsidRDefault="00EE5E36" w:rsidP="004072F0">
      <w:pPr>
        <w:ind w:left="360"/>
        <w:rPr>
          <w:b/>
        </w:rPr>
      </w:pPr>
      <w:r w:rsidRPr="00EE5E36">
        <w:rPr>
          <w:b/>
        </w:rPr>
        <w:t>SOLUTION</w:t>
      </w:r>
    </w:p>
    <w:p w:rsidR="00322576" w:rsidRDefault="00473352" w:rsidP="004072F0">
      <w:pPr>
        <w:ind w:left="360"/>
        <w:rPr>
          <w:rFonts w:ascii="Courier New" w:hAnsi="Courier New" w:cs="Courier New"/>
        </w:rPr>
      </w:pPr>
      <w:r w:rsidRPr="00473352">
        <w:rPr>
          <w:rFonts w:ascii="Courier New" w:hAnsi="Courier New" w:cs="Courier New"/>
        </w:rPr>
        <w:t xml:space="preserve">for (int </w:t>
      </w:r>
      <w:r>
        <w:rPr>
          <w:rFonts w:ascii="Courier New" w:hAnsi="Courier New" w:cs="Courier New"/>
        </w:rPr>
        <w:t>k</w:t>
      </w:r>
      <w:r w:rsidRPr="00473352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0</w:t>
      </w:r>
      <w:r w:rsidRPr="00473352">
        <w:rPr>
          <w:rFonts w:ascii="Courier New" w:hAnsi="Courier New" w:cs="Courier New"/>
        </w:rPr>
        <w:t xml:space="preserve">; </w:t>
      </w:r>
      <w:r>
        <w:rPr>
          <w:rFonts w:ascii="Courier New" w:hAnsi="Courier New" w:cs="Courier New"/>
        </w:rPr>
        <w:t>k &lt;</w:t>
      </w:r>
      <w:r w:rsidRPr="0047335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flags</w:t>
      </w:r>
      <w:r w:rsidRPr="00473352">
        <w:rPr>
          <w:rFonts w:ascii="Courier New" w:hAnsi="Courier New" w:cs="Courier New"/>
        </w:rPr>
        <w:t xml:space="preserve">.length; </w:t>
      </w:r>
      <w:r>
        <w:rPr>
          <w:rFonts w:ascii="Courier New" w:hAnsi="Courier New" w:cs="Courier New"/>
        </w:rPr>
        <w:t>k</w:t>
      </w:r>
      <w:r w:rsidRPr="00473352">
        <w:rPr>
          <w:rFonts w:ascii="Courier New" w:hAnsi="Courier New" w:cs="Courier New"/>
        </w:rPr>
        <w:t>++)</w:t>
      </w:r>
      <w:r w:rsidRPr="00473352">
        <w:rPr>
          <w:rFonts w:ascii="Courier New" w:hAnsi="Courier New" w:cs="Courier New"/>
        </w:rPr>
        <w:br/>
        <w:t xml:space="preserve">   </w:t>
      </w:r>
      <w:r>
        <w:rPr>
          <w:rFonts w:ascii="Courier New" w:hAnsi="Courier New" w:cs="Courier New"/>
        </w:rPr>
        <w:t>if (k%2 == 0)</w:t>
      </w:r>
      <w:r>
        <w:rPr>
          <w:rFonts w:ascii="Courier New" w:hAnsi="Courier New" w:cs="Courier New"/>
        </w:rPr>
        <w:br/>
        <w:t xml:space="preserve">      flags</w:t>
      </w:r>
      <w:r w:rsidRPr="00473352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k</w:t>
      </w:r>
      <w:r w:rsidRPr="00473352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 xml:space="preserve"> = true</w:t>
      </w:r>
      <w:r w:rsidRPr="00473352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  <w:t xml:space="preserve">   else</w:t>
      </w:r>
      <w:r>
        <w:rPr>
          <w:rFonts w:ascii="Courier New" w:hAnsi="Courier New" w:cs="Courier New"/>
        </w:rPr>
        <w:br/>
        <w:t xml:space="preserve">      flags[k] = false;</w:t>
      </w:r>
      <w:bookmarkStart w:id="0" w:name="_GoBack"/>
      <w:bookmarkEnd w:id="0"/>
    </w:p>
    <w:p w:rsidR="006409BB" w:rsidRDefault="006409BB" w:rsidP="004072F0">
      <w:pPr>
        <w:ind w:left="360"/>
      </w:pPr>
    </w:p>
    <w:p w:rsidR="00EE5E36" w:rsidRDefault="00B9247B" w:rsidP="004072F0">
      <w:pPr>
        <w:pStyle w:val="ListParagraph"/>
        <w:numPr>
          <w:ilvl w:val="0"/>
          <w:numId w:val="1"/>
        </w:numPr>
      </w:pPr>
      <w:r>
        <w:lastRenderedPageBreak/>
        <w:t xml:space="preserve">Write a method called </w:t>
      </w:r>
      <w:r w:rsidRPr="00B9247B">
        <w:rPr>
          <w:rFonts w:ascii="Courier New" w:hAnsi="Courier New" w:cs="Courier New"/>
        </w:rPr>
        <w:t>sumArray</w:t>
      </w:r>
      <w:r>
        <w:t xml:space="preserve"> that accepts an array of floating point values and returns the sum of the values stored in the array.</w:t>
      </w:r>
    </w:p>
    <w:p w:rsidR="00EE5E36" w:rsidRDefault="00EE5E36" w:rsidP="004072F0">
      <w:pPr>
        <w:ind w:left="360"/>
        <w:rPr>
          <w:b/>
        </w:rPr>
      </w:pPr>
      <w:r w:rsidRPr="00EE5E36">
        <w:rPr>
          <w:b/>
        </w:rPr>
        <w:t>SOLUTION</w:t>
      </w:r>
    </w:p>
    <w:p w:rsidR="00473352" w:rsidRPr="00473352" w:rsidRDefault="00473352" w:rsidP="004072F0">
      <w:pPr>
        <w:ind w:left="360"/>
        <w:rPr>
          <w:rFonts w:ascii="Courier New" w:hAnsi="Courier New" w:cs="Courier New"/>
        </w:rPr>
      </w:pPr>
      <w:r w:rsidRPr="00473352">
        <w:rPr>
          <w:rFonts w:ascii="Courier New" w:hAnsi="Courier New" w:cs="Courier New"/>
        </w:rPr>
        <w:t>double sumArray (double arr[ ])</w:t>
      </w:r>
      <w:r w:rsidRPr="00473352">
        <w:rPr>
          <w:rFonts w:ascii="Courier New" w:hAnsi="Courier New" w:cs="Courier New"/>
        </w:rPr>
        <w:br/>
        <w:t>{</w:t>
      </w:r>
      <w:r w:rsidRPr="00473352">
        <w:rPr>
          <w:rFonts w:ascii="Courier New" w:hAnsi="Courier New" w:cs="Courier New"/>
        </w:rPr>
        <w:br/>
        <w:t xml:space="preserve">   </w:t>
      </w:r>
      <w:r>
        <w:rPr>
          <w:rFonts w:ascii="Courier New" w:hAnsi="Courier New" w:cs="Courier New"/>
        </w:rPr>
        <w:t>double sum = 0.0;</w:t>
      </w:r>
      <w:r>
        <w:rPr>
          <w:rFonts w:ascii="Courier New" w:hAnsi="Courier New" w:cs="Courier New"/>
        </w:rPr>
        <w:br/>
        <w:t xml:space="preserve">   for (int k = 0; k &lt; arr.length; k++)</w:t>
      </w:r>
      <w:r>
        <w:rPr>
          <w:rFonts w:ascii="Courier New" w:hAnsi="Courier New" w:cs="Courier New"/>
        </w:rPr>
        <w:br/>
        <w:t xml:space="preserve">      sum += arr[k];</w:t>
      </w:r>
      <w:r>
        <w:rPr>
          <w:rFonts w:ascii="Courier New" w:hAnsi="Courier New" w:cs="Courier New"/>
        </w:rPr>
        <w:br/>
        <w:t xml:space="preserve">   return sum;</w:t>
      </w:r>
      <w:r>
        <w:rPr>
          <w:rFonts w:ascii="Courier New" w:hAnsi="Courier New" w:cs="Courier New"/>
        </w:rPr>
        <w:br/>
        <w:t>}</w:t>
      </w:r>
    </w:p>
    <w:sectPr w:rsidR="00473352" w:rsidRPr="00473352" w:rsidSect="009F6264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800" w:right="1800" w:bottom="1440" w:left="1800" w:header="108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61AE" w:rsidRDefault="000861AE" w:rsidP="00147FF6">
      <w:r>
        <w:separator/>
      </w:r>
    </w:p>
  </w:endnote>
  <w:endnote w:type="continuationSeparator" w:id="0">
    <w:p w:rsidR="000861AE" w:rsidRDefault="000861AE" w:rsidP="00147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7FF6" w:rsidRPr="000F7CFD" w:rsidRDefault="000F7CFD" w:rsidP="000F7CFD">
    <w:pPr>
      <w:pStyle w:val="Footer"/>
    </w:pPr>
    <w:r w:rsidRPr="000F7CFD">
      <w:t>Lewis, J. DePasquale, P. &amp; Chase, J. (2017). Project solutions for java foundations: Introduction to program design and data structures. Pearson.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7FF6" w:rsidRPr="000F7CFD" w:rsidRDefault="000F7CFD" w:rsidP="000F7CFD">
    <w:pPr>
      <w:pStyle w:val="Footer"/>
    </w:pPr>
    <w:r w:rsidRPr="000F7CFD">
      <w:t>Lewis, J. DePasquale, P. &amp; Chase, J. (2017). Project solutions for java foundations: Introduction to program design and data structures. Pearson.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61AE" w:rsidRDefault="000861AE" w:rsidP="00147FF6">
      <w:r>
        <w:separator/>
      </w:r>
    </w:p>
  </w:footnote>
  <w:footnote w:type="continuationSeparator" w:id="0">
    <w:p w:rsidR="000861AE" w:rsidRDefault="000861AE" w:rsidP="00147F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7FF6" w:rsidRDefault="009F6264">
    <w:pPr>
      <w:pStyle w:val="Header"/>
    </w:pPr>
    <w:r>
      <w:t>S6-</w:t>
    </w:r>
    <w:r>
      <w:fldChar w:fldCharType="begin"/>
    </w:r>
    <w:r>
      <w:instrText xml:space="preserve"> PAGE   \* MERGEFORMAT </w:instrText>
    </w:r>
    <w:r>
      <w:fldChar w:fldCharType="separate"/>
    </w:r>
    <w:r w:rsidR="000F7CFD">
      <w:rPr>
        <w:noProof/>
      </w:rPr>
      <w:t>2</w:t>
    </w:r>
    <w:r>
      <w:rPr>
        <w:noProof/>
      </w:rPr>
      <w:fldChar w:fldCharType="end"/>
    </w:r>
    <w:r>
      <w:rPr>
        <w:noProof/>
      </w:rPr>
      <w:ptab w:relativeTo="margin" w:alignment="right" w:leader="none"/>
    </w:r>
    <w:r>
      <w:rPr>
        <w:noProof/>
      </w:rPr>
      <w:t>Lab 6 Solution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7FF6" w:rsidRDefault="00147FF6" w:rsidP="009F6264">
    <w:pPr>
      <w:pStyle w:val="Header"/>
      <w:tabs>
        <w:tab w:val="right" w:pos="9356"/>
      </w:tabs>
    </w:pPr>
    <w:r>
      <w:t>COM</w:t>
    </w:r>
    <w:r w:rsidR="009F6264">
      <w:t>P 1131: Computer Programming I</w:t>
    </w:r>
    <w:r w:rsidR="009F6264">
      <w:ptab w:relativeTo="margin" w:alignment="right" w:leader="none"/>
    </w:r>
    <w:r w:rsidR="009F6264">
      <w:t>S6-</w:t>
    </w:r>
    <w:r w:rsidR="009F6264" w:rsidRPr="009F6264">
      <w:fldChar w:fldCharType="begin"/>
    </w:r>
    <w:r w:rsidR="009F6264" w:rsidRPr="009F6264">
      <w:instrText xml:space="preserve"> PAGE   \* MERGEFORMAT </w:instrText>
    </w:r>
    <w:r w:rsidR="009F6264" w:rsidRPr="009F6264">
      <w:fldChar w:fldCharType="separate"/>
    </w:r>
    <w:r w:rsidR="000F7CFD">
      <w:rPr>
        <w:noProof/>
      </w:rPr>
      <w:t>3</w:t>
    </w:r>
    <w:r w:rsidR="009F6264" w:rsidRPr="009F6264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3CD33C6"/>
    <w:multiLevelType w:val="hybridMultilevel"/>
    <w:tmpl w:val="994AA2E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2" w15:restartNumberingAfterBreak="0">
    <w:nsid w:val="000C017F"/>
    <w:multiLevelType w:val="hybridMultilevel"/>
    <w:tmpl w:val="1396A98A"/>
    <w:lvl w:ilvl="0" w:tplc="C24A0E42">
      <w:start w:val="4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7742507"/>
    <w:multiLevelType w:val="multilevel"/>
    <w:tmpl w:val="4E3C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02AC2"/>
    <w:multiLevelType w:val="hybridMultilevel"/>
    <w:tmpl w:val="2B362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713B3"/>
    <w:multiLevelType w:val="hybridMultilevel"/>
    <w:tmpl w:val="FBC8DF3E"/>
    <w:lvl w:ilvl="0" w:tplc="11AC35CC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4D052E"/>
    <w:multiLevelType w:val="multilevel"/>
    <w:tmpl w:val="BFDA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E82C25"/>
    <w:multiLevelType w:val="hybridMultilevel"/>
    <w:tmpl w:val="7A6604FC"/>
    <w:lvl w:ilvl="0" w:tplc="FFFFFFFF">
      <w:numFmt w:val="bullet"/>
      <w:lvlText w:val="*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F7D96"/>
    <w:multiLevelType w:val="hybridMultilevel"/>
    <w:tmpl w:val="7AB87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909CD"/>
    <w:multiLevelType w:val="hybridMultilevel"/>
    <w:tmpl w:val="7B0C0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1F1BA"/>
    <w:multiLevelType w:val="hybridMultilevel"/>
    <w:tmpl w:val="05F54D4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35E5438E"/>
    <w:multiLevelType w:val="hybridMultilevel"/>
    <w:tmpl w:val="BB46EDEE"/>
    <w:lvl w:ilvl="0" w:tplc="6456CD9A">
      <w:start w:val="1"/>
      <w:numFmt w:val="bullet"/>
      <w:lvlText w:val="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9AF241D"/>
    <w:multiLevelType w:val="hybridMultilevel"/>
    <w:tmpl w:val="FF945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EE3D54"/>
    <w:multiLevelType w:val="multilevel"/>
    <w:tmpl w:val="02FA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A21DD3"/>
    <w:multiLevelType w:val="hybridMultilevel"/>
    <w:tmpl w:val="980C7146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61E393D"/>
    <w:multiLevelType w:val="hybridMultilevel"/>
    <w:tmpl w:val="2C843B0A"/>
    <w:lvl w:ilvl="0" w:tplc="0BDEA602">
      <w:start w:val="4"/>
      <w:numFmt w:val="bullet"/>
      <w:lvlText w:val="–"/>
      <w:lvlJc w:val="left"/>
      <w:pPr>
        <w:ind w:left="1800" w:hanging="360"/>
      </w:pPr>
      <w:rPr>
        <w:rFonts w:ascii="Palatino Linotype" w:eastAsia="Times New Roma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E1A0422"/>
    <w:multiLevelType w:val="hybridMultilevel"/>
    <w:tmpl w:val="9592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4F5DA0"/>
    <w:multiLevelType w:val="hybridMultilevel"/>
    <w:tmpl w:val="3C62D286"/>
    <w:lvl w:ilvl="0" w:tplc="08223F04">
      <w:start w:val="1"/>
      <w:numFmt w:val="decimal"/>
      <w:pStyle w:val="Numbersindented25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734EE78">
      <w:start w:val="1"/>
      <w:numFmt w:val="bullet"/>
      <w:pStyle w:val="Bulletsindented25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2" w:tplc="0C2C3B30">
      <w:start w:val="4"/>
      <w:numFmt w:val="lowerLetter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ACF4BFCA">
      <w:start w:val="1"/>
      <w:numFmt w:val="upperLetter"/>
      <w:lvlText w:val="%4."/>
      <w:lvlJc w:val="left"/>
      <w:pPr>
        <w:ind w:left="369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5003499B"/>
    <w:multiLevelType w:val="hybridMultilevel"/>
    <w:tmpl w:val="2BD636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200BAD"/>
    <w:multiLevelType w:val="hybridMultilevel"/>
    <w:tmpl w:val="18D87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9F0B52"/>
    <w:multiLevelType w:val="multilevel"/>
    <w:tmpl w:val="FB0C9B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3"/>
        <w:szCs w:val="23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4330DF"/>
    <w:multiLevelType w:val="hybridMultilevel"/>
    <w:tmpl w:val="520C11D4"/>
    <w:lvl w:ilvl="0" w:tplc="3AF434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8149CF"/>
    <w:multiLevelType w:val="hybridMultilevel"/>
    <w:tmpl w:val="A6B01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0F4AC7"/>
    <w:multiLevelType w:val="hybridMultilevel"/>
    <w:tmpl w:val="F481D2B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60BD71F1"/>
    <w:multiLevelType w:val="hybridMultilevel"/>
    <w:tmpl w:val="F9F6E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E31BFB"/>
    <w:multiLevelType w:val="hybridMultilevel"/>
    <w:tmpl w:val="66DEC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C53A47"/>
    <w:multiLevelType w:val="hybridMultilevel"/>
    <w:tmpl w:val="EA9E725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87513C2"/>
    <w:multiLevelType w:val="multilevel"/>
    <w:tmpl w:val="5948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9E6E6B"/>
    <w:multiLevelType w:val="hybridMultilevel"/>
    <w:tmpl w:val="9AA6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3E7110"/>
    <w:multiLevelType w:val="hybridMultilevel"/>
    <w:tmpl w:val="680E3FAE"/>
    <w:lvl w:ilvl="0" w:tplc="50FA195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4D60ECA"/>
    <w:multiLevelType w:val="hybridMultilevel"/>
    <w:tmpl w:val="1F34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D069CE"/>
    <w:multiLevelType w:val="hybridMultilevel"/>
    <w:tmpl w:val="52273C3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765916CA"/>
    <w:multiLevelType w:val="hybridMultilevel"/>
    <w:tmpl w:val="EF647AF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3" w15:restartNumberingAfterBreak="0">
    <w:nsid w:val="7E964C12"/>
    <w:multiLevelType w:val="hybridMultilevel"/>
    <w:tmpl w:val="188D48D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0"/>
  </w:num>
  <w:num w:numId="2">
    <w:abstractNumId w:val="13"/>
  </w:num>
  <w:num w:numId="3">
    <w:abstractNumId w:val="3"/>
  </w:num>
  <w:num w:numId="4">
    <w:abstractNumId w:val="6"/>
  </w:num>
  <w:num w:numId="5">
    <w:abstractNumId w:val="27"/>
  </w:num>
  <w:num w:numId="6">
    <w:abstractNumId w:val="32"/>
  </w:num>
  <w:num w:numId="7">
    <w:abstractNumId w:val="9"/>
  </w:num>
  <w:num w:numId="8">
    <w:abstractNumId w:val="5"/>
  </w:num>
  <w:num w:numId="9">
    <w:abstractNumId w:val="17"/>
  </w:num>
  <w:num w:numId="10">
    <w:abstractNumId w:val="11"/>
  </w:num>
  <w:num w:numId="11">
    <w:abstractNumId w:val="26"/>
  </w:num>
  <w:num w:numId="12">
    <w:abstractNumId w:val="2"/>
  </w:num>
  <w:num w:numId="13">
    <w:abstractNumId w:val="1"/>
    <w:lvlOverride w:ilvl="0">
      <w:lvl w:ilvl="0">
        <w:start w:val="1"/>
        <w:numFmt w:val="bullet"/>
        <w:lvlText w:val="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14">
    <w:abstractNumId w:val="29"/>
  </w:num>
  <w:num w:numId="15">
    <w:abstractNumId w:val="7"/>
  </w:num>
  <w:num w:numId="16">
    <w:abstractNumId w:val="23"/>
  </w:num>
  <w:num w:numId="17">
    <w:abstractNumId w:val="31"/>
  </w:num>
  <w:num w:numId="18">
    <w:abstractNumId w:val="10"/>
  </w:num>
  <w:num w:numId="19">
    <w:abstractNumId w:val="0"/>
  </w:num>
  <w:num w:numId="20">
    <w:abstractNumId w:val="33"/>
  </w:num>
  <w:num w:numId="21">
    <w:abstractNumId w:val="15"/>
  </w:num>
  <w:num w:numId="22">
    <w:abstractNumId w:val="17"/>
    <w:lvlOverride w:ilvl="0">
      <w:startOverride w:val="1"/>
    </w:lvlOverride>
  </w:num>
  <w:num w:numId="23">
    <w:abstractNumId w:val="14"/>
  </w:num>
  <w:num w:numId="24">
    <w:abstractNumId w:val="18"/>
  </w:num>
  <w:num w:numId="25">
    <w:abstractNumId w:val="21"/>
  </w:num>
  <w:num w:numId="26">
    <w:abstractNumId w:val="16"/>
  </w:num>
  <w:num w:numId="27">
    <w:abstractNumId w:val="12"/>
  </w:num>
  <w:num w:numId="28">
    <w:abstractNumId w:val="25"/>
  </w:num>
  <w:num w:numId="29">
    <w:abstractNumId w:val="28"/>
  </w:num>
  <w:num w:numId="30">
    <w:abstractNumId w:val="19"/>
  </w:num>
  <w:num w:numId="31">
    <w:abstractNumId w:val="24"/>
  </w:num>
  <w:num w:numId="32">
    <w:abstractNumId w:val="22"/>
  </w:num>
  <w:num w:numId="33">
    <w:abstractNumId w:val="4"/>
  </w:num>
  <w:num w:numId="34">
    <w:abstractNumId w:val="8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FR" w:vendorID="64" w:dllVersion="131078" w:nlCheck="1" w:checkStyle="0"/>
  <w:activeWritingStyle w:appName="MSWord" w:lang="en-CA" w:vendorID="64" w:dllVersion="131078" w:nlCheck="1" w:checkStyle="1"/>
  <w:attachedTemplate r:id="rId1"/>
  <w:linkStyles/>
  <w:doNotTrackFormatting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4966"/>
    <w:rsid w:val="00005B24"/>
    <w:rsid w:val="000069BF"/>
    <w:rsid w:val="00007D90"/>
    <w:rsid w:val="000125D0"/>
    <w:rsid w:val="00015479"/>
    <w:rsid w:val="0002403F"/>
    <w:rsid w:val="000253AE"/>
    <w:rsid w:val="00025A72"/>
    <w:rsid w:val="00027974"/>
    <w:rsid w:val="0003146C"/>
    <w:rsid w:val="00037D92"/>
    <w:rsid w:val="00041C64"/>
    <w:rsid w:val="00047684"/>
    <w:rsid w:val="00054966"/>
    <w:rsid w:val="00060011"/>
    <w:rsid w:val="0006576E"/>
    <w:rsid w:val="00073987"/>
    <w:rsid w:val="00084B7D"/>
    <w:rsid w:val="000861AE"/>
    <w:rsid w:val="000876F9"/>
    <w:rsid w:val="000879CA"/>
    <w:rsid w:val="00090712"/>
    <w:rsid w:val="00091AD4"/>
    <w:rsid w:val="000A03E5"/>
    <w:rsid w:val="000A2DD1"/>
    <w:rsid w:val="000B598D"/>
    <w:rsid w:val="000B7185"/>
    <w:rsid w:val="000C3A87"/>
    <w:rsid w:val="000D1D34"/>
    <w:rsid w:val="000D5086"/>
    <w:rsid w:val="000E107E"/>
    <w:rsid w:val="000E3073"/>
    <w:rsid w:val="000E5BBB"/>
    <w:rsid w:val="000E68B9"/>
    <w:rsid w:val="000E7575"/>
    <w:rsid w:val="000F2EB6"/>
    <w:rsid w:val="000F4B93"/>
    <w:rsid w:val="000F7CFD"/>
    <w:rsid w:val="00101BEA"/>
    <w:rsid w:val="00103D30"/>
    <w:rsid w:val="001063AB"/>
    <w:rsid w:val="00111985"/>
    <w:rsid w:val="00115B7F"/>
    <w:rsid w:val="001215B3"/>
    <w:rsid w:val="001237DB"/>
    <w:rsid w:val="00127494"/>
    <w:rsid w:val="001358C4"/>
    <w:rsid w:val="00144D3E"/>
    <w:rsid w:val="00147FF6"/>
    <w:rsid w:val="00152988"/>
    <w:rsid w:val="00152E0E"/>
    <w:rsid w:val="00164A05"/>
    <w:rsid w:val="00171D4D"/>
    <w:rsid w:val="00181728"/>
    <w:rsid w:val="00181F27"/>
    <w:rsid w:val="00187272"/>
    <w:rsid w:val="001928D4"/>
    <w:rsid w:val="001952AA"/>
    <w:rsid w:val="00196471"/>
    <w:rsid w:val="00196BAE"/>
    <w:rsid w:val="001A31C9"/>
    <w:rsid w:val="001C39A1"/>
    <w:rsid w:val="001F3304"/>
    <w:rsid w:val="001F46D5"/>
    <w:rsid w:val="002030EF"/>
    <w:rsid w:val="00206BE8"/>
    <w:rsid w:val="002554DD"/>
    <w:rsid w:val="00255FDA"/>
    <w:rsid w:val="00256532"/>
    <w:rsid w:val="00262018"/>
    <w:rsid w:val="00265B2C"/>
    <w:rsid w:val="00266CF4"/>
    <w:rsid w:val="00266F6A"/>
    <w:rsid w:val="00271A2C"/>
    <w:rsid w:val="00285A7A"/>
    <w:rsid w:val="00296F2E"/>
    <w:rsid w:val="002A752C"/>
    <w:rsid w:val="002B2FA0"/>
    <w:rsid w:val="002C000F"/>
    <w:rsid w:val="002C3536"/>
    <w:rsid w:val="002C4648"/>
    <w:rsid w:val="002C7AA5"/>
    <w:rsid w:val="002D0215"/>
    <w:rsid w:val="002D17CC"/>
    <w:rsid w:val="002D4715"/>
    <w:rsid w:val="002D73E9"/>
    <w:rsid w:val="002F036C"/>
    <w:rsid w:val="002F1F73"/>
    <w:rsid w:val="002F45D0"/>
    <w:rsid w:val="003013BA"/>
    <w:rsid w:val="003209FC"/>
    <w:rsid w:val="00320EA1"/>
    <w:rsid w:val="00322576"/>
    <w:rsid w:val="003253A9"/>
    <w:rsid w:val="0034434B"/>
    <w:rsid w:val="0034435F"/>
    <w:rsid w:val="00350709"/>
    <w:rsid w:val="00352441"/>
    <w:rsid w:val="00364CDD"/>
    <w:rsid w:val="00370AEE"/>
    <w:rsid w:val="003859F5"/>
    <w:rsid w:val="00391774"/>
    <w:rsid w:val="003B1DC2"/>
    <w:rsid w:val="003B37D0"/>
    <w:rsid w:val="003B69B1"/>
    <w:rsid w:val="003C046C"/>
    <w:rsid w:val="003C28B9"/>
    <w:rsid w:val="003C5254"/>
    <w:rsid w:val="003E0C78"/>
    <w:rsid w:val="003E4223"/>
    <w:rsid w:val="003F2BB7"/>
    <w:rsid w:val="003F2F9A"/>
    <w:rsid w:val="003F7993"/>
    <w:rsid w:val="004040AD"/>
    <w:rsid w:val="00406821"/>
    <w:rsid w:val="00406EE6"/>
    <w:rsid w:val="004072F0"/>
    <w:rsid w:val="00412D67"/>
    <w:rsid w:val="00414BD4"/>
    <w:rsid w:val="00424454"/>
    <w:rsid w:val="0042592C"/>
    <w:rsid w:val="00435337"/>
    <w:rsid w:val="00437A87"/>
    <w:rsid w:val="00440B65"/>
    <w:rsid w:val="004432C9"/>
    <w:rsid w:val="004467D3"/>
    <w:rsid w:val="00452DBB"/>
    <w:rsid w:val="00457866"/>
    <w:rsid w:val="0046408C"/>
    <w:rsid w:val="004644DB"/>
    <w:rsid w:val="00467BAB"/>
    <w:rsid w:val="00473352"/>
    <w:rsid w:val="004800B5"/>
    <w:rsid w:val="0048583B"/>
    <w:rsid w:val="004926A0"/>
    <w:rsid w:val="00495D7A"/>
    <w:rsid w:val="00497D66"/>
    <w:rsid w:val="004A1414"/>
    <w:rsid w:val="004A351D"/>
    <w:rsid w:val="004A55FC"/>
    <w:rsid w:val="004A5B4A"/>
    <w:rsid w:val="004A5EF7"/>
    <w:rsid w:val="004C3545"/>
    <w:rsid w:val="004C68DE"/>
    <w:rsid w:val="004C7653"/>
    <w:rsid w:val="004D03A9"/>
    <w:rsid w:val="004D0C44"/>
    <w:rsid w:val="004F4EA1"/>
    <w:rsid w:val="005039DB"/>
    <w:rsid w:val="005116B2"/>
    <w:rsid w:val="005213D8"/>
    <w:rsid w:val="00531FB5"/>
    <w:rsid w:val="00546CA0"/>
    <w:rsid w:val="00547EEC"/>
    <w:rsid w:val="00551319"/>
    <w:rsid w:val="00554FB7"/>
    <w:rsid w:val="0055692E"/>
    <w:rsid w:val="00557137"/>
    <w:rsid w:val="00561652"/>
    <w:rsid w:val="00562382"/>
    <w:rsid w:val="005729D1"/>
    <w:rsid w:val="005743A3"/>
    <w:rsid w:val="005743EC"/>
    <w:rsid w:val="00574D1B"/>
    <w:rsid w:val="00575E65"/>
    <w:rsid w:val="00577021"/>
    <w:rsid w:val="00581D14"/>
    <w:rsid w:val="0058239D"/>
    <w:rsid w:val="00582A01"/>
    <w:rsid w:val="005905A0"/>
    <w:rsid w:val="005A1C19"/>
    <w:rsid w:val="005A1DB2"/>
    <w:rsid w:val="005A1FD3"/>
    <w:rsid w:val="005C69DE"/>
    <w:rsid w:val="005D0432"/>
    <w:rsid w:val="005D2FEB"/>
    <w:rsid w:val="005D76EE"/>
    <w:rsid w:val="005E137C"/>
    <w:rsid w:val="005E5432"/>
    <w:rsid w:val="0060376D"/>
    <w:rsid w:val="0061254E"/>
    <w:rsid w:val="00613ACB"/>
    <w:rsid w:val="00613D4F"/>
    <w:rsid w:val="0061527E"/>
    <w:rsid w:val="00616964"/>
    <w:rsid w:val="00617E51"/>
    <w:rsid w:val="0062033E"/>
    <w:rsid w:val="006213D3"/>
    <w:rsid w:val="00624F5C"/>
    <w:rsid w:val="00626105"/>
    <w:rsid w:val="00627397"/>
    <w:rsid w:val="006343D3"/>
    <w:rsid w:val="00635859"/>
    <w:rsid w:val="006409BB"/>
    <w:rsid w:val="006446C2"/>
    <w:rsid w:val="00650B81"/>
    <w:rsid w:val="00651E24"/>
    <w:rsid w:val="00660A0A"/>
    <w:rsid w:val="0067571B"/>
    <w:rsid w:val="006764E2"/>
    <w:rsid w:val="00682261"/>
    <w:rsid w:val="00685A6C"/>
    <w:rsid w:val="00686DF9"/>
    <w:rsid w:val="00692C61"/>
    <w:rsid w:val="00694B1E"/>
    <w:rsid w:val="00695F28"/>
    <w:rsid w:val="00696071"/>
    <w:rsid w:val="006A735B"/>
    <w:rsid w:val="006A7FBB"/>
    <w:rsid w:val="006B0F28"/>
    <w:rsid w:val="006B1BA2"/>
    <w:rsid w:val="006B2906"/>
    <w:rsid w:val="006B2D5E"/>
    <w:rsid w:val="006C1F53"/>
    <w:rsid w:val="006C2D4D"/>
    <w:rsid w:val="006C5DBE"/>
    <w:rsid w:val="006D3D7A"/>
    <w:rsid w:val="006E44B1"/>
    <w:rsid w:val="006E56E0"/>
    <w:rsid w:val="006E7A8F"/>
    <w:rsid w:val="006F69A2"/>
    <w:rsid w:val="00702956"/>
    <w:rsid w:val="0070493E"/>
    <w:rsid w:val="00711859"/>
    <w:rsid w:val="00714825"/>
    <w:rsid w:val="00716B9A"/>
    <w:rsid w:val="007304E2"/>
    <w:rsid w:val="007351B9"/>
    <w:rsid w:val="007508F5"/>
    <w:rsid w:val="00770FE7"/>
    <w:rsid w:val="00785805"/>
    <w:rsid w:val="007934EC"/>
    <w:rsid w:val="0079363B"/>
    <w:rsid w:val="007939E9"/>
    <w:rsid w:val="00794152"/>
    <w:rsid w:val="007B1BEB"/>
    <w:rsid w:val="007C16CE"/>
    <w:rsid w:val="007C325B"/>
    <w:rsid w:val="007D2133"/>
    <w:rsid w:val="007D2F8A"/>
    <w:rsid w:val="007E4BA2"/>
    <w:rsid w:val="007E5375"/>
    <w:rsid w:val="007F0DD1"/>
    <w:rsid w:val="007F1D61"/>
    <w:rsid w:val="007F304E"/>
    <w:rsid w:val="007F3F88"/>
    <w:rsid w:val="00800EC8"/>
    <w:rsid w:val="00802045"/>
    <w:rsid w:val="008068AB"/>
    <w:rsid w:val="008108C4"/>
    <w:rsid w:val="008150AB"/>
    <w:rsid w:val="008168CD"/>
    <w:rsid w:val="008225E0"/>
    <w:rsid w:val="008247C5"/>
    <w:rsid w:val="00824C2E"/>
    <w:rsid w:val="00832DDC"/>
    <w:rsid w:val="008344D2"/>
    <w:rsid w:val="00834C85"/>
    <w:rsid w:val="0084068F"/>
    <w:rsid w:val="00841EC8"/>
    <w:rsid w:val="00847EC7"/>
    <w:rsid w:val="00860E4E"/>
    <w:rsid w:val="00872629"/>
    <w:rsid w:val="0087410F"/>
    <w:rsid w:val="00881314"/>
    <w:rsid w:val="00885FE8"/>
    <w:rsid w:val="00890D95"/>
    <w:rsid w:val="00891AF7"/>
    <w:rsid w:val="00892E41"/>
    <w:rsid w:val="0089419C"/>
    <w:rsid w:val="00896E86"/>
    <w:rsid w:val="008A17E5"/>
    <w:rsid w:val="008A5F54"/>
    <w:rsid w:val="008B287C"/>
    <w:rsid w:val="008B3888"/>
    <w:rsid w:val="008B3FDF"/>
    <w:rsid w:val="008B7F73"/>
    <w:rsid w:val="008C0408"/>
    <w:rsid w:val="008C1448"/>
    <w:rsid w:val="008C4499"/>
    <w:rsid w:val="008C5E86"/>
    <w:rsid w:val="008D076C"/>
    <w:rsid w:val="008D69E7"/>
    <w:rsid w:val="008D76D4"/>
    <w:rsid w:val="008E11BC"/>
    <w:rsid w:val="008F20B1"/>
    <w:rsid w:val="009060FF"/>
    <w:rsid w:val="00911612"/>
    <w:rsid w:val="00911A34"/>
    <w:rsid w:val="00911BF7"/>
    <w:rsid w:val="0091323A"/>
    <w:rsid w:val="00914AE6"/>
    <w:rsid w:val="00917390"/>
    <w:rsid w:val="009173AF"/>
    <w:rsid w:val="009217AB"/>
    <w:rsid w:val="00925591"/>
    <w:rsid w:val="00935399"/>
    <w:rsid w:val="0094185B"/>
    <w:rsid w:val="0095012A"/>
    <w:rsid w:val="009511C3"/>
    <w:rsid w:val="009519D6"/>
    <w:rsid w:val="009557F8"/>
    <w:rsid w:val="0096465C"/>
    <w:rsid w:val="00971073"/>
    <w:rsid w:val="009745A4"/>
    <w:rsid w:val="009755BF"/>
    <w:rsid w:val="00976DC0"/>
    <w:rsid w:val="00976EE8"/>
    <w:rsid w:val="0098261F"/>
    <w:rsid w:val="009861CC"/>
    <w:rsid w:val="009A1235"/>
    <w:rsid w:val="009A541D"/>
    <w:rsid w:val="009A7770"/>
    <w:rsid w:val="009C1E3F"/>
    <w:rsid w:val="009C25F6"/>
    <w:rsid w:val="009C7DEB"/>
    <w:rsid w:val="009D0462"/>
    <w:rsid w:val="009D24F8"/>
    <w:rsid w:val="009E1AB4"/>
    <w:rsid w:val="009F1E98"/>
    <w:rsid w:val="009F6264"/>
    <w:rsid w:val="009F73BD"/>
    <w:rsid w:val="00A01672"/>
    <w:rsid w:val="00A023D9"/>
    <w:rsid w:val="00A05E05"/>
    <w:rsid w:val="00A13197"/>
    <w:rsid w:val="00A203A4"/>
    <w:rsid w:val="00A216C6"/>
    <w:rsid w:val="00A272F8"/>
    <w:rsid w:val="00A3473B"/>
    <w:rsid w:val="00A37B93"/>
    <w:rsid w:val="00A45CD8"/>
    <w:rsid w:val="00A552AF"/>
    <w:rsid w:val="00A62EA6"/>
    <w:rsid w:val="00A67DE4"/>
    <w:rsid w:val="00A71E4F"/>
    <w:rsid w:val="00A747EF"/>
    <w:rsid w:val="00A75BEE"/>
    <w:rsid w:val="00A77CFA"/>
    <w:rsid w:val="00A93A2E"/>
    <w:rsid w:val="00AA35BA"/>
    <w:rsid w:val="00AA69D2"/>
    <w:rsid w:val="00AB1A70"/>
    <w:rsid w:val="00AB7EB6"/>
    <w:rsid w:val="00AC402D"/>
    <w:rsid w:val="00AC4427"/>
    <w:rsid w:val="00AC446F"/>
    <w:rsid w:val="00AD1241"/>
    <w:rsid w:val="00AD3F45"/>
    <w:rsid w:val="00AE08F4"/>
    <w:rsid w:val="00AE73AA"/>
    <w:rsid w:val="00AF1CA8"/>
    <w:rsid w:val="00AF52A4"/>
    <w:rsid w:val="00AF5FCC"/>
    <w:rsid w:val="00B0003C"/>
    <w:rsid w:val="00B16894"/>
    <w:rsid w:val="00B22077"/>
    <w:rsid w:val="00B416C3"/>
    <w:rsid w:val="00B4364E"/>
    <w:rsid w:val="00B46AE7"/>
    <w:rsid w:val="00B51910"/>
    <w:rsid w:val="00B52C72"/>
    <w:rsid w:val="00B54612"/>
    <w:rsid w:val="00B6124B"/>
    <w:rsid w:val="00B674DE"/>
    <w:rsid w:val="00B7059C"/>
    <w:rsid w:val="00B73185"/>
    <w:rsid w:val="00B77AB2"/>
    <w:rsid w:val="00B8095A"/>
    <w:rsid w:val="00B828EB"/>
    <w:rsid w:val="00B85074"/>
    <w:rsid w:val="00B91057"/>
    <w:rsid w:val="00B9247B"/>
    <w:rsid w:val="00BB1902"/>
    <w:rsid w:val="00BB34A0"/>
    <w:rsid w:val="00BB4980"/>
    <w:rsid w:val="00BC1D07"/>
    <w:rsid w:val="00BC7EAB"/>
    <w:rsid w:val="00BD0853"/>
    <w:rsid w:val="00BD54A5"/>
    <w:rsid w:val="00BE4052"/>
    <w:rsid w:val="00C01DDD"/>
    <w:rsid w:val="00C0208B"/>
    <w:rsid w:val="00C12CF1"/>
    <w:rsid w:val="00C15616"/>
    <w:rsid w:val="00C174B8"/>
    <w:rsid w:val="00C17A5F"/>
    <w:rsid w:val="00C20D1C"/>
    <w:rsid w:val="00C27E3D"/>
    <w:rsid w:val="00C32A53"/>
    <w:rsid w:val="00C34959"/>
    <w:rsid w:val="00C404D1"/>
    <w:rsid w:val="00C429EB"/>
    <w:rsid w:val="00C45245"/>
    <w:rsid w:val="00C54708"/>
    <w:rsid w:val="00C54FCE"/>
    <w:rsid w:val="00C55D76"/>
    <w:rsid w:val="00C569A4"/>
    <w:rsid w:val="00C60A7A"/>
    <w:rsid w:val="00C63868"/>
    <w:rsid w:val="00C652D6"/>
    <w:rsid w:val="00C703F9"/>
    <w:rsid w:val="00C7334E"/>
    <w:rsid w:val="00C74237"/>
    <w:rsid w:val="00C762D4"/>
    <w:rsid w:val="00C77C07"/>
    <w:rsid w:val="00C77FA9"/>
    <w:rsid w:val="00C82F73"/>
    <w:rsid w:val="00C95A09"/>
    <w:rsid w:val="00CA3572"/>
    <w:rsid w:val="00CA624F"/>
    <w:rsid w:val="00CB78FD"/>
    <w:rsid w:val="00CC4FF1"/>
    <w:rsid w:val="00CD5D06"/>
    <w:rsid w:val="00CD6558"/>
    <w:rsid w:val="00CD7347"/>
    <w:rsid w:val="00CE165D"/>
    <w:rsid w:val="00D05BAD"/>
    <w:rsid w:val="00D07130"/>
    <w:rsid w:val="00D13C1F"/>
    <w:rsid w:val="00D15450"/>
    <w:rsid w:val="00D15526"/>
    <w:rsid w:val="00D17C41"/>
    <w:rsid w:val="00D249DE"/>
    <w:rsid w:val="00D26261"/>
    <w:rsid w:val="00D427BB"/>
    <w:rsid w:val="00D44396"/>
    <w:rsid w:val="00D475AC"/>
    <w:rsid w:val="00D507E4"/>
    <w:rsid w:val="00D73F0B"/>
    <w:rsid w:val="00D73F1B"/>
    <w:rsid w:val="00D7672B"/>
    <w:rsid w:val="00D83446"/>
    <w:rsid w:val="00D92843"/>
    <w:rsid w:val="00D9319D"/>
    <w:rsid w:val="00DA3E10"/>
    <w:rsid w:val="00DC1DF4"/>
    <w:rsid w:val="00DC6353"/>
    <w:rsid w:val="00DE5206"/>
    <w:rsid w:val="00DE54EC"/>
    <w:rsid w:val="00DE5926"/>
    <w:rsid w:val="00DF34D9"/>
    <w:rsid w:val="00E043EA"/>
    <w:rsid w:val="00E13656"/>
    <w:rsid w:val="00E21D13"/>
    <w:rsid w:val="00E27B7A"/>
    <w:rsid w:val="00E371A6"/>
    <w:rsid w:val="00E4005D"/>
    <w:rsid w:val="00E47321"/>
    <w:rsid w:val="00E51F2A"/>
    <w:rsid w:val="00E56085"/>
    <w:rsid w:val="00E570B9"/>
    <w:rsid w:val="00E62225"/>
    <w:rsid w:val="00E66F77"/>
    <w:rsid w:val="00E715D3"/>
    <w:rsid w:val="00E80051"/>
    <w:rsid w:val="00E80859"/>
    <w:rsid w:val="00E85043"/>
    <w:rsid w:val="00E873AE"/>
    <w:rsid w:val="00E91FF8"/>
    <w:rsid w:val="00E9649E"/>
    <w:rsid w:val="00EA1E8B"/>
    <w:rsid w:val="00EA20D1"/>
    <w:rsid w:val="00EA26C5"/>
    <w:rsid w:val="00EA39B4"/>
    <w:rsid w:val="00EA5A63"/>
    <w:rsid w:val="00EB1313"/>
    <w:rsid w:val="00EB2BA0"/>
    <w:rsid w:val="00EC75AC"/>
    <w:rsid w:val="00ED5669"/>
    <w:rsid w:val="00ED7AC9"/>
    <w:rsid w:val="00EE384B"/>
    <w:rsid w:val="00EE5E36"/>
    <w:rsid w:val="00EF1B6B"/>
    <w:rsid w:val="00EF5154"/>
    <w:rsid w:val="00F001FB"/>
    <w:rsid w:val="00F01BD7"/>
    <w:rsid w:val="00F025E5"/>
    <w:rsid w:val="00F10EF8"/>
    <w:rsid w:val="00F12E13"/>
    <w:rsid w:val="00F17063"/>
    <w:rsid w:val="00F210C8"/>
    <w:rsid w:val="00F50957"/>
    <w:rsid w:val="00F554A7"/>
    <w:rsid w:val="00F55D89"/>
    <w:rsid w:val="00F61D05"/>
    <w:rsid w:val="00F67829"/>
    <w:rsid w:val="00F70FC6"/>
    <w:rsid w:val="00F7635E"/>
    <w:rsid w:val="00F76CD5"/>
    <w:rsid w:val="00F81458"/>
    <w:rsid w:val="00FA5554"/>
    <w:rsid w:val="00FB21E8"/>
    <w:rsid w:val="00FB6B19"/>
    <w:rsid w:val="00FC58DF"/>
    <w:rsid w:val="00FD2BA0"/>
    <w:rsid w:val="00FD33D9"/>
    <w:rsid w:val="00FD6129"/>
    <w:rsid w:val="00FE0200"/>
    <w:rsid w:val="00FE1B59"/>
    <w:rsid w:val="00FE4051"/>
    <w:rsid w:val="00FE76CA"/>
    <w:rsid w:val="00FF1D40"/>
    <w:rsid w:val="00FF2D53"/>
    <w:rsid w:val="00FF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87FEABD-2690-460A-BA76-E5B94E10D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CFD"/>
    <w:pPr>
      <w:spacing w:before="120" w:after="120"/>
    </w:pPr>
    <w:rPr>
      <w:rFonts w:ascii="Palatino Linotype" w:eastAsiaTheme="minorEastAsia" w:hAnsi="Palatino Linotype" w:cstheme="minorBidi"/>
      <w:sz w:val="23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7CFD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CFD"/>
    <w:pPr>
      <w:keepNext/>
      <w:keepLines/>
      <w:spacing w:before="240"/>
      <w:outlineLvl w:val="1"/>
    </w:pPr>
    <w:rPr>
      <w:rFonts w:ascii="Arial" w:eastAsiaTheme="majorEastAsia" w:hAnsi="Arial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7CFD"/>
    <w:pPr>
      <w:keepNext/>
      <w:keepLines/>
      <w:spacing w:before="240"/>
      <w:outlineLvl w:val="2"/>
    </w:pPr>
    <w:rPr>
      <w:rFonts w:ascii="Arial" w:eastAsiaTheme="majorEastAsia" w:hAnsi="Arial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7CFD"/>
    <w:pPr>
      <w:keepNext/>
      <w:spacing w:before="24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7CFD"/>
    <w:pPr>
      <w:keepNext/>
      <w:keepLines/>
      <w:spacing w:before="240"/>
      <w:outlineLvl w:val="4"/>
    </w:pPr>
    <w:rPr>
      <w:rFonts w:ascii="Arial" w:eastAsiaTheme="majorEastAsia" w:hAnsi="Arial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7CFD"/>
    <w:pPr>
      <w:keepNext/>
      <w:keepLines/>
      <w:spacing w:before="240"/>
      <w:outlineLvl w:val="5"/>
    </w:pPr>
    <w:rPr>
      <w:rFonts w:ascii="Arial" w:eastAsiaTheme="majorEastAsia" w:hAnsi="Arial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7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7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7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0F7CF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F7CFD"/>
  </w:style>
  <w:style w:type="character" w:customStyle="1" w:styleId="Heading1Char">
    <w:name w:val="Heading 1 Char"/>
    <w:basedOn w:val="DefaultParagraphFont"/>
    <w:link w:val="Heading1"/>
    <w:uiPriority w:val="9"/>
    <w:rsid w:val="000F7CFD"/>
    <w:rPr>
      <w:rFonts w:ascii="Arial" w:eastAsiaTheme="majorEastAsia" w:hAnsi="Arial" w:cstheme="majorBidi"/>
      <w:b/>
      <w:bCs/>
      <w:sz w:val="36"/>
      <w:szCs w:val="28"/>
      <w:lang w:val="en-CA"/>
    </w:rPr>
  </w:style>
  <w:style w:type="paragraph" w:styleId="BodyText">
    <w:name w:val="Body Text"/>
    <w:basedOn w:val="Normal"/>
    <w:link w:val="BodyTextChar"/>
    <w:uiPriority w:val="99"/>
    <w:semiHidden/>
    <w:unhideWhenUsed/>
    <w:rsid w:val="006343D3"/>
  </w:style>
  <w:style w:type="character" w:customStyle="1" w:styleId="BodyTextChar">
    <w:name w:val="Body Text Char"/>
    <w:basedOn w:val="DefaultParagraphFont"/>
    <w:link w:val="BodyText"/>
    <w:uiPriority w:val="99"/>
    <w:semiHidden/>
    <w:rsid w:val="006343D3"/>
    <w:rPr>
      <w:rFonts w:ascii="Palatino Linotype" w:hAnsi="Palatino Linotype"/>
      <w:sz w:val="23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0F7CFD"/>
    <w:rPr>
      <w:rFonts w:ascii="Arial" w:eastAsiaTheme="majorEastAsia" w:hAnsi="Arial" w:cstheme="majorBidi"/>
      <w:b/>
      <w:bCs/>
      <w:sz w:val="32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0F7CFD"/>
    <w:rPr>
      <w:rFonts w:ascii="Arial" w:eastAsiaTheme="majorEastAsia" w:hAnsi="Arial" w:cstheme="majorBidi"/>
      <w:b/>
      <w:bCs/>
      <w:sz w:val="28"/>
      <w:szCs w:val="22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0F7CFD"/>
    <w:rPr>
      <w:rFonts w:ascii="Arial" w:eastAsiaTheme="minorEastAsia" w:hAnsi="Arial" w:cstheme="minorBidi"/>
      <w:b/>
      <w:sz w:val="24"/>
      <w:szCs w:val="22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0F7CFD"/>
    <w:rPr>
      <w:rFonts w:ascii="Arial" w:eastAsiaTheme="majorEastAsia" w:hAnsi="Arial" w:cstheme="majorBidi"/>
      <w:b/>
      <w:sz w:val="23"/>
      <w:szCs w:val="22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rsid w:val="000F7CFD"/>
    <w:rPr>
      <w:rFonts w:ascii="Arial" w:eastAsiaTheme="majorEastAsia" w:hAnsi="Arial" w:cstheme="majorBidi"/>
      <w:iCs/>
      <w:sz w:val="23"/>
      <w:szCs w:val="22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rsid w:val="000F7CFD"/>
    <w:rPr>
      <w:rFonts w:asciiTheme="majorHAnsi" w:eastAsiaTheme="majorEastAsia" w:hAnsiTheme="majorHAnsi" w:cstheme="majorBidi"/>
      <w:i/>
      <w:iCs/>
      <w:color w:val="404040" w:themeColor="text1" w:themeTint="BF"/>
      <w:sz w:val="23"/>
      <w:szCs w:val="22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rsid w:val="000F7CFD"/>
    <w:rPr>
      <w:rFonts w:asciiTheme="majorHAnsi" w:eastAsiaTheme="majorEastAsia" w:hAnsiTheme="majorHAnsi" w:cstheme="majorBidi"/>
      <w:color w:val="4F81BD" w:themeColor="accent1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rsid w:val="000F7CFD"/>
    <w:rPr>
      <w:rFonts w:asciiTheme="majorHAnsi" w:eastAsiaTheme="majorEastAsia" w:hAnsiTheme="majorHAnsi" w:cstheme="majorBidi"/>
      <w:i/>
      <w:iCs/>
      <w:color w:val="404040" w:themeColor="text1" w:themeTint="BF"/>
      <w:lang w:val="en-CA"/>
    </w:rPr>
  </w:style>
  <w:style w:type="paragraph" w:styleId="Caption">
    <w:name w:val="caption"/>
    <w:basedOn w:val="Normal"/>
    <w:next w:val="Normal"/>
    <w:uiPriority w:val="35"/>
    <w:unhideWhenUsed/>
    <w:qFormat/>
    <w:rsid w:val="000F7CFD"/>
    <w:rPr>
      <w:b/>
      <w:bCs/>
      <w:color w:val="4F81BD" w:themeColor="accent1"/>
      <w:sz w:val="18"/>
      <w:szCs w:val="18"/>
    </w:rPr>
  </w:style>
  <w:style w:type="paragraph" w:styleId="Title">
    <w:name w:val="Title"/>
    <w:aliases w:val="Program Area and Title"/>
    <w:basedOn w:val="Normal"/>
    <w:next w:val="Normal"/>
    <w:link w:val="TitleChar"/>
    <w:uiPriority w:val="10"/>
    <w:qFormat/>
    <w:rsid w:val="000F7CF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aliases w:val="Program Area and Title Char"/>
    <w:basedOn w:val="DefaultParagraphFont"/>
    <w:link w:val="Title"/>
    <w:uiPriority w:val="10"/>
    <w:rsid w:val="000F7C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F7C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CA"/>
    </w:rPr>
  </w:style>
  <w:style w:type="character" w:styleId="Strong">
    <w:name w:val="Strong"/>
    <w:basedOn w:val="DefaultParagraphFont"/>
    <w:uiPriority w:val="22"/>
    <w:qFormat/>
    <w:rsid w:val="000F7CFD"/>
    <w:rPr>
      <w:b/>
      <w:bCs/>
    </w:rPr>
  </w:style>
  <w:style w:type="paragraph" w:styleId="NormalWeb">
    <w:name w:val="Normal (Web)"/>
    <w:basedOn w:val="Normal"/>
    <w:uiPriority w:val="99"/>
    <w:unhideWhenUsed/>
    <w:rsid w:val="00054966"/>
    <w:pPr>
      <w:spacing w:before="100" w:beforeAutospacing="1" w:after="100" w:afterAutospacing="1"/>
    </w:pPr>
    <w:rPr>
      <w:rFonts w:ascii="Times New Roman" w:hAnsi="Times New Roman"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0F7CFD"/>
    <w:rPr>
      <w:color w:val="0000FF" w:themeColor="hyperlink"/>
      <w:u w:val="single"/>
    </w:rPr>
  </w:style>
  <w:style w:type="paragraph" w:customStyle="1" w:styleId="normalcourse">
    <w:name w:val="normalcourse"/>
    <w:basedOn w:val="Normal"/>
    <w:rsid w:val="00AD3F45"/>
    <w:pPr>
      <w:spacing w:after="60" w:line="336" w:lineRule="auto"/>
      <w:ind w:left="120"/>
      <w:textAlignment w:val="baseline"/>
    </w:pPr>
    <w:rPr>
      <w:rFonts w:ascii="Verdana" w:hAnsi="Verdana"/>
      <w:color w:val="000000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8727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CF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CFD"/>
    <w:rPr>
      <w:rFonts w:ascii="Tahoma" w:eastAsiaTheme="minorEastAsia" w:hAnsi="Tahoma" w:cs="Tahoma"/>
      <w:sz w:val="16"/>
      <w:szCs w:val="16"/>
      <w:lang w:val="en-CA"/>
    </w:rPr>
  </w:style>
  <w:style w:type="paragraph" w:styleId="ListParagraph">
    <w:name w:val="List Paragraph"/>
    <w:basedOn w:val="Normal"/>
    <w:uiPriority w:val="34"/>
    <w:qFormat/>
    <w:rsid w:val="000F7CFD"/>
    <w:pPr>
      <w:numPr>
        <w:numId w:val="8"/>
      </w:numPr>
      <w:ind w:left="720"/>
    </w:pPr>
  </w:style>
  <w:style w:type="paragraph" w:styleId="Header">
    <w:name w:val="header"/>
    <w:basedOn w:val="Normal"/>
    <w:link w:val="HeaderChar"/>
    <w:uiPriority w:val="99"/>
    <w:unhideWhenUsed/>
    <w:rsid w:val="000F7CFD"/>
    <w:pPr>
      <w:pBdr>
        <w:bottom w:val="single" w:sz="4" w:space="1" w:color="A6A6A6" w:themeColor="background1" w:themeShade="A6"/>
      </w:pBdr>
      <w:tabs>
        <w:tab w:val="right" w:pos="8640"/>
      </w:tabs>
      <w:spacing w:before="0" w:after="0"/>
    </w:pPr>
    <w:rPr>
      <w:rFonts w:ascii="Arial" w:hAnsi="Arial"/>
      <w:color w:val="A6A6A6" w:themeColor="background1" w:themeShade="A6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0F7CFD"/>
    <w:rPr>
      <w:rFonts w:ascii="Arial" w:eastAsiaTheme="minorEastAsia" w:hAnsi="Arial" w:cstheme="minorBidi"/>
      <w:color w:val="A6A6A6" w:themeColor="background1" w:themeShade="A6"/>
      <w:szCs w:val="2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0F7CFD"/>
    <w:pPr>
      <w:tabs>
        <w:tab w:val="center" w:pos="4320"/>
        <w:tab w:val="right" w:pos="8640"/>
      </w:tabs>
      <w:spacing w:before="0" w:after="0"/>
      <w:jc w:val="center"/>
    </w:pPr>
    <w:rPr>
      <w:rFonts w:ascii="Arial" w:hAnsi="Arial"/>
      <w:color w:val="A6A6A6" w:themeColor="background1" w:themeShade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F7CFD"/>
    <w:rPr>
      <w:rFonts w:ascii="Arial" w:eastAsiaTheme="minorEastAsia" w:hAnsi="Arial" w:cstheme="minorBidi"/>
      <w:color w:val="A6A6A6" w:themeColor="background1" w:themeShade="A6"/>
      <w:szCs w:val="22"/>
      <w:lang w:val="en-CA"/>
    </w:rPr>
  </w:style>
  <w:style w:type="character" w:styleId="Emphasis">
    <w:name w:val="Emphasis"/>
    <w:basedOn w:val="DefaultParagraphFont"/>
    <w:uiPriority w:val="20"/>
    <w:qFormat/>
    <w:rsid w:val="000F7CFD"/>
    <w:rPr>
      <w:i/>
      <w:iCs/>
    </w:rPr>
  </w:style>
  <w:style w:type="paragraph" w:styleId="NoSpacing">
    <w:name w:val="No Spacing"/>
    <w:uiPriority w:val="1"/>
    <w:qFormat/>
    <w:rsid w:val="000F7CFD"/>
    <w:rPr>
      <w:rFonts w:asciiTheme="minorHAnsi" w:eastAsiaTheme="minorEastAsia" w:hAnsiTheme="minorHAnsi" w:cstheme="minorBidi"/>
      <w:sz w:val="22"/>
      <w:szCs w:val="22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0F7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F7CFD"/>
    <w:rPr>
      <w:rFonts w:ascii="Palatino Linotype" w:eastAsiaTheme="minorEastAsia" w:hAnsi="Palatino Linotype" w:cstheme="minorBidi"/>
      <w:i/>
      <w:iCs/>
      <w:color w:val="000000" w:themeColor="text1"/>
      <w:sz w:val="23"/>
      <w:szCs w:val="22"/>
      <w:lang w:val="en-C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CFD"/>
    <w:pPr>
      <w:pBdr>
        <w:top w:val="single" w:sz="2" w:space="15" w:color="auto"/>
        <w:left w:val="single" w:sz="2" w:space="15" w:color="auto"/>
        <w:bottom w:val="single" w:sz="2" w:space="15" w:color="auto"/>
        <w:right w:val="single" w:sz="2" w:space="15" w:color="auto"/>
      </w:pBdr>
      <w:shd w:val="clear" w:color="auto" w:fill="A6A6A6" w:themeFill="background1" w:themeFillShade="A6"/>
      <w:ind w:left="360" w:right="360"/>
    </w:pPr>
    <w:rPr>
      <w:bCs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CFD"/>
    <w:rPr>
      <w:rFonts w:ascii="Palatino Linotype" w:eastAsiaTheme="minorEastAsia" w:hAnsi="Palatino Linotype" w:cstheme="minorBidi"/>
      <w:bCs/>
      <w:iCs/>
      <w:sz w:val="23"/>
      <w:szCs w:val="22"/>
      <w:shd w:val="clear" w:color="auto" w:fill="A6A6A6" w:themeFill="background1" w:themeFillShade="A6"/>
      <w:lang w:val="en-CA"/>
    </w:rPr>
  </w:style>
  <w:style w:type="character" w:styleId="SubtleEmphasis">
    <w:name w:val="Subtle Emphasis"/>
    <w:basedOn w:val="DefaultParagraphFont"/>
    <w:uiPriority w:val="19"/>
    <w:qFormat/>
    <w:rsid w:val="000F7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F7CF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F7CF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F7CF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F7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7CFD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0F7C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7CFD"/>
    <w:rPr>
      <w:rFonts w:ascii="Verdana" w:hAnsi="Verdan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7CFD"/>
    <w:rPr>
      <w:rFonts w:ascii="Verdana" w:eastAsiaTheme="minorEastAsia" w:hAnsi="Verdana" w:cstheme="minorBidi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7C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7CFD"/>
    <w:rPr>
      <w:rFonts w:ascii="Verdana" w:eastAsiaTheme="minorEastAsia" w:hAnsi="Verdana" w:cstheme="minorBidi"/>
      <w:b/>
      <w:bCs/>
      <w:lang w:val="en-CA"/>
    </w:rPr>
  </w:style>
  <w:style w:type="table" w:styleId="TableGrid">
    <w:name w:val="Table Grid"/>
    <w:basedOn w:val="TableNormal"/>
    <w:uiPriority w:val="59"/>
    <w:rsid w:val="000F7CFD"/>
    <w:rPr>
      <w:rFonts w:asciiTheme="minorHAnsi" w:eastAsiaTheme="minorEastAsia" w:hAnsiTheme="minorHAnsi" w:cstheme="minorBidi"/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sindented25">
    <w:name w:val="Bullets indented .25"/>
    <w:basedOn w:val="Normal"/>
    <w:qFormat/>
    <w:rsid w:val="000F7CFD"/>
    <w:pPr>
      <w:numPr>
        <w:ilvl w:val="1"/>
        <w:numId w:val="22"/>
      </w:numPr>
      <w:tabs>
        <w:tab w:val="clear" w:pos="2160"/>
      </w:tabs>
      <w:ind w:left="1080" w:hanging="360"/>
    </w:pPr>
  </w:style>
  <w:style w:type="paragraph" w:customStyle="1" w:styleId="Numbersindented25">
    <w:name w:val="Numbers indented .25"/>
    <w:basedOn w:val="Normal"/>
    <w:qFormat/>
    <w:rsid w:val="000F7CFD"/>
    <w:pPr>
      <w:numPr>
        <w:numId w:val="22"/>
      </w:numPr>
      <w:tabs>
        <w:tab w:val="clear" w:pos="1440"/>
        <w:tab w:val="num" w:pos="1080"/>
      </w:tabs>
      <w:ind w:left="720" w:hanging="360"/>
    </w:pPr>
  </w:style>
  <w:style w:type="paragraph" w:customStyle="1" w:styleId="TableText">
    <w:name w:val="Table Text"/>
    <w:basedOn w:val="Normal"/>
    <w:qFormat/>
    <w:rsid w:val="000F7CFD"/>
    <w:pPr>
      <w:framePr w:hSpace="180" w:wrap="around" w:vAnchor="text" w:hAnchor="margin" w:y="479"/>
      <w:spacing w:before="160" w:after="160" w:line="240" w:lineRule="atLeast"/>
    </w:pPr>
  </w:style>
  <w:style w:type="paragraph" w:customStyle="1" w:styleId="Notebox">
    <w:name w:val="Notebox"/>
    <w:basedOn w:val="Normal"/>
    <w:qFormat/>
    <w:rsid w:val="000F7CFD"/>
    <w:pPr>
      <w:pBdr>
        <w:top w:val="single" w:sz="4" w:space="15" w:color="auto"/>
        <w:left w:val="single" w:sz="4" w:space="15" w:color="auto"/>
        <w:bottom w:val="single" w:sz="4" w:space="15" w:color="auto"/>
        <w:right w:val="single" w:sz="4" w:space="15" w:color="auto"/>
      </w:pBdr>
      <w:shd w:val="clear" w:color="auto" w:fill="A6A6A6" w:themeFill="background1" w:themeFillShade="A6"/>
      <w:ind w:left="360" w:right="360"/>
    </w:pPr>
  </w:style>
  <w:style w:type="paragraph" w:styleId="TOC1">
    <w:name w:val="toc 1"/>
    <w:basedOn w:val="Normal"/>
    <w:next w:val="Normal"/>
    <w:autoRedefine/>
    <w:uiPriority w:val="39"/>
    <w:unhideWhenUsed/>
    <w:rsid w:val="000F7CFD"/>
    <w:pPr>
      <w:tabs>
        <w:tab w:val="right" w:leader="dot" w:pos="8630"/>
      </w:tabs>
      <w:spacing w:after="4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0F7CFD"/>
    <w:pPr>
      <w:tabs>
        <w:tab w:val="right" w:leader="dot" w:pos="8630"/>
      </w:tabs>
      <w:spacing w:before="0" w:after="0"/>
      <w:ind w:left="216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0F7CFD"/>
    <w:pPr>
      <w:tabs>
        <w:tab w:val="right" w:leader="dot" w:pos="8630"/>
      </w:tabs>
      <w:spacing w:before="0" w:after="0"/>
      <w:ind w:left="432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0F7CFD"/>
    <w:pPr>
      <w:tabs>
        <w:tab w:val="right" w:leader="dot" w:pos="8630"/>
      </w:tabs>
      <w:spacing w:before="0" w:after="0"/>
      <w:ind w:left="648"/>
    </w:pPr>
  </w:style>
  <w:style w:type="paragraph" w:customStyle="1" w:styleId="tablehead">
    <w:name w:val="tablehead"/>
    <w:basedOn w:val="ListParagraph"/>
    <w:qFormat/>
    <w:rsid w:val="000F7CFD"/>
    <w:pPr>
      <w:numPr>
        <w:numId w:val="0"/>
      </w:numPr>
      <w:jc w:val="center"/>
    </w:pPr>
    <w:rPr>
      <w:rFonts w:ascii="Arial" w:hAnsi="Arial" w:cs="Arial"/>
      <w:b/>
    </w:rPr>
  </w:style>
  <w:style w:type="character" w:customStyle="1" w:styleId="Normaltimes">
    <w:name w:val="Normal_times"/>
    <w:basedOn w:val="DefaultParagraphFont"/>
    <w:uiPriority w:val="1"/>
    <w:qFormat/>
    <w:rsid w:val="000F7CFD"/>
    <w:rPr>
      <w:rFonts w:ascii="Times New Roman" w:hAnsi="Times New Roman" w:cs="Times New Roman"/>
      <w:sz w:val="22"/>
    </w:rPr>
  </w:style>
  <w:style w:type="paragraph" w:customStyle="1" w:styleId="NormalCondensed">
    <w:name w:val="NormalCondensed"/>
    <w:basedOn w:val="Normal"/>
    <w:qFormat/>
    <w:rsid w:val="000F7CFD"/>
    <w:pPr>
      <w:spacing w:before="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1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oberts\AppData\Roaming\Microsoft\Templates\OL_STYLES_DEC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OL_STYLES_DEC2014.dotx</Template>
  <TotalTime>8</TotalTime>
  <Pages>3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tkeating</dc:creator>
  <cp:lastModifiedBy>maroberts</cp:lastModifiedBy>
  <cp:revision>10</cp:revision>
  <dcterms:created xsi:type="dcterms:W3CDTF">2013-02-22T19:33:00Z</dcterms:created>
  <dcterms:modified xsi:type="dcterms:W3CDTF">2017-05-02T22:23:00Z</dcterms:modified>
</cp:coreProperties>
</file>