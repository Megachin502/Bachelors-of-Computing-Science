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966" w:rsidRDefault="00C34573" w:rsidP="00F02257">
      <w:pPr>
        <w:pStyle w:val="Heading1"/>
        <w:ind w:left="2610" w:hanging="2610"/>
      </w:pPr>
      <w:r>
        <w:t xml:space="preserve">Assignment 1: </w:t>
      </w:r>
      <w:r w:rsidR="00892706">
        <w:t xml:space="preserve">Chapter </w:t>
      </w:r>
      <w:r w:rsidR="00F85965">
        <w:t>2</w:t>
      </w:r>
      <w:r w:rsidR="00BC693E">
        <w:t>,</w:t>
      </w:r>
      <w:r w:rsidR="00892706">
        <w:t xml:space="preserve"> </w:t>
      </w:r>
      <w:r>
        <w:t>“</w:t>
      </w:r>
      <w:r w:rsidR="00F85965">
        <w:t>Data and Expressions</w:t>
      </w:r>
      <w:r>
        <w:t>”</w:t>
      </w:r>
      <w:r w:rsidR="00F02257">
        <w:t xml:space="preserve"> (8%)</w:t>
      </w:r>
    </w:p>
    <w:p w:rsidR="00892706" w:rsidRPr="00FE0D09" w:rsidRDefault="00892706" w:rsidP="00467BAB">
      <w:pPr>
        <w:spacing w:before="100" w:beforeAutospacing="1" w:after="100" w:afterAutospacing="1"/>
        <w:rPr>
          <w:szCs w:val="23"/>
        </w:rPr>
      </w:pPr>
      <w:r w:rsidRPr="00FE0D09">
        <w:rPr>
          <w:szCs w:val="23"/>
        </w:rPr>
        <w:t>This</w:t>
      </w:r>
      <w:r w:rsidR="00467BAB" w:rsidRPr="00FE0D09">
        <w:rPr>
          <w:szCs w:val="23"/>
        </w:rPr>
        <w:t xml:space="preserve"> programming project</w:t>
      </w:r>
      <w:r w:rsidRPr="00FE0D09">
        <w:rPr>
          <w:szCs w:val="23"/>
        </w:rPr>
        <w:t xml:space="preserve"> </w:t>
      </w:r>
      <w:r w:rsidR="00043B8D">
        <w:rPr>
          <w:szCs w:val="23"/>
        </w:rPr>
        <w:t>should</w:t>
      </w:r>
      <w:r w:rsidRPr="00FE0D09">
        <w:rPr>
          <w:szCs w:val="23"/>
        </w:rPr>
        <w:t xml:space="preserve"> be completed and submitted </w:t>
      </w:r>
      <w:r w:rsidR="00043B8D">
        <w:rPr>
          <w:szCs w:val="23"/>
        </w:rPr>
        <w:t>by the end of</w:t>
      </w:r>
      <w:r w:rsidRPr="00FE0D09">
        <w:rPr>
          <w:szCs w:val="23"/>
        </w:rPr>
        <w:t xml:space="preserve"> Week </w:t>
      </w:r>
      <w:r w:rsidR="00043B8D">
        <w:rPr>
          <w:szCs w:val="23"/>
        </w:rPr>
        <w:t>4</w:t>
      </w:r>
      <w:r w:rsidRPr="00FE0D09">
        <w:rPr>
          <w:szCs w:val="23"/>
        </w:rPr>
        <w:t xml:space="preserve">, and is worth </w:t>
      </w:r>
      <w:r w:rsidR="00E11C08" w:rsidRPr="00FE0D09">
        <w:rPr>
          <w:szCs w:val="23"/>
        </w:rPr>
        <w:t>8</w:t>
      </w:r>
      <w:r w:rsidR="008E6996">
        <w:rPr>
          <w:szCs w:val="23"/>
        </w:rPr>
        <w:t>%</w:t>
      </w:r>
      <w:r w:rsidR="007F2BB9">
        <w:rPr>
          <w:szCs w:val="23"/>
        </w:rPr>
        <w:t xml:space="preserve"> of your final grade. </w:t>
      </w:r>
      <w:r w:rsidRPr="00FE0D09">
        <w:rPr>
          <w:szCs w:val="23"/>
        </w:rPr>
        <w:t xml:space="preserve">Please refer to the </w:t>
      </w:r>
      <w:r w:rsidR="00BC693E">
        <w:rPr>
          <w:szCs w:val="23"/>
        </w:rPr>
        <w:t>“</w:t>
      </w:r>
      <w:r w:rsidRPr="00FE0D09">
        <w:rPr>
          <w:szCs w:val="23"/>
        </w:rPr>
        <w:t xml:space="preserve">Assignment </w:t>
      </w:r>
      <w:r w:rsidR="007F2BB9">
        <w:rPr>
          <w:szCs w:val="23"/>
        </w:rPr>
        <w:t>Instructions</w:t>
      </w:r>
      <w:r w:rsidR="00BC693E">
        <w:rPr>
          <w:szCs w:val="23"/>
        </w:rPr>
        <w:t>”</w:t>
      </w:r>
      <w:r w:rsidR="007F2BB9">
        <w:rPr>
          <w:szCs w:val="23"/>
        </w:rPr>
        <w:t xml:space="preserve"> </w:t>
      </w:r>
      <w:r w:rsidRPr="00FE0D09">
        <w:rPr>
          <w:szCs w:val="23"/>
        </w:rPr>
        <w:t>for details on the markin</w:t>
      </w:r>
      <w:r w:rsidR="00D172AC">
        <w:rPr>
          <w:szCs w:val="23"/>
        </w:rPr>
        <w:t xml:space="preserve">g rubric and </w:t>
      </w:r>
      <w:r w:rsidR="007F2BB9">
        <w:rPr>
          <w:szCs w:val="23"/>
        </w:rPr>
        <w:t>submission instructions</w:t>
      </w:r>
      <w:r w:rsidR="00D172AC">
        <w:rPr>
          <w:szCs w:val="23"/>
        </w:rPr>
        <w:t>.</w:t>
      </w:r>
    </w:p>
    <w:p w:rsidR="00FE0D09" w:rsidRPr="00FE0D09" w:rsidRDefault="00CB34C4" w:rsidP="001C3470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szCs w:val="23"/>
        </w:rPr>
      </w:pPr>
      <w:r>
        <w:rPr>
          <w:szCs w:val="23"/>
        </w:rPr>
        <w:t>Write a</w:t>
      </w:r>
      <w:r w:rsidR="00043B8D">
        <w:rPr>
          <w:szCs w:val="23"/>
        </w:rPr>
        <w:t>n</w:t>
      </w:r>
      <w:r>
        <w:rPr>
          <w:szCs w:val="23"/>
        </w:rPr>
        <w:t xml:space="preserve"> application that </w:t>
      </w:r>
      <w:r w:rsidR="00F85965">
        <w:rPr>
          <w:szCs w:val="23"/>
        </w:rPr>
        <w:t>converts miles into kilometr</w:t>
      </w:r>
      <w:r w:rsidR="00BC693E">
        <w:rPr>
          <w:szCs w:val="23"/>
        </w:rPr>
        <w:t>e</w:t>
      </w:r>
      <w:r w:rsidR="00F85965">
        <w:rPr>
          <w:szCs w:val="23"/>
        </w:rPr>
        <w:t>s (</w:t>
      </w:r>
      <w:r w:rsidR="002E3F90">
        <w:rPr>
          <w:szCs w:val="23"/>
        </w:rPr>
        <w:t>o</w:t>
      </w:r>
      <w:r w:rsidR="00F85965">
        <w:rPr>
          <w:szCs w:val="23"/>
        </w:rPr>
        <w:t>ne mile equals 1.60935 kilometers)</w:t>
      </w:r>
      <w:r w:rsidR="002E3F90">
        <w:rPr>
          <w:szCs w:val="23"/>
        </w:rPr>
        <w:t>.</w:t>
      </w:r>
      <w:r w:rsidR="00F85965">
        <w:rPr>
          <w:szCs w:val="23"/>
        </w:rPr>
        <w:t xml:space="preserve"> </w:t>
      </w:r>
      <w:r w:rsidR="00043B8D">
        <w:rPr>
          <w:szCs w:val="23"/>
        </w:rPr>
        <w:t xml:space="preserve"> </w:t>
      </w:r>
      <w:r w:rsidR="00F85965">
        <w:rPr>
          <w:szCs w:val="23"/>
        </w:rPr>
        <w:t>Read the miles value from the user as a floating point value</w:t>
      </w:r>
      <w:r w:rsidR="00043B8D">
        <w:rPr>
          <w:szCs w:val="23"/>
        </w:rPr>
        <w:t xml:space="preserve"> and report the equivalent amount in kilometr</w:t>
      </w:r>
      <w:r w:rsidR="00BC693E">
        <w:rPr>
          <w:szCs w:val="23"/>
        </w:rPr>
        <w:t>e</w:t>
      </w:r>
      <w:r w:rsidR="00043B8D">
        <w:rPr>
          <w:szCs w:val="23"/>
        </w:rPr>
        <w:t>s.</w:t>
      </w:r>
    </w:p>
    <w:p w:rsidR="00043B8D" w:rsidRDefault="00043B8D" w:rsidP="001C3470">
      <w:pPr>
        <w:spacing w:before="100" w:beforeAutospacing="1" w:after="100" w:afterAutospacing="1"/>
        <w:ind w:left="354"/>
        <w:rPr>
          <w:szCs w:val="23"/>
        </w:rPr>
      </w:pPr>
      <w:r w:rsidRPr="00BC693E">
        <w:rPr>
          <w:b/>
          <w:szCs w:val="23"/>
        </w:rPr>
        <w:t>Hint:</w:t>
      </w:r>
      <w:r>
        <w:rPr>
          <w:szCs w:val="23"/>
        </w:rPr>
        <w:t xml:space="preserve"> You should treat the conversion value of 1.60935 like the values in the TempConverter.java example</w:t>
      </w:r>
      <w:r w:rsidR="00BC693E">
        <w:rPr>
          <w:szCs w:val="23"/>
        </w:rPr>
        <w:t>.</w:t>
      </w:r>
    </w:p>
    <w:p w:rsidR="008065C8" w:rsidRDefault="00043B8D" w:rsidP="001C3470">
      <w:pPr>
        <w:spacing w:before="100" w:beforeAutospacing="1" w:after="100" w:afterAutospacing="1"/>
        <w:ind w:left="354"/>
        <w:rPr>
          <w:szCs w:val="23"/>
        </w:rPr>
      </w:pPr>
      <w:r w:rsidRPr="00BC693E">
        <w:rPr>
          <w:b/>
          <w:szCs w:val="23"/>
        </w:rPr>
        <w:t>Testing</w:t>
      </w:r>
      <w:r w:rsidR="003332BE" w:rsidRPr="00BC693E">
        <w:rPr>
          <w:b/>
          <w:szCs w:val="23"/>
        </w:rPr>
        <w:t>:</w:t>
      </w:r>
      <w:r w:rsidR="003332BE">
        <w:rPr>
          <w:szCs w:val="23"/>
        </w:rPr>
        <w:t xml:space="preserve"> </w:t>
      </w:r>
      <w:r>
        <w:rPr>
          <w:szCs w:val="23"/>
        </w:rPr>
        <w:t>Submit testing exhibits using</w:t>
      </w:r>
      <w:r w:rsidR="00F85965">
        <w:rPr>
          <w:szCs w:val="23"/>
        </w:rPr>
        <w:t xml:space="preserve"> the following inputs: 0, 1, 10</w:t>
      </w:r>
      <w:r>
        <w:rPr>
          <w:szCs w:val="23"/>
        </w:rPr>
        <w:t>0</w:t>
      </w:r>
      <w:r w:rsidR="00F85965">
        <w:rPr>
          <w:szCs w:val="23"/>
        </w:rPr>
        <w:t xml:space="preserve">, </w:t>
      </w:r>
      <w:r w:rsidR="00B91294">
        <w:rPr>
          <w:szCs w:val="23"/>
        </w:rPr>
        <w:t>0</w:t>
      </w:r>
      <w:r w:rsidR="00F85965">
        <w:rPr>
          <w:szCs w:val="23"/>
        </w:rPr>
        <w:t>.5</w:t>
      </w:r>
      <w:r>
        <w:rPr>
          <w:szCs w:val="23"/>
        </w:rPr>
        <w:t>, and 123.45</w:t>
      </w:r>
      <w:r w:rsidR="00BC693E">
        <w:rPr>
          <w:szCs w:val="23"/>
        </w:rPr>
        <w:t>.</w:t>
      </w:r>
    </w:p>
    <w:p w:rsidR="00E11C08" w:rsidRPr="0049598D" w:rsidRDefault="00F85965" w:rsidP="001C3470">
      <w:pPr>
        <w:numPr>
          <w:ilvl w:val="0"/>
          <w:numId w:val="1"/>
        </w:numPr>
        <w:tabs>
          <w:tab w:val="clear" w:pos="720"/>
          <w:tab w:val="num" w:pos="363"/>
        </w:tabs>
        <w:spacing w:before="100" w:beforeAutospacing="1" w:after="100" w:afterAutospacing="1"/>
        <w:ind w:left="357" w:hanging="357"/>
        <w:rPr>
          <w:rFonts w:ascii="Courier New" w:hAnsi="Courier New" w:cs="Courier New"/>
          <w:szCs w:val="23"/>
        </w:rPr>
      </w:pPr>
      <w:r>
        <w:rPr>
          <w:szCs w:val="23"/>
        </w:rPr>
        <w:t>Write a</w:t>
      </w:r>
      <w:r w:rsidR="00043B8D">
        <w:rPr>
          <w:szCs w:val="23"/>
        </w:rPr>
        <w:t>n</w:t>
      </w:r>
      <w:r>
        <w:rPr>
          <w:szCs w:val="23"/>
        </w:rPr>
        <w:t xml:space="preserve"> application that reads a value representing a number of seconds, then </w:t>
      </w:r>
      <w:r w:rsidR="00043B8D">
        <w:rPr>
          <w:szCs w:val="23"/>
        </w:rPr>
        <w:t xml:space="preserve">displays </w:t>
      </w:r>
      <w:r>
        <w:rPr>
          <w:szCs w:val="23"/>
        </w:rPr>
        <w:t>the equivalent amount of time as a combination of hours, minutes, and seconds. For example, 9999 seconds is equivalent to 2 hours, 46 minutes, and 39 seconds.</w:t>
      </w:r>
    </w:p>
    <w:p w:rsidR="0049598D" w:rsidRDefault="003332BE" w:rsidP="001C3470">
      <w:pPr>
        <w:spacing w:before="100" w:beforeAutospacing="1" w:after="100" w:afterAutospacing="1"/>
        <w:ind w:left="357"/>
        <w:rPr>
          <w:szCs w:val="23"/>
        </w:rPr>
      </w:pPr>
      <w:r w:rsidRPr="00BC693E">
        <w:rPr>
          <w:b/>
          <w:szCs w:val="23"/>
        </w:rPr>
        <w:t>Hint:</w:t>
      </w:r>
      <w:r>
        <w:rPr>
          <w:szCs w:val="23"/>
        </w:rPr>
        <w:t xml:space="preserve"> </w:t>
      </w:r>
      <w:r w:rsidR="00F85965">
        <w:rPr>
          <w:szCs w:val="23"/>
        </w:rPr>
        <w:t>This requires using the % modulus operator. The trick with multiple units of measure like this is to start with the largest unit (hours) and work down.</w:t>
      </w:r>
    </w:p>
    <w:p w:rsidR="00043B8D" w:rsidRDefault="00043B8D" w:rsidP="001C3470">
      <w:pPr>
        <w:spacing w:before="100" w:beforeAutospacing="1" w:after="100" w:afterAutospacing="1"/>
        <w:ind w:left="357"/>
        <w:rPr>
          <w:szCs w:val="23"/>
        </w:rPr>
      </w:pPr>
      <w:r w:rsidRPr="00BC693E">
        <w:rPr>
          <w:b/>
          <w:szCs w:val="23"/>
        </w:rPr>
        <w:t>Testing:</w:t>
      </w:r>
      <w:r>
        <w:rPr>
          <w:szCs w:val="23"/>
        </w:rPr>
        <w:t xml:space="preserve"> Submit testing exhibits using the following inputs: 0, 60, 3600, and 9999</w:t>
      </w:r>
      <w:r w:rsidR="00BC693E">
        <w:rPr>
          <w:szCs w:val="23"/>
        </w:rPr>
        <w:t>.</w:t>
      </w:r>
    </w:p>
    <w:p w:rsidR="00B91294" w:rsidRDefault="00DA4268" w:rsidP="001C3470">
      <w:pPr>
        <w:numPr>
          <w:ilvl w:val="0"/>
          <w:numId w:val="1"/>
        </w:numPr>
        <w:tabs>
          <w:tab w:val="clear" w:pos="720"/>
          <w:tab w:val="num" w:pos="363"/>
        </w:tabs>
        <w:spacing w:before="100" w:beforeAutospacing="1" w:after="100" w:afterAutospacing="1"/>
        <w:ind w:left="357" w:hanging="357"/>
        <w:rPr>
          <w:szCs w:val="23"/>
        </w:rPr>
      </w:pPr>
      <w:r w:rsidRPr="00942FF7">
        <w:rPr>
          <w:szCs w:val="23"/>
        </w:rPr>
        <w:t>Write a</w:t>
      </w:r>
      <w:r w:rsidR="00043B8D">
        <w:rPr>
          <w:szCs w:val="23"/>
        </w:rPr>
        <w:t xml:space="preserve">n </w:t>
      </w:r>
      <w:r w:rsidRPr="00942FF7">
        <w:rPr>
          <w:szCs w:val="23"/>
        </w:rPr>
        <w:t xml:space="preserve">application that </w:t>
      </w:r>
      <w:r w:rsidR="00F85965">
        <w:rPr>
          <w:szCs w:val="23"/>
        </w:rPr>
        <w:t xml:space="preserve">prompts for and reads the numerator and denominator of a fraction as integers, then </w:t>
      </w:r>
      <w:r w:rsidR="00043B8D">
        <w:rPr>
          <w:szCs w:val="23"/>
        </w:rPr>
        <w:t xml:space="preserve">displays </w:t>
      </w:r>
      <w:r w:rsidR="00F85965">
        <w:rPr>
          <w:szCs w:val="23"/>
        </w:rPr>
        <w:t>the decimal equivalent of the fraction.</w:t>
      </w:r>
    </w:p>
    <w:p w:rsidR="00043B8D" w:rsidRDefault="00DA4268" w:rsidP="00B91294">
      <w:pPr>
        <w:spacing w:before="100" w:beforeAutospacing="1" w:after="100" w:afterAutospacing="1"/>
        <w:ind w:left="357"/>
        <w:rPr>
          <w:szCs w:val="23"/>
        </w:rPr>
      </w:pPr>
      <w:r w:rsidRPr="00BC693E">
        <w:rPr>
          <w:b/>
          <w:szCs w:val="23"/>
        </w:rPr>
        <w:t>Hint:</w:t>
      </w:r>
      <w:r w:rsidRPr="00942FF7">
        <w:rPr>
          <w:szCs w:val="23"/>
        </w:rPr>
        <w:t xml:space="preserve"> </w:t>
      </w:r>
      <w:r w:rsidR="0038491F">
        <w:rPr>
          <w:szCs w:val="23"/>
        </w:rPr>
        <w:t>This requires</w:t>
      </w:r>
      <w:r w:rsidR="00F85965">
        <w:rPr>
          <w:szCs w:val="23"/>
        </w:rPr>
        <w:t xml:space="preserve"> casting from integer to </w:t>
      </w:r>
      <w:r w:rsidR="00043B8D">
        <w:rPr>
          <w:szCs w:val="23"/>
        </w:rPr>
        <w:t>double before dividing</w:t>
      </w:r>
      <w:r w:rsidR="00F85965">
        <w:rPr>
          <w:szCs w:val="23"/>
        </w:rPr>
        <w:t>.</w:t>
      </w:r>
    </w:p>
    <w:p w:rsidR="002F6451" w:rsidRDefault="00043B8D" w:rsidP="00B91294">
      <w:pPr>
        <w:spacing w:before="100" w:beforeAutospacing="1" w:after="100" w:afterAutospacing="1"/>
        <w:ind w:left="357"/>
        <w:rPr>
          <w:szCs w:val="23"/>
        </w:rPr>
      </w:pPr>
      <w:r w:rsidRPr="00BC693E">
        <w:rPr>
          <w:b/>
          <w:szCs w:val="23"/>
        </w:rPr>
        <w:t>Testing:</w:t>
      </w:r>
      <w:r w:rsidR="00F85965">
        <w:rPr>
          <w:szCs w:val="23"/>
        </w:rPr>
        <w:t xml:space="preserve"> </w:t>
      </w:r>
      <w:r w:rsidR="0068730D">
        <w:rPr>
          <w:szCs w:val="23"/>
        </w:rPr>
        <w:t>Submit testing exhibits using the following inputs:</w:t>
      </w:r>
      <w:r w:rsidR="0068730D">
        <w:rPr>
          <w:szCs w:val="23"/>
        </w:rPr>
        <w:br/>
      </w:r>
      <w:r w:rsidR="00F85965">
        <w:rPr>
          <w:szCs w:val="23"/>
        </w:rPr>
        <w:t>1, 2 g</w:t>
      </w:r>
      <w:r w:rsidR="00AF03A0">
        <w:rPr>
          <w:szCs w:val="23"/>
        </w:rPr>
        <w:t>iving 0.5; 3,</w:t>
      </w:r>
      <w:r>
        <w:rPr>
          <w:szCs w:val="23"/>
        </w:rPr>
        <w:t xml:space="preserve"> </w:t>
      </w:r>
      <w:r w:rsidR="00AF03A0">
        <w:rPr>
          <w:szCs w:val="23"/>
        </w:rPr>
        <w:t>8 giving 0.375; 2, 3 giving 0.666...</w:t>
      </w:r>
    </w:p>
    <w:p w:rsidR="002F6451" w:rsidRDefault="002F6451" w:rsidP="002F6451">
      <w:pPr>
        <w:pStyle w:val="BodyText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98"/>
        <w:gridCol w:w="1458"/>
      </w:tblGrid>
      <w:tr w:rsidR="00786DF7" w:rsidRPr="00B548AC" w:rsidTr="00E41500">
        <w:tc>
          <w:tcPr>
            <w:tcW w:w="7398" w:type="dxa"/>
            <w:shd w:val="clear" w:color="auto" w:fill="A6A6A6" w:themeFill="background1" w:themeFillShade="A6"/>
            <w:vAlign w:val="center"/>
          </w:tcPr>
          <w:p w:rsidR="00786DF7" w:rsidRPr="00B548AC" w:rsidRDefault="00786DF7" w:rsidP="00E4150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B548AC">
              <w:rPr>
                <w:rFonts w:ascii="Arial" w:hAnsi="Arial" w:cs="Arial"/>
                <w:b/>
                <w:sz w:val="24"/>
                <w:szCs w:val="24"/>
                <w:lang w:val="en-US"/>
              </w:rPr>
              <w:lastRenderedPageBreak/>
              <w:t>Assignment Marking Criteria</w:t>
            </w:r>
          </w:p>
        </w:tc>
        <w:tc>
          <w:tcPr>
            <w:tcW w:w="1458" w:type="dxa"/>
            <w:shd w:val="clear" w:color="auto" w:fill="A6A6A6" w:themeFill="background1" w:themeFillShade="A6"/>
            <w:vAlign w:val="center"/>
          </w:tcPr>
          <w:p w:rsidR="00786DF7" w:rsidRPr="00B548AC" w:rsidRDefault="00786DF7" w:rsidP="00E4150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B548AC">
              <w:rPr>
                <w:rFonts w:ascii="Arial" w:hAnsi="Arial" w:cs="Arial"/>
                <w:b/>
                <w:sz w:val="24"/>
                <w:szCs w:val="24"/>
                <w:lang w:val="en-US"/>
              </w:rPr>
              <w:t>Weighting</w:t>
            </w:r>
          </w:p>
        </w:tc>
      </w:tr>
      <w:tr w:rsidR="00786DF7" w:rsidTr="00E41500">
        <w:tc>
          <w:tcPr>
            <w:tcW w:w="7398" w:type="dxa"/>
            <w:vAlign w:val="center"/>
          </w:tcPr>
          <w:p w:rsidR="00786DF7" w:rsidRDefault="00786DF7" w:rsidP="00E41500">
            <w:pPr>
              <w:rPr>
                <w:lang w:val="en-US"/>
              </w:rPr>
            </w:pPr>
            <w:r>
              <w:rPr>
                <w:b/>
                <w:lang w:val="en-US"/>
              </w:rPr>
              <w:t>Correctness of solution:</w:t>
            </w:r>
            <w:r>
              <w:rPr>
                <w:lang w:val="en-US"/>
              </w:rPr>
              <w:t xml:space="preserve"> Algorithm is implemented and produces correct results for the stated problem</w:t>
            </w:r>
          </w:p>
        </w:tc>
        <w:tc>
          <w:tcPr>
            <w:tcW w:w="1458" w:type="dxa"/>
            <w:vAlign w:val="center"/>
          </w:tcPr>
          <w:p w:rsidR="00786DF7" w:rsidRDefault="00786DF7" w:rsidP="00E4150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/4</w:t>
            </w:r>
          </w:p>
        </w:tc>
      </w:tr>
      <w:tr w:rsidR="00786DF7" w:rsidTr="00E41500">
        <w:tc>
          <w:tcPr>
            <w:tcW w:w="7398" w:type="dxa"/>
            <w:vAlign w:val="center"/>
          </w:tcPr>
          <w:p w:rsidR="00786DF7" w:rsidRDefault="00786DF7" w:rsidP="00E41500">
            <w:pPr>
              <w:rPr>
                <w:lang w:val="en-US"/>
              </w:rPr>
            </w:pPr>
            <w:r>
              <w:rPr>
                <w:b/>
                <w:lang w:val="en-US"/>
              </w:rPr>
              <w:t>Testing:</w:t>
            </w:r>
            <w:r>
              <w:rPr>
                <w:lang w:val="en-US"/>
              </w:rPr>
              <w:t xml:space="preserve"> Submission of test exhibits to indicate the solution works for a range of cases (e.g. minimum and maximum inputs) and handles unexpected exceptions</w:t>
            </w:r>
          </w:p>
        </w:tc>
        <w:tc>
          <w:tcPr>
            <w:tcW w:w="1458" w:type="dxa"/>
            <w:vAlign w:val="center"/>
          </w:tcPr>
          <w:p w:rsidR="00786DF7" w:rsidRDefault="00786DF7" w:rsidP="00E4150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/2</w:t>
            </w:r>
          </w:p>
        </w:tc>
      </w:tr>
      <w:tr w:rsidR="00786DF7" w:rsidTr="00E41500">
        <w:tc>
          <w:tcPr>
            <w:tcW w:w="7398" w:type="dxa"/>
            <w:vAlign w:val="center"/>
          </w:tcPr>
          <w:p w:rsidR="00786DF7" w:rsidRDefault="00786DF7" w:rsidP="00E41500">
            <w:pPr>
              <w:rPr>
                <w:lang w:val="en-US"/>
              </w:rPr>
            </w:pPr>
            <w:r>
              <w:rPr>
                <w:b/>
                <w:lang w:val="en-US"/>
              </w:rPr>
              <w:t>Comments and documentation:</w:t>
            </w:r>
            <w:r>
              <w:rPr>
                <w:lang w:val="en-US"/>
              </w:rPr>
              <w:t xml:space="preserve"> Source code contains comments that explain in plain English what the code is intended to do</w:t>
            </w:r>
          </w:p>
          <w:p w:rsidR="00786DF7" w:rsidRDefault="00786DF7" w:rsidP="00E41500">
            <w:pPr>
              <w:rPr>
                <w:lang w:val="en-US"/>
              </w:rPr>
            </w:pPr>
            <w:r w:rsidRPr="002061D7">
              <w:rPr>
                <w:b/>
                <w:lang w:val="en-US"/>
              </w:rPr>
              <w:t>Note:</w:t>
            </w:r>
            <w:r>
              <w:rPr>
                <w:lang w:val="en-US"/>
              </w:rPr>
              <w:t xml:space="preserve"> Javadoc style is </w:t>
            </w:r>
            <w:r>
              <w:rPr>
                <w:b/>
                <w:u w:val="single"/>
                <w:lang w:val="en-US"/>
              </w:rPr>
              <w:t>not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required.</w:t>
            </w:r>
          </w:p>
        </w:tc>
        <w:tc>
          <w:tcPr>
            <w:tcW w:w="1458" w:type="dxa"/>
            <w:vAlign w:val="center"/>
          </w:tcPr>
          <w:p w:rsidR="00786DF7" w:rsidRDefault="00786DF7" w:rsidP="00E4150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/2</w:t>
            </w:r>
          </w:p>
        </w:tc>
      </w:tr>
    </w:tbl>
    <w:p w:rsidR="00942FF7" w:rsidRPr="00942FF7" w:rsidRDefault="00942FF7" w:rsidP="0068730D">
      <w:pPr>
        <w:spacing w:before="100" w:beforeAutospacing="1" w:after="100" w:afterAutospacing="1"/>
        <w:rPr>
          <w:szCs w:val="23"/>
        </w:rPr>
      </w:pPr>
      <w:bookmarkStart w:id="0" w:name="_GoBack"/>
      <w:bookmarkEnd w:id="0"/>
    </w:p>
    <w:sectPr w:rsidR="00942FF7" w:rsidRPr="00942FF7" w:rsidSect="00B44352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800" w:right="1800" w:bottom="1440" w:left="1800" w:header="108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749" w:rsidRDefault="002E2749" w:rsidP="00D21D13">
      <w:r>
        <w:separator/>
      </w:r>
    </w:p>
  </w:endnote>
  <w:endnote w:type="continuationSeparator" w:id="0">
    <w:p w:rsidR="002E2749" w:rsidRDefault="002E2749" w:rsidP="00D21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352" w:rsidRPr="001864CA" w:rsidRDefault="001864CA" w:rsidP="001864CA">
    <w:pPr>
      <w:pStyle w:val="Footer"/>
    </w:pPr>
    <w:r w:rsidRPr="001864CA">
      <w:rPr>
        <w:rFonts w:cs="Arial"/>
        <w:szCs w:val="20"/>
      </w:rPr>
      <w:t>Lewis, J. DePasquale, P. &amp; Chase, J. (2017). Project solutions for java foundations: Introduction to program design and data structures. Pearson.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352" w:rsidRPr="001864CA" w:rsidRDefault="001864CA" w:rsidP="001864CA">
    <w:pPr>
      <w:pStyle w:val="Footer"/>
    </w:pPr>
    <w:r w:rsidRPr="001864CA">
      <w:rPr>
        <w:rFonts w:cs="Arial"/>
        <w:szCs w:val="20"/>
      </w:rPr>
      <w:t>Lewis, J. DePasquale, P. &amp; Chase, J. (2017). Project solutions for java foundations: Introduction to program design and data structures. Pearson.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749" w:rsidRDefault="002E2749" w:rsidP="00D21D13">
      <w:r>
        <w:separator/>
      </w:r>
    </w:p>
  </w:footnote>
  <w:footnote w:type="continuationSeparator" w:id="0">
    <w:p w:rsidR="002E2749" w:rsidRDefault="002E2749" w:rsidP="00D21D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352" w:rsidRPr="00B44352" w:rsidRDefault="00B44352" w:rsidP="00B44352">
    <w:pPr>
      <w:pStyle w:val="Header"/>
      <w:rPr>
        <w:rFonts w:cs="Arial"/>
        <w:szCs w:val="20"/>
      </w:rPr>
    </w:pPr>
    <w:r w:rsidRPr="00B44352">
      <w:rPr>
        <w:rFonts w:cs="Arial"/>
        <w:szCs w:val="20"/>
      </w:rPr>
      <w:fldChar w:fldCharType="begin"/>
    </w:r>
    <w:r w:rsidRPr="00B44352">
      <w:rPr>
        <w:rFonts w:cs="Arial"/>
        <w:szCs w:val="20"/>
      </w:rPr>
      <w:instrText xml:space="preserve"> PAGE   \* MERGEFORMAT </w:instrText>
    </w:r>
    <w:r w:rsidRPr="00B44352">
      <w:rPr>
        <w:rFonts w:cs="Arial"/>
        <w:szCs w:val="20"/>
      </w:rPr>
      <w:fldChar w:fldCharType="separate"/>
    </w:r>
    <w:r w:rsidR="00786DF7">
      <w:rPr>
        <w:rFonts w:cs="Arial"/>
        <w:noProof/>
        <w:szCs w:val="20"/>
      </w:rPr>
      <w:t>2</w:t>
    </w:r>
    <w:r w:rsidRPr="00B44352">
      <w:rPr>
        <w:rFonts w:cs="Arial"/>
        <w:noProof/>
        <w:szCs w:val="20"/>
      </w:rPr>
      <w:fldChar w:fldCharType="end"/>
    </w:r>
    <w:r w:rsidRPr="00B44352">
      <w:rPr>
        <w:rFonts w:cs="Arial"/>
        <w:noProof/>
        <w:szCs w:val="20"/>
      </w:rPr>
      <w:ptab w:relativeTo="margin" w:alignment="right" w:leader="none"/>
    </w:r>
    <w:r w:rsidRPr="00B44352">
      <w:rPr>
        <w:rFonts w:cs="Arial"/>
        <w:noProof/>
        <w:szCs w:val="20"/>
      </w:rPr>
      <w:t>Assignment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D13" w:rsidRPr="00827D00" w:rsidRDefault="00D21D13" w:rsidP="00827D00">
    <w:pPr>
      <w:pStyle w:val="Header"/>
      <w:tabs>
        <w:tab w:val="right" w:pos="9356"/>
      </w:tabs>
      <w:spacing w:before="120" w:after="120"/>
      <w:rPr>
        <w:rFonts w:cs="Arial"/>
        <w:szCs w:val="20"/>
      </w:rPr>
    </w:pPr>
    <w:r w:rsidRPr="00827D00">
      <w:rPr>
        <w:rFonts w:cs="Arial"/>
        <w:szCs w:val="20"/>
      </w:rPr>
      <w:t>COM</w:t>
    </w:r>
    <w:r w:rsidR="00827D00">
      <w:rPr>
        <w:rFonts w:cs="Arial"/>
        <w:szCs w:val="20"/>
      </w:rPr>
      <w:t>P 1131: Computer Programming I</w:t>
    </w:r>
    <w:r w:rsidR="00827D00">
      <w:rPr>
        <w:rFonts w:cs="Arial"/>
        <w:szCs w:val="20"/>
      </w:rPr>
      <w:ptab w:relativeTo="margin" w:alignment="right" w:leader="none"/>
    </w:r>
    <w:r w:rsidRPr="00827D00">
      <w:rPr>
        <w:rFonts w:cs="Arial"/>
        <w:szCs w:val="20"/>
      </w:rPr>
      <w:fldChar w:fldCharType="begin"/>
    </w:r>
    <w:r w:rsidRPr="00827D00">
      <w:rPr>
        <w:rFonts w:cs="Arial"/>
        <w:szCs w:val="20"/>
      </w:rPr>
      <w:instrText xml:space="preserve"> PAGE   \* MERGEFORMAT </w:instrText>
    </w:r>
    <w:r w:rsidRPr="00827D00">
      <w:rPr>
        <w:rFonts w:cs="Arial"/>
        <w:szCs w:val="20"/>
      </w:rPr>
      <w:fldChar w:fldCharType="separate"/>
    </w:r>
    <w:r w:rsidR="00786DF7">
      <w:rPr>
        <w:rFonts w:cs="Arial"/>
        <w:noProof/>
        <w:szCs w:val="20"/>
      </w:rPr>
      <w:t>1</w:t>
    </w:r>
    <w:r w:rsidRPr="00827D00">
      <w:rPr>
        <w:rFonts w:cs="Arial"/>
        <w:noProof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3CD33C6"/>
    <w:multiLevelType w:val="hybridMultilevel"/>
    <w:tmpl w:val="994AA2E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2" w15:restartNumberingAfterBreak="0">
    <w:nsid w:val="000C017F"/>
    <w:multiLevelType w:val="hybridMultilevel"/>
    <w:tmpl w:val="1396A98A"/>
    <w:lvl w:ilvl="0" w:tplc="C24A0E42">
      <w:start w:val="4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742507"/>
    <w:multiLevelType w:val="multilevel"/>
    <w:tmpl w:val="4E3C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02AC2"/>
    <w:multiLevelType w:val="hybridMultilevel"/>
    <w:tmpl w:val="2B36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713B3"/>
    <w:multiLevelType w:val="hybridMultilevel"/>
    <w:tmpl w:val="FBC8DF3E"/>
    <w:lvl w:ilvl="0" w:tplc="11AC35CC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4D052E"/>
    <w:multiLevelType w:val="multilevel"/>
    <w:tmpl w:val="BFDA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82C25"/>
    <w:multiLevelType w:val="hybridMultilevel"/>
    <w:tmpl w:val="7A6604FC"/>
    <w:lvl w:ilvl="0" w:tplc="FFFFFFFF">
      <w:numFmt w:val="bullet"/>
      <w:lvlText w:val="*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F7D96"/>
    <w:multiLevelType w:val="hybridMultilevel"/>
    <w:tmpl w:val="7AB87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909CD"/>
    <w:multiLevelType w:val="hybridMultilevel"/>
    <w:tmpl w:val="7B0C0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1F1BA"/>
    <w:multiLevelType w:val="hybridMultilevel"/>
    <w:tmpl w:val="05F54D4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5E5438E"/>
    <w:multiLevelType w:val="hybridMultilevel"/>
    <w:tmpl w:val="BB46EDEE"/>
    <w:lvl w:ilvl="0" w:tplc="6456CD9A">
      <w:start w:val="1"/>
      <w:numFmt w:val="bullet"/>
      <w:lvlText w:val="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9AF241D"/>
    <w:multiLevelType w:val="hybridMultilevel"/>
    <w:tmpl w:val="FF94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EE3D54"/>
    <w:multiLevelType w:val="multilevel"/>
    <w:tmpl w:val="02FA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A21DD3"/>
    <w:multiLevelType w:val="hybridMultilevel"/>
    <w:tmpl w:val="980C714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61E393D"/>
    <w:multiLevelType w:val="hybridMultilevel"/>
    <w:tmpl w:val="2C843B0A"/>
    <w:lvl w:ilvl="0" w:tplc="0BDEA602">
      <w:start w:val="4"/>
      <w:numFmt w:val="bullet"/>
      <w:lvlText w:val="–"/>
      <w:lvlJc w:val="left"/>
      <w:pPr>
        <w:ind w:left="1800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E1A0422"/>
    <w:multiLevelType w:val="hybridMultilevel"/>
    <w:tmpl w:val="9592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4F5DA0"/>
    <w:multiLevelType w:val="hybridMultilevel"/>
    <w:tmpl w:val="3C62D286"/>
    <w:lvl w:ilvl="0" w:tplc="08223F04">
      <w:start w:val="1"/>
      <w:numFmt w:val="decimal"/>
      <w:pStyle w:val="Numbersindented25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734EE78">
      <w:start w:val="1"/>
      <w:numFmt w:val="bullet"/>
      <w:pStyle w:val="Bulletsindented25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2" w:tplc="0C2C3B30">
      <w:start w:val="4"/>
      <w:numFmt w:val="lowerLetter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ACF4BFCA">
      <w:start w:val="1"/>
      <w:numFmt w:val="upperLetter"/>
      <w:lvlText w:val="%4."/>
      <w:lvlJc w:val="left"/>
      <w:pPr>
        <w:ind w:left="369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003499B"/>
    <w:multiLevelType w:val="hybridMultilevel"/>
    <w:tmpl w:val="2BD636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00BAD"/>
    <w:multiLevelType w:val="hybridMultilevel"/>
    <w:tmpl w:val="18D87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9F0B52"/>
    <w:multiLevelType w:val="multilevel"/>
    <w:tmpl w:val="25521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Palatino Linotype" w:hAnsi="Palatino Linotype" w:hint="default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4330DF"/>
    <w:multiLevelType w:val="hybridMultilevel"/>
    <w:tmpl w:val="520C11D4"/>
    <w:lvl w:ilvl="0" w:tplc="3AF43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8149CF"/>
    <w:multiLevelType w:val="hybridMultilevel"/>
    <w:tmpl w:val="A6B01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0F4AC7"/>
    <w:multiLevelType w:val="hybridMultilevel"/>
    <w:tmpl w:val="F481D2B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60BD71F1"/>
    <w:multiLevelType w:val="hybridMultilevel"/>
    <w:tmpl w:val="F9F6E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E31BFB"/>
    <w:multiLevelType w:val="hybridMultilevel"/>
    <w:tmpl w:val="66DEC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C53A47"/>
    <w:multiLevelType w:val="hybridMultilevel"/>
    <w:tmpl w:val="EA9E725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87513C2"/>
    <w:multiLevelType w:val="multilevel"/>
    <w:tmpl w:val="5948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9E6E6B"/>
    <w:multiLevelType w:val="hybridMultilevel"/>
    <w:tmpl w:val="9AA6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3E7110"/>
    <w:multiLevelType w:val="hybridMultilevel"/>
    <w:tmpl w:val="680E3FAE"/>
    <w:lvl w:ilvl="0" w:tplc="50FA195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4D60ECA"/>
    <w:multiLevelType w:val="hybridMultilevel"/>
    <w:tmpl w:val="1F34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D069CE"/>
    <w:multiLevelType w:val="hybridMultilevel"/>
    <w:tmpl w:val="52273C3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765916CA"/>
    <w:multiLevelType w:val="hybridMultilevel"/>
    <w:tmpl w:val="EF647AF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3" w15:restartNumberingAfterBreak="0">
    <w:nsid w:val="7E964C12"/>
    <w:multiLevelType w:val="hybridMultilevel"/>
    <w:tmpl w:val="188D48D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0"/>
  </w:num>
  <w:num w:numId="2">
    <w:abstractNumId w:val="13"/>
  </w:num>
  <w:num w:numId="3">
    <w:abstractNumId w:val="3"/>
  </w:num>
  <w:num w:numId="4">
    <w:abstractNumId w:val="6"/>
  </w:num>
  <w:num w:numId="5">
    <w:abstractNumId w:val="27"/>
  </w:num>
  <w:num w:numId="6">
    <w:abstractNumId w:val="32"/>
  </w:num>
  <w:num w:numId="7">
    <w:abstractNumId w:val="9"/>
  </w:num>
  <w:num w:numId="8">
    <w:abstractNumId w:val="5"/>
  </w:num>
  <w:num w:numId="9">
    <w:abstractNumId w:val="17"/>
  </w:num>
  <w:num w:numId="10">
    <w:abstractNumId w:val="11"/>
  </w:num>
  <w:num w:numId="11">
    <w:abstractNumId w:val="26"/>
  </w:num>
  <w:num w:numId="12">
    <w:abstractNumId w:val="2"/>
  </w:num>
  <w:num w:numId="13">
    <w:abstractNumId w:val="1"/>
    <w:lvlOverride w:ilvl="0">
      <w:lvl w:ilvl="0">
        <w:start w:val="1"/>
        <w:numFmt w:val="bullet"/>
        <w:lvlText w:val="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14">
    <w:abstractNumId w:val="29"/>
  </w:num>
  <w:num w:numId="15">
    <w:abstractNumId w:val="7"/>
  </w:num>
  <w:num w:numId="16">
    <w:abstractNumId w:val="23"/>
  </w:num>
  <w:num w:numId="17">
    <w:abstractNumId w:val="31"/>
  </w:num>
  <w:num w:numId="18">
    <w:abstractNumId w:val="10"/>
  </w:num>
  <w:num w:numId="19">
    <w:abstractNumId w:val="0"/>
  </w:num>
  <w:num w:numId="20">
    <w:abstractNumId w:val="33"/>
  </w:num>
  <w:num w:numId="21">
    <w:abstractNumId w:val="15"/>
  </w:num>
  <w:num w:numId="22">
    <w:abstractNumId w:val="17"/>
    <w:lvlOverride w:ilvl="0">
      <w:startOverride w:val="1"/>
    </w:lvlOverride>
  </w:num>
  <w:num w:numId="23">
    <w:abstractNumId w:val="14"/>
  </w:num>
  <w:num w:numId="24">
    <w:abstractNumId w:val="18"/>
  </w:num>
  <w:num w:numId="25">
    <w:abstractNumId w:val="21"/>
  </w:num>
  <w:num w:numId="26">
    <w:abstractNumId w:val="16"/>
  </w:num>
  <w:num w:numId="27">
    <w:abstractNumId w:val="12"/>
  </w:num>
  <w:num w:numId="28">
    <w:abstractNumId w:val="25"/>
  </w:num>
  <w:num w:numId="29">
    <w:abstractNumId w:val="28"/>
  </w:num>
  <w:num w:numId="30">
    <w:abstractNumId w:val="19"/>
  </w:num>
  <w:num w:numId="31">
    <w:abstractNumId w:val="24"/>
  </w:num>
  <w:num w:numId="32">
    <w:abstractNumId w:val="22"/>
  </w:num>
  <w:num w:numId="33">
    <w:abstractNumId w:val="4"/>
  </w:num>
  <w:num w:numId="34">
    <w:abstractNumId w:val="8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attachedTemplate r:id="rId1"/>
  <w:linkStyles/>
  <w:doNotTrackFormatting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4966"/>
    <w:rsid w:val="00005B24"/>
    <w:rsid w:val="000069BF"/>
    <w:rsid w:val="00007D90"/>
    <w:rsid w:val="000125D0"/>
    <w:rsid w:val="00015479"/>
    <w:rsid w:val="0002403F"/>
    <w:rsid w:val="000253AE"/>
    <w:rsid w:val="00025A72"/>
    <w:rsid w:val="00027974"/>
    <w:rsid w:val="0003146C"/>
    <w:rsid w:val="00037D92"/>
    <w:rsid w:val="00043B8D"/>
    <w:rsid w:val="00047684"/>
    <w:rsid w:val="00054966"/>
    <w:rsid w:val="00056792"/>
    <w:rsid w:val="00060011"/>
    <w:rsid w:val="0006576E"/>
    <w:rsid w:val="00073987"/>
    <w:rsid w:val="00084B7D"/>
    <w:rsid w:val="000876F9"/>
    <w:rsid w:val="000879CA"/>
    <w:rsid w:val="00090712"/>
    <w:rsid w:val="00091AD4"/>
    <w:rsid w:val="000A03E5"/>
    <w:rsid w:val="000A2DD1"/>
    <w:rsid w:val="000B598D"/>
    <w:rsid w:val="000B7185"/>
    <w:rsid w:val="000C30C4"/>
    <w:rsid w:val="000C3A87"/>
    <w:rsid w:val="000D1D34"/>
    <w:rsid w:val="000D5086"/>
    <w:rsid w:val="000E107E"/>
    <w:rsid w:val="000E3073"/>
    <w:rsid w:val="000E5BBB"/>
    <w:rsid w:val="000E68B9"/>
    <w:rsid w:val="000E7575"/>
    <w:rsid w:val="000F2EB6"/>
    <w:rsid w:val="00103D30"/>
    <w:rsid w:val="001063AB"/>
    <w:rsid w:val="00111985"/>
    <w:rsid w:val="00115B7F"/>
    <w:rsid w:val="001215B3"/>
    <w:rsid w:val="001237DB"/>
    <w:rsid w:val="00127494"/>
    <w:rsid w:val="001358C4"/>
    <w:rsid w:val="00144D3E"/>
    <w:rsid w:val="00152E0E"/>
    <w:rsid w:val="00164A05"/>
    <w:rsid w:val="00171D4D"/>
    <w:rsid w:val="00181728"/>
    <w:rsid w:val="00181F27"/>
    <w:rsid w:val="001864CA"/>
    <w:rsid w:val="00187272"/>
    <w:rsid w:val="001928D4"/>
    <w:rsid w:val="001952AA"/>
    <w:rsid w:val="00196471"/>
    <w:rsid w:val="00196BAE"/>
    <w:rsid w:val="001A31C9"/>
    <w:rsid w:val="001C3470"/>
    <w:rsid w:val="001C39A1"/>
    <w:rsid w:val="001C3C20"/>
    <w:rsid w:val="001F46D5"/>
    <w:rsid w:val="001F4B7C"/>
    <w:rsid w:val="002030EF"/>
    <w:rsid w:val="00206BE8"/>
    <w:rsid w:val="00255FDA"/>
    <w:rsid w:val="00262018"/>
    <w:rsid w:val="00265B2C"/>
    <w:rsid w:val="00266CF4"/>
    <w:rsid w:val="00266F6A"/>
    <w:rsid w:val="00267687"/>
    <w:rsid w:val="00271A2C"/>
    <w:rsid w:val="00296F2E"/>
    <w:rsid w:val="002A65B1"/>
    <w:rsid w:val="002A752C"/>
    <w:rsid w:val="002B2FA0"/>
    <w:rsid w:val="002C000F"/>
    <w:rsid w:val="002C3536"/>
    <w:rsid w:val="002C4648"/>
    <w:rsid w:val="002C7AA5"/>
    <w:rsid w:val="002D0215"/>
    <w:rsid w:val="002D17CC"/>
    <w:rsid w:val="002D4715"/>
    <w:rsid w:val="002D73E9"/>
    <w:rsid w:val="002E2749"/>
    <w:rsid w:val="002E3F90"/>
    <w:rsid w:val="002F036C"/>
    <w:rsid w:val="002F1F73"/>
    <w:rsid w:val="002F45D0"/>
    <w:rsid w:val="002F6451"/>
    <w:rsid w:val="0031038A"/>
    <w:rsid w:val="003209FC"/>
    <w:rsid w:val="003253A9"/>
    <w:rsid w:val="003332BE"/>
    <w:rsid w:val="0034434B"/>
    <w:rsid w:val="0034435F"/>
    <w:rsid w:val="00350709"/>
    <w:rsid w:val="00352441"/>
    <w:rsid w:val="00364CDD"/>
    <w:rsid w:val="00370AEE"/>
    <w:rsid w:val="0038491F"/>
    <w:rsid w:val="00391774"/>
    <w:rsid w:val="003B1DC2"/>
    <w:rsid w:val="003B37D0"/>
    <w:rsid w:val="003B69B1"/>
    <w:rsid w:val="003C046C"/>
    <w:rsid w:val="003C5254"/>
    <w:rsid w:val="003E0C78"/>
    <w:rsid w:val="003E4223"/>
    <w:rsid w:val="003F2BB7"/>
    <w:rsid w:val="003F2F9A"/>
    <w:rsid w:val="003F4198"/>
    <w:rsid w:val="003F7993"/>
    <w:rsid w:val="004040AD"/>
    <w:rsid w:val="00406058"/>
    <w:rsid w:val="00406821"/>
    <w:rsid w:val="00406EE6"/>
    <w:rsid w:val="00412D67"/>
    <w:rsid w:val="00414BD4"/>
    <w:rsid w:val="00424454"/>
    <w:rsid w:val="0042592C"/>
    <w:rsid w:val="00435337"/>
    <w:rsid w:val="00437A87"/>
    <w:rsid w:val="00440B65"/>
    <w:rsid w:val="004432C9"/>
    <w:rsid w:val="004467D3"/>
    <w:rsid w:val="00452DBB"/>
    <w:rsid w:val="00457866"/>
    <w:rsid w:val="0046408C"/>
    <w:rsid w:val="004644DB"/>
    <w:rsid w:val="00467BAB"/>
    <w:rsid w:val="004800B5"/>
    <w:rsid w:val="0048583B"/>
    <w:rsid w:val="004926A0"/>
    <w:rsid w:val="0049598D"/>
    <w:rsid w:val="00497D66"/>
    <w:rsid w:val="004A1414"/>
    <w:rsid w:val="004A351D"/>
    <w:rsid w:val="004A55FC"/>
    <w:rsid w:val="004A5B4A"/>
    <w:rsid w:val="004A5EF7"/>
    <w:rsid w:val="004C3545"/>
    <w:rsid w:val="004C68DE"/>
    <w:rsid w:val="004C7653"/>
    <w:rsid w:val="004D03A9"/>
    <w:rsid w:val="004D0C44"/>
    <w:rsid w:val="004E0DED"/>
    <w:rsid w:val="004F4EA1"/>
    <w:rsid w:val="005037A7"/>
    <w:rsid w:val="005039DB"/>
    <w:rsid w:val="005116B2"/>
    <w:rsid w:val="005213D8"/>
    <w:rsid w:val="00531FB5"/>
    <w:rsid w:val="00537ACC"/>
    <w:rsid w:val="00546CA0"/>
    <w:rsid w:val="00551319"/>
    <w:rsid w:val="00554FB7"/>
    <w:rsid w:val="0055692E"/>
    <w:rsid w:val="00557137"/>
    <w:rsid w:val="00561652"/>
    <w:rsid w:val="00562382"/>
    <w:rsid w:val="005729D1"/>
    <w:rsid w:val="005743A3"/>
    <w:rsid w:val="005743EC"/>
    <w:rsid w:val="00574D1B"/>
    <w:rsid w:val="0057585C"/>
    <w:rsid w:val="00575E65"/>
    <w:rsid w:val="00577021"/>
    <w:rsid w:val="00581D14"/>
    <w:rsid w:val="00582A01"/>
    <w:rsid w:val="005905A0"/>
    <w:rsid w:val="005A1C19"/>
    <w:rsid w:val="005A1FD3"/>
    <w:rsid w:val="005B4004"/>
    <w:rsid w:val="005B7435"/>
    <w:rsid w:val="005C69DE"/>
    <w:rsid w:val="005D2FEB"/>
    <w:rsid w:val="005E137C"/>
    <w:rsid w:val="005E5432"/>
    <w:rsid w:val="0060376D"/>
    <w:rsid w:val="0061254E"/>
    <w:rsid w:val="00613ACB"/>
    <w:rsid w:val="00613D4F"/>
    <w:rsid w:val="0061527E"/>
    <w:rsid w:val="00616964"/>
    <w:rsid w:val="00617E51"/>
    <w:rsid w:val="0062033E"/>
    <w:rsid w:val="0062094E"/>
    <w:rsid w:val="006213D3"/>
    <w:rsid w:val="00624F5C"/>
    <w:rsid w:val="00626105"/>
    <w:rsid w:val="00627397"/>
    <w:rsid w:val="006343D3"/>
    <w:rsid w:val="00635859"/>
    <w:rsid w:val="006446C2"/>
    <w:rsid w:val="00650B81"/>
    <w:rsid w:val="00651E24"/>
    <w:rsid w:val="00660A0A"/>
    <w:rsid w:val="00670A23"/>
    <w:rsid w:val="006764E2"/>
    <w:rsid w:val="00682261"/>
    <w:rsid w:val="00685A6C"/>
    <w:rsid w:val="00686DF9"/>
    <w:rsid w:val="0068730D"/>
    <w:rsid w:val="00692C61"/>
    <w:rsid w:val="0069340D"/>
    <w:rsid w:val="00694B1E"/>
    <w:rsid w:val="00695F28"/>
    <w:rsid w:val="006A735B"/>
    <w:rsid w:val="006A7FBB"/>
    <w:rsid w:val="006B0F28"/>
    <w:rsid w:val="006B1BA2"/>
    <w:rsid w:val="006B2906"/>
    <w:rsid w:val="006B2D5E"/>
    <w:rsid w:val="006C1F53"/>
    <w:rsid w:val="006C2D4D"/>
    <w:rsid w:val="006C5DBE"/>
    <w:rsid w:val="006D3D7A"/>
    <w:rsid w:val="006E44B1"/>
    <w:rsid w:val="006E56E0"/>
    <w:rsid w:val="006E7A8F"/>
    <w:rsid w:val="006F4AF2"/>
    <w:rsid w:val="006F69A2"/>
    <w:rsid w:val="00702956"/>
    <w:rsid w:val="0070493E"/>
    <w:rsid w:val="00711859"/>
    <w:rsid w:val="00714825"/>
    <w:rsid w:val="00716B9A"/>
    <w:rsid w:val="007304E2"/>
    <w:rsid w:val="007351B9"/>
    <w:rsid w:val="007508F5"/>
    <w:rsid w:val="00770FE7"/>
    <w:rsid w:val="00785805"/>
    <w:rsid w:val="00786DF7"/>
    <w:rsid w:val="007934EC"/>
    <w:rsid w:val="0079363B"/>
    <w:rsid w:val="007939E9"/>
    <w:rsid w:val="00794152"/>
    <w:rsid w:val="007B1BEB"/>
    <w:rsid w:val="007C16CE"/>
    <w:rsid w:val="007C325B"/>
    <w:rsid w:val="007D2133"/>
    <w:rsid w:val="007D2F8A"/>
    <w:rsid w:val="007E4BA2"/>
    <w:rsid w:val="007E5375"/>
    <w:rsid w:val="007F0DD1"/>
    <w:rsid w:val="007F1D61"/>
    <w:rsid w:val="007F2BB9"/>
    <w:rsid w:val="007F3F88"/>
    <w:rsid w:val="00800EC8"/>
    <w:rsid w:val="00802045"/>
    <w:rsid w:val="008065C8"/>
    <w:rsid w:val="008108C4"/>
    <w:rsid w:val="00810F36"/>
    <w:rsid w:val="008150AB"/>
    <w:rsid w:val="008168CD"/>
    <w:rsid w:val="008225E0"/>
    <w:rsid w:val="008247C5"/>
    <w:rsid w:val="00824C2E"/>
    <w:rsid w:val="00825E55"/>
    <w:rsid w:val="00827D00"/>
    <w:rsid w:val="00832DDC"/>
    <w:rsid w:val="008344D2"/>
    <w:rsid w:val="00841EC8"/>
    <w:rsid w:val="00860E4E"/>
    <w:rsid w:val="00872629"/>
    <w:rsid w:val="0087410F"/>
    <w:rsid w:val="00881314"/>
    <w:rsid w:val="00890D95"/>
    <w:rsid w:val="00891AF7"/>
    <w:rsid w:val="00892706"/>
    <w:rsid w:val="00892E41"/>
    <w:rsid w:val="0089419C"/>
    <w:rsid w:val="00896E86"/>
    <w:rsid w:val="008A17E5"/>
    <w:rsid w:val="008A5F54"/>
    <w:rsid w:val="008B3888"/>
    <w:rsid w:val="008B3FDF"/>
    <w:rsid w:val="008B7F73"/>
    <w:rsid w:val="008C0408"/>
    <w:rsid w:val="008C1448"/>
    <w:rsid w:val="008C4499"/>
    <w:rsid w:val="008C5E86"/>
    <w:rsid w:val="008D076C"/>
    <w:rsid w:val="008D2088"/>
    <w:rsid w:val="008D69E7"/>
    <w:rsid w:val="008D76D4"/>
    <w:rsid w:val="008E11BC"/>
    <w:rsid w:val="008E6996"/>
    <w:rsid w:val="008F20B1"/>
    <w:rsid w:val="009060FF"/>
    <w:rsid w:val="00911612"/>
    <w:rsid w:val="00911A34"/>
    <w:rsid w:val="00911BF7"/>
    <w:rsid w:val="0091323A"/>
    <w:rsid w:val="00914AE6"/>
    <w:rsid w:val="00917390"/>
    <w:rsid w:val="009173AF"/>
    <w:rsid w:val="009217AB"/>
    <w:rsid w:val="00925591"/>
    <w:rsid w:val="00935399"/>
    <w:rsid w:val="0094185B"/>
    <w:rsid w:val="00942FF7"/>
    <w:rsid w:val="0095012A"/>
    <w:rsid w:val="009511C3"/>
    <w:rsid w:val="009519D6"/>
    <w:rsid w:val="009557F8"/>
    <w:rsid w:val="0096465C"/>
    <w:rsid w:val="00971073"/>
    <w:rsid w:val="009745A4"/>
    <w:rsid w:val="009755BF"/>
    <w:rsid w:val="00976DC0"/>
    <w:rsid w:val="00976EE8"/>
    <w:rsid w:val="0098261F"/>
    <w:rsid w:val="009861CC"/>
    <w:rsid w:val="009A1235"/>
    <w:rsid w:val="009A541D"/>
    <w:rsid w:val="009A7770"/>
    <w:rsid w:val="009C1E3F"/>
    <w:rsid w:val="009C25F6"/>
    <w:rsid w:val="009C7DEB"/>
    <w:rsid w:val="009D0462"/>
    <w:rsid w:val="009D24F8"/>
    <w:rsid w:val="009E1AB4"/>
    <w:rsid w:val="009F1E98"/>
    <w:rsid w:val="009F73BD"/>
    <w:rsid w:val="00A01672"/>
    <w:rsid w:val="00A023D9"/>
    <w:rsid w:val="00A05E05"/>
    <w:rsid w:val="00A13197"/>
    <w:rsid w:val="00A203A4"/>
    <w:rsid w:val="00A21BB8"/>
    <w:rsid w:val="00A272F8"/>
    <w:rsid w:val="00A3473B"/>
    <w:rsid w:val="00A37B93"/>
    <w:rsid w:val="00A45CD8"/>
    <w:rsid w:val="00A552AF"/>
    <w:rsid w:val="00A62EA6"/>
    <w:rsid w:val="00A71E4F"/>
    <w:rsid w:val="00A747EF"/>
    <w:rsid w:val="00A75BEE"/>
    <w:rsid w:val="00A77CFA"/>
    <w:rsid w:val="00A90791"/>
    <w:rsid w:val="00AA35BA"/>
    <w:rsid w:val="00AB1A70"/>
    <w:rsid w:val="00AB7EB6"/>
    <w:rsid w:val="00AC30AE"/>
    <w:rsid w:val="00AC402D"/>
    <w:rsid w:val="00AC4427"/>
    <w:rsid w:val="00AC446F"/>
    <w:rsid w:val="00AD1241"/>
    <w:rsid w:val="00AD3F45"/>
    <w:rsid w:val="00AE08F4"/>
    <w:rsid w:val="00AE237B"/>
    <w:rsid w:val="00AE73AA"/>
    <w:rsid w:val="00AF03A0"/>
    <w:rsid w:val="00AF1CA8"/>
    <w:rsid w:val="00AF52A4"/>
    <w:rsid w:val="00AF5FCC"/>
    <w:rsid w:val="00B16894"/>
    <w:rsid w:val="00B22077"/>
    <w:rsid w:val="00B416C3"/>
    <w:rsid w:val="00B4364E"/>
    <w:rsid w:val="00B44352"/>
    <w:rsid w:val="00B46AE7"/>
    <w:rsid w:val="00B51910"/>
    <w:rsid w:val="00B54612"/>
    <w:rsid w:val="00B6124B"/>
    <w:rsid w:val="00B674DE"/>
    <w:rsid w:val="00B7059C"/>
    <w:rsid w:val="00B70B3D"/>
    <w:rsid w:val="00B73185"/>
    <w:rsid w:val="00B77AB2"/>
    <w:rsid w:val="00B801E7"/>
    <w:rsid w:val="00B8095A"/>
    <w:rsid w:val="00B828EB"/>
    <w:rsid w:val="00B85074"/>
    <w:rsid w:val="00B91057"/>
    <w:rsid w:val="00B91294"/>
    <w:rsid w:val="00BB1902"/>
    <w:rsid w:val="00BB34A0"/>
    <w:rsid w:val="00BB4980"/>
    <w:rsid w:val="00BC1D07"/>
    <w:rsid w:val="00BC693E"/>
    <w:rsid w:val="00BC7EAB"/>
    <w:rsid w:val="00BD0853"/>
    <w:rsid w:val="00BD54A5"/>
    <w:rsid w:val="00BE4052"/>
    <w:rsid w:val="00C0208B"/>
    <w:rsid w:val="00C12CF1"/>
    <w:rsid w:val="00C15616"/>
    <w:rsid w:val="00C174B8"/>
    <w:rsid w:val="00C20D1C"/>
    <w:rsid w:val="00C27E3D"/>
    <w:rsid w:val="00C32A53"/>
    <w:rsid w:val="00C34573"/>
    <w:rsid w:val="00C34959"/>
    <w:rsid w:val="00C404D1"/>
    <w:rsid w:val="00C429EB"/>
    <w:rsid w:val="00C54708"/>
    <w:rsid w:val="00C54DE0"/>
    <w:rsid w:val="00C54FCE"/>
    <w:rsid w:val="00C55D76"/>
    <w:rsid w:val="00C569A4"/>
    <w:rsid w:val="00C60A7A"/>
    <w:rsid w:val="00C63868"/>
    <w:rsid w:val="00C652D6"/>
    <w:rsid w:val="00C703F9"/>
    <w:rsid w:val="00C7334E"/>
    <w:rsid w:val="00C74237"/>
    <w:rsid w:val="00C762D4"/>
    <w:rsid w:val="00C77C07"/>
    <w:rsid w:val="00C77FA9"/>
    <w:rsid w:val="00C81465"/>
    <w:rsid w:val="00C82F73"/>
    <w:rsid w:val="00CA3572"/>
    <w:rsid w:val="00CA624F"/>
    <w:rsid w:val="00CB34C4"/>
    <w:rsid w:val="00CB78FD"/>
    <w:rsid w:val="00CC4FF1"/>
    <w:rsid w:val="00CD5D06"/>
    <w:rsid w:val="00CD7347"/>
    <w:rsid w:val="00CE165D"/>
    <w:rsid w:val="00D05BAD"/>
    <w:rsid w:val="00D07130"/>
    <w:rsid w:val="00D13C1F"/>
    <w:rsid w:val="00D15450"/>
    <w:rsid w:val="00D172AC"/>
    <w:rsid w:val="00D17C41"/>
    <w:rsid w:val="00D21D13"/>
    <w:rsid w:val="00D249DE"/>
    <w:rsid w:val="00D26261"/>
    <w:rsid w:val="00D357F9"/>
    <w:rsid w:val="00D427BB"/>
    <w:rsid w:val="00D44396"/>
    <w:rsid w:val="00D475AC"/>
    <w:rsid w:val="00D507E4"/>
    <w:rsid w:val="00D73F0B"/>
    <w:rsid w:val="00D73F1B"/>
    <w:rsid w:val="00D7672B"/>
    <w:rsid w:val="00D83446"/>
    <w:rsid w:val="00D92843"/>
    <w:rsid w:val="00D9319D"/>
    <w:rsid w:val="00DA4268"/>
    <w:rsid w:val="00DC1DF4"/>
    <w:rsid w:val="00DC6353"/>
    <w:rsid w:val="00DE219F"/>
    <w:rsid w:val="00DE5206"/>
    <w:rsid w:val="00DE54EC"/>
    <w:rsid w:val="00DE5926"/>
    <w:rsid w:val="00DF34D9"/>
    <w:rsid w:val="00DF6733"/>
    <w:rsid w:val="00E043EA"/>
    <w:rsid w:val="00E11C08"/>
    <w:rsid w:val="00E13656"/>
    <w:rsid w:val="00E21D13"/>
    <w:rsid w:val="00E27B7A"/>
    <w:rsid w:val="00E371A6"/>
    <w:rsid w:val="00E4005D"/>
    <w:rsid w:val="00E47321"/>
    <w:rsid w:val="00E51F2A"/>
    <w:rsid w:val="00E56085"/>
    <w:rsid w:val="00E570B9"/>
    <w:rsid w:val="00E62225"/>
    <w:rsid w:val="00E66F77"/>
    <w:rsid w:val="00E715D3"/>
    <w:rsid w:val="00E80051"/>
    <w:rsid w:val="00E80859"/>
    <w:rsid w:val="00E85043"/>
    <w:rsid w:val="00E873AE"/>
    <w:rsid w:val="00E91FF8"/>
    <w:rsid w:val="00E9649E"/>
    <w:rsid w:val="00EA1E8B"/>
    <w:rsid w:val="00EA20D1"/>
    <w:rsid w:val="00EA26C5"/>
    <w:rsid w:val="00EA39B4"/>
    <w:rsid w:val="00EA5A63"/>
    <w:rsid w:val="00EB1313"/>
    <w:rsid w:val="00EB2BA0"/>
    <w:rsid w:val="00EC75AC"/>
    <w:rsid w:val="00ED5669"/>
    <w:rsid w:val="00ED7AC9"/>
    <w:rsid w:val="00EE384B"/>
    <w:rsid w:val="00EF1B6B"/>
    <w:rsid w:val="00EF5154"/>
    <w:rsid w:val="00F001FB"/>
    <w:rsid w:val="00F01BD7"/>
    <w:rsid w:val="00F02257"/>
    <w:rsid w:val="00F025E5"/>
    <w:rsid w:val="00F10EF8"/>
    <w:rsid w:val="00F12E13"/>
    <w:rsid w:val="00F17063"/>
    <w:rsid w:val="00F210C8"/>
    <w:rsid w:val="00F50957"/>
    <w:rsid w:val="00F55D89"/>
    <w:rsid w:val="00F61D05"/>
    <w:rsid w:val="00F67829"/>
    <w:rsid w:val="00F70FC6"/>
    <w:rsid w:val="00F7635E"/>
    <w:rsid w:val="00F76CD5"/>
    <w:rsid w:val="00F81458"/>
    <w:rsid w:val="00F85965"/>
    <w:rsid w:val="00FA5554"/>
    <w:rsid w:val="00FB21E8"/>
    <w:rsid w:val="00FB6B19"/>
    <w:rsid w:val="00FC58DF"/>
    <w:rsid w:val="00FD2BA0"/>
    <w:rsid w:val="00FD33D9"/>
    <w:rsid w:val="00FD6129"/>
    <w:rsid w:val="00FE0200"/>
    <w:rsid w:val="00FE0D09"/>
    <w:rsid w:val="00FE1B59"/>
    <w:rsid w:val="00FE4051"/>
    <w:rsid w:val="00FE76CA"/>
    <w:rsid w:val="00FF1D40"/>
    <w:rsid w:val="00FF2D53"/>
    <w:rsid w:val="00FF2E3B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C4FD0B-922A-4704-B75F-A62037946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DF7"/>
    <w:pPr>
      <w:spacing w:before="120" w:after="120"/>
    </w:pPr>
    <w:rPr>
      <w:rFonts w:ascii="Palatino Linotype" w:eastAsiaTheme="minorEastAsia" w:hAnsi="Palatino Linotype" w:cstheme="minorBidi"/>
      <w:sz w:val="23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DF7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DF7"/>
    <w:pPr>
      <w:keepNext/>
      <w:keepLines/>
      <w:spacing w:before="240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6DF7"/>
    <w:pPr>
      <w:keepNext/>
      <w:keepLines/>
      <w:spacing w:before="240"/>
      <w:outlineLvl w:val="2"/>
    </w:pPr>
    <w:rPr>
      <w:rFonts w:ascii="Arial" w:eastAsiaTheme="majorEastAsia" w:hAnsi="Arial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6DF7"/>
    <w:pPr>
      <w:keepNext/>
      <w:spacing w:before="24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6DF7"/>
    <w:pPr>
      <w:keepNext/>
      <w:keepLines/>
      <w:spacing w:before="240"/>
      <w:outlineLvl w:val="4"/>
    </w:pPr>
    <w:rPr>
      <w:rFonts w:ascii="Arial" w:eastAsiaTheme="majorEastAsia" w:hAnsi="Arial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86DF7"/>
    <w:pPr>
      <w:keepNext/>
      <w:keepLines/>
      <w:spacing w:before="240"/>
      <w:outlineLvl w:val="5"/>
    </w:pPr>
    <w:rPr>
      <w:rFonts w:ascii="Arial" w:eastAsiaTheme="majorEastAsia" w:hAnsi="Arial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86DF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86DF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86DF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786DF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86DF7"/>
  </w:style>
  <w:style w:type="character" w:customStyle="1" w:styleId="Heading1Char">
    <w:name w:val="Heading 1 Char"/>
    <w:basedOn w:val="DefaultParagraphFont"/>
    <w:link w:val="Heading1"/>
    <w:uiPriority w:val="9"/>
    <w:rsid w:val="00786DF7"/>
    <w:rPr>
      <w:rFonts w:ascii="Arial" w:eastAsiaTheme="majorEastAsia" w:hAnsi="Arial" w:cstheme="majorBidi"/>
      <w:b/>
      <w:bCs/>
      <w:sz w:val="36"/>
      <w:szCs w:val="28"/>
      <w:lang w:val="en-CA"/>
    </w:rPr>
  </w:style>
  <w:style w:type="paragraph" w:styleId="BodyText">
    <w:name w:val="Body Text"/>
    <w:basedOn w:val="Normal"/>
    <w:link w:val="BodyTextChar"/>
    <w:uiPriority w:val="99"/>
    <w:unhideWhenUsed/>
    <w:rsid w:val="006343D3"/>
  </w:style>
  <w:style w:type="character" w:customStyle="1" w:styleId="BodyTextChar">
    <w:name w:val="Body Text Char"/>
    <w:basedOn w:val="DefaultParagraphFont"/>
    <w:link w:val="BodyText"/>
    <w:uiPriority w:val="99"/>
    <w:rsid w:val="006343D3"/>
    <w:rPr>
      <w:rFonts w:ascii="Palatino Linotype" w:hAnsi="Palatino Linotype"/>
      <w:sz w:val="23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786DF7"/>
    <w:rPr>
      <w:rFonts w:ascii="Arial" w:eastAsiaTheme="majorEastAsia" w:hAnsi="Arial" w:cstheme="majorBidi"/>
      <w:b/>
      <w:bCs/>
      <w:sz w:val="32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786DF7"/>
    <w:rPr>
      <w:rFonts w:ascii="Arial" w:eastAsiaTheme="majorEastAsia" w:hAnsi="Arial" w:cstheme="majorBidi"/>
      <w:b/>
      <w:bCs/>
      <w:sz w:val="28"/>
      <w:szCs w:val="22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786DF7"/>
    <w:rPr>
      <w:rFonts w:ascii="Arial" w:eastAsiaTheme="minorEastAsia" w:hAnsi="Arial" w:cstheme="minorBidi"/>
      <w:b/>
      <w:sz w:val="24"/>
      <w:szCs w:val="22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786DF7"/>
    <w:rPr>
      <w:rFonts w:ascii="Arial" w:eastAsiaTheme="majorEastAsia" w:hAnsi="Arial" w:cstheme="majorBidi"/>
      <w:b/>
      <w:sz w:val="23"/>
      <w:szCs w:val="22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rsid w:val="00786DF7"/>
    <w:rPr>
      <w:rFonts w:ascii="Arial" w:eastAsiaTheme="majorEastAsia" w:hAnsi="Arial" w:cstheme="majorBidi"/>
      <w:iCs/>
      <w:sz w:val="23"/>
      <w:szCs w:val="22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rsid w:val="00786DF7"/>
    <w:rPr>
      <w:rFonts w:asciiTheme="majorHAnsi" w:eastAsiaTheme="majorEastAsia" w:hAnsiTheme="majorHAnsi" w:cstheme="majorBidi"/>
      <w:i/>
      <w:iCs/>
      <w:color w:val="404040" w:themeColor="text1" w:themeTint="BF"/>
      <w:sz w:val="23"/>
      <w:szCs w:val="22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rsid w:val="00786DF7"/>
    <w:rPr>
      <w:rFonts w:asciiTheme="majorHAnsi" w:eastAsiaTheme="majorEastAsia" w:hAnsiTheme="majorHAnsi" w:cstheme="majorBidi"/>
      <w:color w:val="4F81BD" w:themeColor="accent1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rsid w:val="00786DF7"/>
    <w:rPr>
      <w:rFonts w:asciiTheme="majorHAnsi" w:eastAsiaTheme="majorEastAsia" w:hAnsiTheme="majorHAnsi" w:cstheme="majorBidi"/>
      <w:i/>
      <w:iCs/>
      <w:color w:val="404040" w:themeColor="text1" w:themeTint="BF"/>
      <w:lang w:val="en-CA"/>
    </w:rPr>
  </w:style>
  <w:style w:type="paragraph" w:styleId="Caption">
    <w:name w:val="caption"/>
    <w:basedOn w:val="Normal"/>
    <w:next w:val="Normal"/>
    <w:uiPriority w:val="35"/>
    <w:unhideWhenUsed/>
    <w:qFormat/>
    <w:rsid w:val="00786DF7"/>
    <w:rPr>
      <w:b/>
      <w:bCs/>
      <w:color w:val="4F81BD" w:themeColor="accent1"/>
      <w:sz w:val="18"/>
      <w:szCs w:val="18"/>
    </w:rPr>
  </w:style>
  <w:style w:type="paragraph" w:styleId="Title">
    <w:name w:val="Title"/>
    <w:aliases w:val="Program Area and Title"/>
    <w:basedOn w:val="Normal"/>
    <w:next w:val="Normal"/>
    <w:link w:val="TitleChar"/>
    <w:uiPriority w:val="10"/>
    <w:qFormat/>
    <w:rsid w:val="00786D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aliases w:val="Program Area and Title Char"/>
    <w:basedOn w:val="DefaultParagraphFont"/>
    <w:link w:val="Title"/>
    <w:uiPriority w:val="10"/>
    <w:rsid w:val="00786D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DF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6DF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CA"/>
    </w:rPr>
  </w:style>
  <w:style w:type="character" w:styleId="Strong">
    <w:name w:val="Strong"/>
    <w:basedOn w:val="DefaultParagraphFont"/>
    <w:uiPriority w:val="22"/>
    <w:qFormat/>
    <w:rsid w:val="00786DF7"/>
    <w:rPr>
      <w:b/>
      <w:bCs/>
    </w:rPr>
  </w:style>
  <w:style w:type="paragraph" w:styleId="NormalWeb">
    <w:name w:val="Normal (Web)"/>
    <w:basedOn w:val="Normal"/>
    <w:uiPriority w:val="99"/>
    <w:unhideWhenUsed/>
    <w:rsid w:val="00054966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786DF7"/>
    <w:rPr>
      <w:color w:val="0000FF" w:themeColor="hyperlink"/>
      <w:u w:val="single"/>
    </w:rPr>
  </w:style>
  <w:style w:type="paragraph" w:customStyle="1" w:styleId="normalcourse">
    <w:name w:val="normalcourse"/>
    <w:basedOn w:val="Normal"/>
    <w:rsid w:val="00AD3F45"/>
    <w:pPr>
      <w:spacing w:after="60" w:line="336" w:lineRule="auto"/>
      <w:ind w:left="120"/>
      <w:textAlignment w:val="baseline"/>
    </w:pPr>
    <w:rPr>
      <w:rFonts w:ascii="Verdana" w:hAnsi="Verdana"/>
      <w:color w:val="000000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8727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DF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DF7"/>
    <w:rPr>
      <w:rFonts w:ascii="Tahoma" w:eastAsiaTheme="minorEastAsia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786DF7"/>
    <w:pPr>
      <w:numPr>
        <w:numId w:val="8"/>
      </w:num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786D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6DF7"/>
    <w:rPr>
      <w:rFonts w:ascii="Verdana" w:hAnsi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6DF7"/>
    <w:rPr>
      <w:rFonts w:ascii="Verdana" w:eastAsiaTheme="minorEastAsia" w:hAnsi="Verdana" w:cstheme="minorBidi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6D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6DF7"/>
    <w:rPr>
      <w:rFonts w:ascii="Verdana" w:eastAsiaTheme="minorEastAsia" w:hAnsi="Verdana" w:cstheme="minorBidi"/>
      <w:b/>
      <w:bCs/>
      <w:lang w:val="en-CA"/>
    </w:rPr>
  </w:style>
  <w:style w:type="paragraph" w:styleId="Header">
    <w:name w:val="header"/>
    <w:basedOn w:val="Normal"/>
    <w:link w:val="HeaderChar"/>
    <w:uiPriority w:val="99"/>
    <w:unhideWhenUsed/>
    <w:rsid w:val="00786DF7"/>
    <w:pPr>
      <w:pBdr>
        <w:bottom w:val="single" w:sz="4" w:space="1" w:color="A6A6A6" w:themeColor="background1" w:themeShade="A6"/>
      </w:pBdr>
      <w:tabs>
        <w:tab w:val="right" w:pos="8640"/>
      </w:tabs>
      <w:spacing w:before="0" w:after="0"/>
    </w:pPr>
    <w:rPr>
      <w:rFonts w:ascii="Arial" w:hAnsi="Arial"/>
      <w:color w:val="A6A6A6" w:themeColor="background1" w:themeShade="A6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786DF7"/>
    <w:rPr>
      <w:rFonts w:ascii="Arial" w:eastAsiaTheme="minorEastAsia" w:hAnsi="Arial" w:cstheme="minorBidi"/>
      <w:color w:val="A6A6A6" w:themeColor="background1" w:themeShade="A6"/>
      <w:szCs w:val="2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786DF7"/>
    <w:pPr>
      <w:tabs>
        <w:tab w:val="center" w:pos="4320"/>
        <w:tab w:val="right" w:pos="8640"/>
      </w:tabs>
      <w:spacing w:before="0" w:after="0"/>
      <w:jc w:val="center"/>
    </w:pPr>
    <w:rPr>
      <w:rFonts w:ascii="Arial" w:hAnsi="Arial"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786DF7"/>
    <w:rPr>
      <w:rFonts w:ascii="Arial" w:eastAsiaTheme="minorEastAsia" w:hAnsi="Arial" w:cstheme="minorBidi"/>
      <w:color w:val="A6A6A6" w:themeColor="background1" w:themeShade="A6"/>
      <w:szCs w:val="22"/>
      <w:lang w:val="en-CA"/>
    </w:rPr>
  </w:style>
  <w:style w:type="character" w:styleId="Emphasis">
    <w:name w:val="Emphasis"/>
    <w:basedOn w:val="DefaultParagraphFont"/>
    <w:uiPriority w:val="20"/>
    <w:qFormat/>
    <w:rsid w:val="00786DF7"/>
    <w:rPr>
      <w:i/>
      <w:iCs/>
    </w:rPr>
  </w:style>
  <w:style w:type="paragraph" w:styleId="NoSpacing">
    <w:name w:val="No Spacing"/>
    <w:uiPriority w:val="1"/>
    <w:qFormat/>
    <w:rsid w:val="00786DF7"/>
    <w:rPr>
      <w:rFonts w:asciiTheme="minorHAnsi" w:eastAsiaTheme="minorEastAsia" w:hAnsiTheme="minorHAnsi" w:cstheme="minorBidi"/>
      <w:sz w:val="22"/>
      <w:szCs w:val="22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786DF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86DF7"/>
    <w:rPr>
      <w:rFonts w:ascii="Palatino Linotype" w:eastAsiaTheme="minorEastAsia" w:hAnsi="Palatino Linotype" w:cstheme="minorBidi"/>
      <w:i/>
      <w:iCs/>
      <w:color w:val="000000" w:themeColor="text1"/>
      <w:sz w:val="23"/>
      <w:szCs w:val="22"/>
      <w:lang w:val="en-C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DF7"/>
    <w:pPr>
      <w:pBdr>
        <w:top w:val="single" w:sz="2" w:space="15" w:color="auto"/>
        <w:left w:val="single" w:sz="2" w:space="15" w:color="auto"/>
        <w:bottom w:val="single" w:sz="2" w:space="15" w:color="auto"/>
        <w:right w:val="single" w:sz="2" w:space="15" w:color="auto"/>
      </w:pBdr>
      <w:shd w:val="clear" w:color="auto" w:fill="A6A6A6" w:themeFill="background1" w:themeFillShade="A6"/>
      <w:ind w:left="360" w:right="360"/>
    </w:pPr>
    <w:rPr>
      <w:bCs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DF7"/>
    <w:rPr>
      <w:rFonts w:ascii="Palatino Linotype" w:eastAsiaTheme="minorEastAsia" w:hAnsi="Palatino Linotype" w:cstheme="minorBidi"/>
      <w:bCs/>
      <w:iCs/>
      <w:sz w:val="23"/>
      <w:szCs w:val="22"/>
      <w:shd w:val="clear" w:color="auto" w:fill="A6A6A6" w:themeFill="background1" w:themeFillShade="A6"/>
      <w:lang w:val="en-CA"/>
    </w:rPr>
  </w:style>
  <w:style w:type="character" w:styleId="SubtleEmphasis">
    <w:name w:val="Subtle Emphasis"/>
    <w:basedOn w:val="DefaultParagraphFont"/>
    <w:uiPriority w:val="19"/>
    <w:qFormat/>
    <w:rsid w:val="00786DF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86DF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86DF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86DF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86DF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6DF7"/>
    <w:pPr>
      <w:outlineLvl w:val="9"/>
    </w:pPr>
  </w:style>
  <w:style w:type="table" w:styleId="TableGrid">
    <w:name w:val="Table Grid"/>
    <w:basedOn w:val="TableNormal"/>
    <w:uiPriority w:val="59"/>
    <w:rsid w:val="00786DF7"/>
    <w:rPr>
      <w:rFonts w:asciiTheme="minorHAnsi" w:eastAsiaTheme="minorEastAsia" w:hAnsiTheme="minorHAnsi" w:cstheme="minorBid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indented25">
    <w:name w:val="Bullets indented .25"/>
    <w:basedOn w:val="Normal"/>
    <w:qFormat/>
    <w:rsid w:val="00786DF7"/>
    <w:pPr>
      <w:numPr>
        <w:ilvl w:val="1"/>
        <w:numId w:val="22"/>
      </w:numPr>
      <w:tabs>
        <w:tab w:val="clear" w:pos="2160"/>
      </w:tabs>
      <w:ind w:left="1080" w:hanging="360"/>
    </w:pPr>
  </w:style>
  <w:style w:type="paragraph" w:customStyle="1" w:styleId="Numbersindented25">
    <w:name w:val="Numbers indented .25"/>
    <w:basedOn w:val="Normal"/>
    <w:qFormat/>
    <w:rsid w:val="00786DF7"/>
    <w:pPr>
      <w:numPr>
        <w:numId w:val="22"/>
      </w:numPr>
      <w:tabs>
        <w:tab w:val="clear" w:pos="1440"/>
        <w:tab w:val="num" w:pos="1080"/>
      </w:tabs>
      <w:ind w:left="720" w:hanging="360"/>
    </w:pPr>
  </w:style>
  <w:style w:type="paragraph" w:customStyle="1" w:styleId="TableText">
    <w:name w:val="Table Text"/>
    <w:basedOn w:val="Normal"/>
    <w:qFormat/>
    <w:rsid w:val="00786DF7"/>
    <w:pPr>
      <w:framePr w:hSpace="180" w:wrap="around" w:vAnchor="text" w:hAnchor="margin" w:y="479"/>
      <w:spacing w:before="160" w:after="160" w:line="240" w:lineRule="atLeast"/>
    </w:pPr>
  </w:style>
  <w:style w:type="paragraph" w:customStyle="1" w:styleId="Notebox">
    <w:name w:val="Notebox"/>
    <w:basedOn w:val="Normal"/>
    <w:qFormat/>
    <w:rsid w:val="00786DF7"/>
    <w:pPr>
      <w:pBdr>
        <w:top w:val="single" w:sz="4" w:space="15" w:color="auto"/>
        <w:left w:val="single" w:sz="4" w:space="15" w:color="auto"/>
        <w:bottom w:val="single" w:sz="4" w:space="15" w:color="auto"/>
        <w:right w:val="single" w:sz="4" w:space="15" w:color="auto"/>
      </w:pBdr>
      <w:shd w:val="clear" w:color="auto" w:fill="A6A6A6" w:themeFill="background1" w:themeFillShade="A6"/>
      <w:ind w:left="360" w:right="360"/>
    </w:pPr>
  </w:style>
  <w:style w:type="paragraph" w:styleId="TOC1">
    <w:name w:val="toc 1"/>
    <w:basedOn w:val="Normal"/>
    <w:next w:val="Normal"/>
    <w:autoRedefine/>
    <w:uiPriority w:val="39"/>
    <w:unhideWhenUsed/>
    <w:rsid w:val="00786DF7"/>
    <w:pPr>
      <w:tabs>
        <w:tab w:val="right" w:leader="dot" w:pos="8630"/>
      </w:tabs>
      <w:spacing w:after="4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786DF7"/>
    <w:pPr>
      <w:tabs>
        <w:tab w:val="right" w:leader="dot" w:pos="8630"/>
      </w:tabs>
      <w:spacing w:before="0" w:after="0"/>
      <w:ind w:left="216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786DF7"/>
    <w:pPr>
      <w:tabs>
        <w:tab w:val="right" w:leader="dot" w:pos="8630"/>
      </w:tabs>
      <w:spacing w:before="0" w:after="0"/>
      <w:ind w:left="432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786DF7"/>
    <w:pPr>
      <w:tabs>
        <w:tab w:val="right" w:leader="dot" w:pos="8630"/>
      </w:tabs>
      <w:spacing w:before="0" w:after="0"/>
      <w:ind w:left="648"/>
    </w:pPr>
  </w:style>
  <w:style w:type="paragraph" w:customStyle="1" w:styleId="tablehead">
    <w:name w:val="tablehead"/>
    <w:basedOn w:val="ListParagraph"/>
    <w:qFormat/>
    <w:rsid w:val="00786DF7"/>
    <w:pPr>
      <w:numPr>
        <w:numId w:val="0"/>
      </w:numPr>
      <w:jc w:val="center"/>
    </w:pPr>
    <w:rPr>
      <w:rFonts w:ascii="Arial" w:hAnsi="Arial" w:cs="Arial"/>
      <w:b/>
    </w:rPr>
  </w:style>
  <w:style w:type="character" w:customStyle="1" w:styleId="Normaltimes">
    <w:name w:val="Normal_times"/>
    <w:basedOn w:val="DefaultParagraphFont"/>
    <w:uiPriority w:val="1"/>
    <w:qFormat/>
    <w:rsid w:val="00786DF7"/>
    <w:rPr>
      <w:rFonts w:ascii="Times New Roman" w:hAnsi="Times New Roman" w:cs="Times New Roman"/>
      <w:sz w:val="22"/>
    </w:rPr>
  </w:style>
  <w:style w:type="paragraph" w:customStyle="1" w:styleId="NormalCondensed">
    <w:name w:val="NormalCondensed"/>
    <w:basedOn w:val="Normal"/>
    <w:qFormat/>
    <w:rsid w:val="00786DF7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3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oberts\AppData\Roaming\Microsoft\Templates\OL_STYLES_DEC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OL_STYLES_DEC2014.dotx</Template>
  <TotalTime>32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tkeating</dc:creator>
  <cp:lastModifiedBy>maroberts</cp:lastModifiedBy>
  <cp:revision>19</cp:revision>
  <dcterms:created xsi:type="dcterms:W3CDTF">2013-02-05T19:15:00Z</dcterms:created>
  <dcterms:modified xsi:type="dcterms:W3CDTF">2017-05-12T18:04:00Z</dcterms:modified>
</cp:coreProperties>
</file>