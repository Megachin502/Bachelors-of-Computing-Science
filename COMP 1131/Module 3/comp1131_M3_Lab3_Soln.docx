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B04867" w:rsidP="00477F1F">
      <w:pPr>
        <w:pStyle w:val="Heading1"/>
        <w:ind w:left="1152" w:hanging="1152"/>
      </w:pPr>
      <w:r>
        <w:t>Lab 3: Chapter 3</w:t>
      </w:r>
      <w:r w:rsidR="00D57663">
        <w:t>,</w:t>
      </w:r>
      <w:r>
        <w:t xml:space="preserve"> “Using Classes and Objects”</w:t>
      </w:r>
      <w:r w:rsidR="00A952CE">
        <w:t xml:space="preserve"> SOLUTION</w:t>
      </w:r>
    </w:p>
    <w:p w:rsidR="00591817" w:rsidRDefault="00591817" w:rsidP="007C1362">
      <w:r>
        <w:t xml:space="preserve">The solutions for </w:t>
      </w:r>
      <w:r w:rsidR="00B81231">
        <w:t>all</w:t>
      </w:r>
      <w:r>
        <w:t xml:space="preserve"> Lab 3 question</w:t>
      </w:r>
      <w:r w:rsidR="00B81231">
        <w:t>s</w:t>
      </w:r>
      <w:r>
        <w:t xml:space="preserve"> are listed below. The following exercises are intended to help you apply and practi</w:t>
      </w:r>
      <w:r w:rsidR="007C1362">
        <w:t>s</w:t>
      </w:r>
      <w:r>
        <w:t xml:space="preserve">e the concepts introduced in this module. This work is </w:t>
      </w:r>
      <w:r w:rsidRPr="00C95A09">
        <w:rPr>
          <w:b/>
        </w:rPr>
        <w:t>not</w:t>
      </w:r>
      <w:r>
        <w:t xml:space="preserve"> submitted for marks.</w:t>
      </w:r>
    </w:p>
    <w:p w:rsidR="00D57663" w:rsidRDefault="00D57663" w:rsidP="007C1362"/>
    <w:p w:rsidR="003C28B9" w:rsidRDefault="003C28B9" w:rsidP="00D57663">
      <w:pPr>
        <w:numPr>
          <w:ilvl w:val="0"/>
          <w:numId w:val="1"/>
        </w:numPr>
      </w:pPr>
      <w:r>
        <w:t xml:space="preserve">Write a statement that prints the number of characters in a </w:t>
      </w:r>
      <w:r w:rsidRPr="00D15526">
        <w:rPr>
          <w:rFonts w:ascii="Courier New" w:hAnsi="Courier New" w:cs="Courier New"/>
        </w:rPr>
        <w:t>String</w:t>
      </w:r>
      <w:r>
        <w:t xml:space="preserve"> object called </w:t>
      </w:r>
      <w:r w:rsidRPr="00D15526">
        <w:rPr>
          <w:rFonts w:ascii="Courier New" w:hAnsi="Courier New" w:cs="Courier New"/>
        </w:rPr>
        <w:t>overview</w:t>
      </w:r>
      <w:r w:rsidR="00A216C6">
        <w:t>.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A952CE" w:rsidRDefault="00A952CE" w:rsidP="00D57663">
      <w:pPr>
        <w:ind w:left="360"/>
        <w:rPr>
          <w:rFonts w:ascii="Courier New" w:hAnsi="Courier New" w:cs="Courier New"/>
        </w:rPr>
      </w:pPr>
      <w:r w:rsidRPr="00A952CE">
        <w:rPr>
          <w:rFonts w:ascii="Courier New" w:hAnsi="Courier New" w:cs="Courier New"/>
        </w:rPr>
        <w:t>System.out.println(overview.length</w:t>
      </w:r>
      <w:r w:rsidR="002662F6">
        <w:rPr>
          <w:rFonts w:ascii="Courier New" w:hAnsi="Courier New" w:cs="Courier New"/>
        </w:rPr>
        <w:t>()</w:t>
      </w:r>
      <w:r w:rsidRPr="00A952CE">
        <w:rPr>
          <w:rFonts w:ascii="Courier New" w:hAnsi="Courier New" w:cs="Courier New"/>
        </w:rPr>
        <w:t>);</w:t>
      </w:r>
    </w:p>
    <w:p w:rsidR="00D57663" w:rsidRPr="00A952CE" w:rsidRDefault="00D57663" w:rsidP="00D57663">
      <w:pPr>
        <w:ind w:left="360"/>
        <w:rPr>
          <w:rFonts w:ascii="Courier New" w:hAnsi="Courier New" w:cs="Courier New"/>
        </w:rPr>
      </w:pPr>
    </w:p>
    <w:p w:rsidR="003C28B9" w:rsidRDefault="003C28B9" w:rsidP="00D57663">
      <w:pPr>
        <w:numPr>
          <w:ilvl w:val="0"/>
          <w:numId w:val="1"/>
        </w:numPr>
      </w:pPr>
      <w:r>
        <w:t xml:space="preserve">Write a statement that prints the eighth character of a </w:t>
      </w:r>
      <w:r w:rsidRPr="00D15526">
        <w:rPr>
          <w:rFonts w:ascii="Courier New" w:hAnsi="Courier New" w:cs="Courier New"/>
        </w:rPr>
        <w:t>String</w:t>
      </w:r>
      <w:r>
        <w:t xml:space="preserve"> object call</w:t>
      </w:r>
      <w:r w:rsidR="00591817">
        <w:t>ed</w:t>
      </w:r>
      <w:r>
        <w:t xml:space="preserve"> </w:t>
      </w:r>
      <w:r w:rsidRPr="00D15526">
        <w:rPr>
          <w:rFonts w:ascii="Courier New" w:hAnsi="Courier New" w:cs="Courier New"/>
        </w:rPr>
        <w:t>introduction</w:t>
      </w:r>
      <w:r w:rsidR="00A952CE">
        <w:t>.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BA14FE" w:rsidRDefault="00A952CE" w:rsidP="00D57663">
      <w:pPr>
        <w:ind w:left="360"/>
        <w:rPr>
          <w:rFonts w:ascii="Courier New" w:hAnsi="Courier New" w:cs="Courier New"/>
        </w:rPr>
      </w:pPr>
      <w:r w:rsidRPr="00A952CE">
        <w:rPr>
          <w:rFonts w:ascii="Courier New" w:hAnsi="Courier New" w:cs="Courier New"/>
        </w:rPr>
        <w:t>System.out.println(introduction.charAt(7)</w:t>
      </w:r>
      <w:r>
        <w:rPr>
          <w:rFonts w:ascii="Courier New" w:hAnsi="Courier New" w:cs="Courier New"/>
        </w:rPr>
        <w:t>)</w:t>
      </w:r>
      <w:r w:rsidRPr="00A952CE">
        <w:rPr>
          <w:rFonts w:ascii="Courier New" w:hAnsi="Courier New" w:cs="Courier New"/>
        </w:rPr>
        <w:t>;</w:t>
      </w:r>
    </w:p>
    <w:p w:rsidR="00D57663" w:rsidRPr="00A952CE" w:rsidRDefault="00D57663" w:rsidP="00D57663">
      <w:pPr>
        <w:ind w:left="360"/>
        <w:rPr>
          <w:rFonts w:ascii="Courier New" w:hAnsi="Courier New" w:cs="Courier New"/>
        </w:rPr>
      </w:pPr>
    </w:p>
    <w:p w:rsidR="00D57663" w:rsidRPr="00D57663" w:rsidRDefault="003C28B9" w:rsidP="00D57663">
      <w:pPr>
        <w:numPr>
          <w:ilvl w:val="0"/>
          <w:numId w:val="1"/>
        </w:numPr>
      </w:pPr>
      <w:r>
        <w:t>What output is produced by the following code fragment?</w:t>
      </w:r>
    </w:p>
    <w:p w:rsidR="003C28B9" w:rsidRPr="00A952CE" w:rsidRDefault="003C28B9" w:rsidP="00D57663">
      <w:pPr>
        <w:ind w:left="360"/>
      </w:pPr>
      <w:r w:rsidRPr="00D15526">
        <w:rPr>
          <w:rFonts w:ascii="Courier New" w:hAnsi="Courier New" w:cs="Courier New"/>
        </w:rPr>
        <w:t>String m1, m2, m3;</w:t>
      </w:r>
      <w:r w:rsidRPr="00D15526">
        <w:rPr>
          <w:rFonts w:ascii="Courier New" w:hAnsi="Courier New" w:cs="Courier New"/>
        </w:rPr>
        <w:br/>
        <w:t xml:space="preserve">m1 = </w:t>
      </w:r>
      <w:r w:rsidR="00FB3936" w:rsidRPr="00FB3936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>Quest for the Holy Grail</w:t>
      </w:r>
      <w:r w:rsidR="00FB3936" w:rsidRPr="00FB3936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>;</w:t>
      </w:r>
      <w:r w:rsidRPr="00D15526">
        <w:rPr>
          <w:rFonts w:ascii="Courier New" w:hAnsi="Courier New" w:cs="Courier New"/>
        </w:rPr>
        <w:br/>
        <w:t>m2 = m1.toLowerCase();</w:t>
      </w:r>
      <w:r w:rsidRPr="00D15526">
        <w:rPr>
          <w:rFonts w:ascii="Courier New" w:hAnsi="Courier New" w:cs="Courier New"/>
        </w:rPr>
        <w:br/>
        <w:t xml:space="preserve">m3 = m1 + </w:t>
      </w:r>
      <w:r w:rsidR="00FB3936" w:rsidRPr="00FB3936">
        <w:rPr>
          <w:rFonts w:ascii="Courier New" w:hAnsi="Courier New" w:cs="Courier New"/>
        </w:rPr>
        <w:t>"</w:t>
      </w:r>
      <w:r w:rsidR="00D15526">
        <w:rPr>
          <w:rFonts w:ascii="Courier New" w:hAnsi="Courier New" w:cs="Courier New"/>
        </w:rPr>
        <w:t xml:space="preserve"> </w:t>
      </w:r>
      <w:r w:rsidR="00FB3936" w:rsidRPr="00FB3936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 xml:space="preserve"> + m2;</w:t>
      </w:r>
      <w:r w:rsidRPr="00D15526">
        <w:rPr>
          <w:rFonts w:ascii="Courier New" w:hAnsi="Courier New" w:cs="Courier New"/>
        </w:rPr>
        <w:br/>
        <w:t>System.out.p</w:t>
      </w:r>
      <w:r w:rsidR="00A952CE">
        <w:rPr>
          <w:rFonts w:ascii="Courier New" w:hAnsi="Courier New" w:cs="Courier New"/>
        </w:rPr>
        <w:t>rintln ( m3.replace(</w:t>
      </w:r>
      <w:r w:rsidR="00FB3936" w:rsidRPr="00FB3936">
        <w:rPr>
          <w:rFonts w:ascii="Courier New" w:hAnsi="Courier New" w:cs="Courier New"/>
        </w:rPr>
        <w:t>'</w:t>
      </w:r>
      <w:r w:rsidR="00A952CE">
        <w:rPr>
          <w:rFonts w:ascii="Courier New" w:hAnsi="Courier New" w:cs="Courier New"/>
        </w:rPr>
        <w:t>h</w:t>
      </w:r>
      <w:r w:rsidR="00FB3936" w:rsidRPr="00FB3936">
        <w:rPr>
          <w:rFonts w:ascii="Courier New" w:hAnsi="Courier New" w:cs="Courier New"/>
        </w:rPr>
        <w:t>'</w:t>
      </w:r>
      <w:r w:rsidR="00A952CE">
        <w:rPr>
          <w:rFonts w:ascii="Courier New" w:hAnsi="Courier New" w:cs="Courier New"/>
        </w:rPr>
        <w:t xml:space="preserve">, </w:t>
      </w:r>
      <w:r w:rsidR="00FB3936" w:rsidRPr="00FB3936">
        <w:rPr>
          <w:rFonts w:ascii="Courier New" w:hAnsi="Courier New" w:cs="Courier New"/>
        </w:rPr>
        <w:t>'</w:t>
      </w:r>
      <w:r w:rsidR="00FB3936">
        <w:rPr>
          <w:rFonts w:ascii="Courier New" w:hAnsi="Courier New" w:cs="Courier New"/>
        </w:rPr>
        <w:t>z</w:t>
      </w:r>
      <w:r w:rsidR="00FB3936" w:rsidRPr="00FB3936">
        <w:rPr>
          <w:rFonts w:ascii="Courier New" w:hAnsi="Courier New" w:cs="Courier New"/>
        </w:rPr>
        <w:t>'</w:t>
      </w:r>
      <w:r w:rsidR="00A952CE">
        <w:rPr>
          <w:rFonts w:ascii="Courier New" w:hAnsi="Courier New" w:cs="Courier New"/>
        </w:rPr>
        <w:t>));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A952CE" w:rsidRDefault="002662F6" w:rsidP="00D57663">
      <w:pPr>
        <w:ind w:left="360"/>
        <w:rPr>
          <w:rFonts w:ascii="Courier New" w:hAnsi="Courier New" w:cs="Courier New"/>
        </w:rPr>
      </w:pPr>
      <w:r w:rsidRPr="002662F6">
        <w:rPr>
          <w:rFonts w:ascii="Courier New" w:hAnsi="Courier New" w:cs="Courier New"/>
        </w:rPr>
        <w:t>Quest for tze Holy Grail quest for tze zoly grail</w:t>
      </w:r>
    </w:p>
    <w:p w:rsidR="00BA14FE" w:rsidRPr="002662F6" w:rsidRDefault="00BA14FE" w:rsidP="00D57663">
      <w:pPr>
        <w:ind w:left="360"/>
        <w:rPr>
          <w:rFonts w:ascii="Courier New" w:hAnsi="Courier New" w:cs="Courier New"/>
        </w:rPr>
      </w:pPr>
    </w:p>
    <w:p w:rsidR="00BA14FE" w:rsidRDefault="00BA14FE" w:rsidP="00D57663">
      <w:r>
        <w:br w:type="page"/>
      </w:r>
    </w:p>
    <w:p w:rsidR="00D57663" w:rsidRPr="00D57663" w:rsidRDefault="003C28B9" w:rsidP="00D57663">
      <w:pPr>
        <w:numPr>
          <w:ilvl w:val="0"/>
          <w:numId w:val="1"/>
        </w:numPr>
      </w:pPr>
      <w:r>
        <w:lastRenderedPageBreak/>
        <w:t xml:space="preserve">Assuming that a </w:t>
      </w:r>
      <w:r w:rsidRPr="00D15526">
        <w:rPr>
          <w:rFonts w:ascii="Courier New" w:hAnsi="Courier New" w:cs="Courier New"/>
        </w:rPr>
        <w:t>Random</w:t>
      </w:r>
      <w:r>
        <w:t xml:space="preserve"> object has been created called </w:t>
      </w:r>
      <w:r w:rsidRPr="00D15526">
        <w:rPr>
          <w:rFonts w:ascii="Courier New" w:hAnsi="Courier New" w:cs="Courier New"/>
        </w:rPr>
        <w:t>generator</w:t>
      </w:r>
      <w:r>
        <w:t>, what is the range of the result of each of the following expressions?</w:t>
      </w:r>
    </w:p>
    <w:p w:rsidR="00D57663" w:rsidRPr="00D57663" w:rsidRDefault="003C28B9" w:rsidP="00D57663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D57663">
        <w:rPr>
          <w:rFonts w:ascii="Courier New" w:hAnsi="Courier New" w:cs="Courier New"/>
        </w:rPr>
        <w:t>generator.nextInt(20)</w:t>
      </w:r>
    </w:p>
    <w:p w:rsidR="00D57663" w:rsidRPr="00D57663" w:rsidRDefault="003C28B9" w:rsidP="00D57663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D57663">
        <w:rPr>
          <w:rFonts w:ascii="Courier New" w:hAnsi="Courier New" w:cs="Courier New"/>
        </w:rPr>
        <w:t>generator.nextInt(8) + 1</w:t>
      </w:r>
    </w:p>
    <w:p w:rsidR="00D57663" w:rsidRPr="00D57663" w:rsidRDefault="003C28B9" w:rsidP="00D57663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D57663">
        <w:rPr>
          <w:rFonts w:ascii="Courier New" w:hAnsi="Courier New" w:cs="Courier New"/>
        </w:rPr>
        <w:t>generator.nextInt(45) + 10</w:t>
      </w:r>
    </w:p>
    <w:p w:rsidR="003C28B9" w:rsidRPr="00A952CE" w:rsidRDefault="00A952CE" w:rsidP="00D57663">
      <w:pPr>
        <w:pStyle w:val="ListParagraph"/>
        <w:numPr>
          <w:ilvl w:val="0"/>
          <w:numId w:val="35"/>
        </w:numPr>
        <w:spacing w:before="80" w:after="80"/>
      </w:pPr>
      <w:r w:rsidRPr="00D57663">
        <w:rPr>
          <w:rFonts w:ascii="Courier New" w:hAnsi="Courier New" w:cs="Courier New"/>
        </w:rPr>
        <w:t>generator.nextInt(100) – 50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D57663" w:rsidRPr="00D57663" w:rsidRDefault="00565763" w:rsidP="00D57663">
      <w:pPr>
        <w:pStyle w:val="ListParagraph"/>
        <w:numPr>
          <w:ilvl w:val="0"/>
          <w:numId w:val="36"/>
        </w:numPr>
        <w:spacing w:before="80" w:after="80"/>
        <w:rPr>
          <w:rFonts w:ascii="Courier New" w:hAnsi="Courier New" w:cs="Courier New"/>
        </w:rPr>
      </w:pPr>
      <w:r w:rsidRPr="00D57663">
        <w:rPr>
          <w:rFonts w:ascii="Courier New" w:hAnsi="Courier New" w:cs="Courier New"/>
        </w:rPr>
        <w:t>0 to 19</w:t>
      </w:r>
    </w:p>
    <w:p w:rsidR="00D57663" w:rsidRPr="00D57663" w:rsidRDefault="00565763" w:rsidP="00D57663">
      <w:pPr>
        <w:pStyle w:val="ListParagraph"/>
        <w:numPr>
          <w:ilvl w:val="0"/>
          <w:numId w:val="36"/>
        </w:numPr>
        <w:spacing w:before="80" w:after="80"/>
        <w:rPr>
          <w:rFonts w:ascii="Courier New" w:hAnsi="Courier New" w:cs="Courier New"/>
        </w:rPr>
      </w:pPr>
      <w:r w:rsidRPr="00D57663">
        <w:rPr>
          <w:rFonts w:ascii="Courier New" w:hAnsi="Courier New" w:cs="Courier New"/>
        </w:rPr>
        <w:t>1 to 8</w:t>
      </w:r>
    </w:p>
    <w:p w:rsidR="00D57663" w:rsidRPr="00D57663" w:rsidRDefault="00565763" w:rsidP="00D57663">
      <w:pPr>
        <w:pStyle w:val="ListParagraph"/>
        <w:numPr>
          <w:ilvl w:val="0"/>
          <w:numId w:val="36"/>
        </w:numPr>
        <w:spacing w:before="80" w:after="80"/>
        <w:rPr>
          <w:rFonts w:ascii="Courier New" w:hAnsi="Courier New" w:cs="Courier New"/>
        </w:rPr>
      </w:pPr>
      <w:r w:rsidRPr="00D57663">
        <w:rPr>
          <w:rFonts w:ascii="Courier New" w:hAnsi="Courier New" w:cs="Courier New"/>
        </w:rPr>
        <w:t>10 to 54</w:t>
      </w:r>
    </w:p>
    <w:p w:rsidR="00BA14FE" w:rsidRPr="00D57663" w:rsidRDefault="00565763" w:rsidP="00D57663">
      <w:pPr>
        <w:pStyle w:val="ListParagraph"/>
        <w:numPr>
          <w:ilvl w:val="0"/>
          <w:numId w:val="36"/>
        </w:numPr>
        <w:spacing w:before="80" w:after="80"/>
      </w:pPr>
      <w:r w:rsidRPr="00D57663">
        <w:rPr>
          <w:rFonts w:ascii="Courier New" w:hAnsi="Courier New" w:cs="Courier New"/>
        </w:rPr>
        <w:t>-50 to 49</w:t>
      </w:r>
    </w:p>
    <w:p w:rsidR="00D57663" w:rsidRDefault="00D57663" w:rsidP="00D57663">
      <w:pPr>
        <w:pStyle w:val="ListParagraph"/>
        <w:numPr>
          <w:ilvl w:val="0"/>
          <w:numId w:val="0"/>
        </w:numPr>
        <w:spacing w:before="80" w:after="80"/>
        <w:ind w:left="1080"/>
      </w:pPr>
    </w:p>
    <w:p w:rsidR="003C28B9" w:rsidRDefault="003C28B9" w:rsidP="00D57663">
      <w:pPr>
        <w:numPr>
          <w:ilvl w:val="0"/>
          <w:numId w:val="1"/>
        </w:numPr>
      </w:pPr>
      <w:r>
        <w:t xml:space="preserve">Write an assignment statement that computes the square root of the sum of </w:t>
      </w:r>
      <w:r w:rsidRPr="00D15526">
        <w:rPr>
          <w:rFonts w:ascii="Courier New" w:hAnsi="Courier New" w:cs="Courier New"/>
        </w:rPr>
        <w:t>num1</w:t>
      </w:r>
      <w:r>
        <w:t xml:space="preserve"> and </w:t>
      </w:r>
      <w:r w:rsidRPr="00D15526">
        <w:rPr>
          <w:rFonts w:ascii="Courier New" w:hAnsi="Courier New" w:cs="Courier New"/>
        </w:rPr>
        <w:t>num2</w:t>
      </w:r>
      <w:r>
        <w:t xml:space="preserve"> and assigns the result to </w:t>
      </w:r>
      <w:r w:rsidRPr="00D15526">
        <w:rPr>
          <w:rFonts w:ascii="Courier New" w:hAnsi="Courier New" w:cs="Courier New"/>
        </w:rPr>
        <w:t>num3</w:t>
      </w:r>
      <w:r>
        <w:t>.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BA14FE" w:rsidRDefault="00565763" w:rsidP="00D57663">
      <w:pPr>
        <w:ind w:left="360"/>
        <w:rPr>
          <w:rFonts w:ascii="Courier New" w:hAnsi="Courier New" w:cs="Courier New"/>
        </w:rPr>
      </w:pPr>
      <w:r w:rsidRPr="00565763">
        <w:rPr>
          <w:rFonts w:ascii="Courier New" w:hAnsi="Courier New" w:cs="Courier New"/>
        </w:rPr>
        <w:t>num3 = Math.sqrt(num1 + num2);</w:t>
      </w:r>
    </w:p>
    <w:p w:rsidR="00D57663" w:rsidRPr="00565763" w:rsidRDefault="00D57663" w:rsidP="00D57663">
      <w:pPr>
        <w:ind w:left="360"/>
        <w:rPr>
          <w:rFonts w:ascii="Courier New" w:hAnsi="Courier New" w:cs="Courier New"/>
        </w:rPr>
      </w:pPr>
    </w:p>
    <w:p w:rsidR="003C28B9" w:rsidRDefault="003C28B9" w:rsidP="00D57663">
      <w:pPr>
        <w:numPr>
          <w:ilvl w:val="0"/>
          <w:numId w:val="1"/>
        </w:numPr>
      </w:pPr>
      <w:r>
        <w:t xml:space="preserve">Write a single statement that computes and prints the absolute value of </w:t>
      </w:r>
      <w:r w:rsidRPr="00D15526">
        <w:rPr>
          <w:rFonts w:ascii="Courier New" w:hAnsi="Courier New" w:cs="Courier New"/>
        </w:rPr>
        <w:t>total</w:t>
      </w:r>
      <w:r>
        <w:t>.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BA14FE" w:rsidRDefault="00565763" w:rsidP="00D57663">
      <w:pPr>
        <w:ind w:left="360"/>
        <w:rPr>
          <w:rFonts w:ascii="Courier New" w:hAnsi="Courier New" w:cs="Courier New"/>
        </w:rPr>
      </w:pPr>
      <w:r w:rsidRPr="00565763">
        <w:rPr>
          <w:rFonts w:ascii="Courier New" w:hAnsi="Courier New" w:cs="Courier New"/>
        </w:rPr>
        <w:t>System.out.println(Math.abs(total));</w:t>
      </w:r>
    </w:p>
    <w:p w:rsidR="00D57663" w:rsidRPr="00565763" w:rsidRDefault="00D57663" w:rsidP="00D57663">
      <w:pPr>
        <w:ind w:left="360"/>
        <w:rPr>
          <w:rFonts w:ascii="Courier New" w:hAnsi="Courier New" w:cs="Courier New"/>
        </w:rPr>
      </w:pPr>
    </w:p>
    <w:p w:rsidR="00A952CE" w:rsidRDefault="00D15526" w:rsidP="00D57663">
      <w:pPr>
        <w:numPr>
          <w:ilvl w:val="0"/>
          <w:numId w:val="1"/>
        </w:numPr>
      </w:pPr>
      <w:r>
        <w:t xml:space="preserve">Write code statements to create a </w:t>
      </w:r>
      <w:r w:rsidRPr="00D15526">
        <w:rPr>
          <w:rFonts w:ascii="Courier New" w:hAnsi="Courier New" w:cs="Courier New"/>
        </w:rPr>
        <w:t>DecimalFormat</w:t>
      </w:r>
      <w:r>
        <w:t xml:space="preserve"> object that will round a formatted value to four decimal places. Then write a statement that uses that object to print the value of the result, properly formatted.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BA14FE" w:rsidRDefault="00A95F40" w:rsidP="00D57663">
      <w:pPr>
        <w:ind w:left="360"/>
        <w:rPr>
          <w:rFonts w:ascii="Courier New" w:hAnsi="Courier New" w:cs="Courier New"/>
        </w:rPr>
      </w:pPr>
      <w:r w:rsidRPr="00A95F40">
        <w:rPr>
          <w:rFonts w:ascii="Courier New" w:hAnsi="Courier New" w:cs="Courier New"/>
        </w:rPr>
        <w:t>DecimalFormat fmt = new DecimalFormat(</w:t>
      </w:r>
      <w:r w:rsidR="00FB3936" w:rsidRPr="00FB3936">
        <w:rPr>
          <w:rFonts w:ascii="Courier New" w:hAnsi="Courier New" w:cs="Courier New"/>
        </w:rPr>
        <w:t>"</w:t>
      </w:r>
      <w:r w:rsidRPr="00A95F40">
        <w:rPr>
          <w:rFonts w:ascii="Courier New" w:hAnsi="Courier New" w:cs="Courier New"/>
        </w:rPr>
        <w:t>0.####</w:t>
      </w:r>
      <w:r w:rsidR="00FB3936" w:rsidRPr="00FB3936">
        <w:rPr>
          <w:rFonts w:ascii="Courier New" w:hAnsi="Courier New" w:cs="Courier New"/>
        </w:rPr>
        <w:t>"</w:t>
      </w:r>
      <w:r w:rsidRPr="00A95F40">
        <w:rPr>
          <w:rFonts w:ascii="Courier New" w:hAnsi="Courier New" w:cs="Courier New"/>
        </w:rPr>
        <w:t>);</w:t>
      </w:r>
      <w:r w:rsidRPr="00A95F40">
        <w:rPr>
          <w:rFonts w:ascii="Courier New" w:hAnsi="Courier New" w:cs="Courier New"/>
        </w:rPr>
        <w:br/>
        <w:t>System.out.println (fmt.format(Math.PI));</w:t>
      </w:r>
    </w:p>
    <w:p w:rsidR="00D57663" w:rsidRPr="005F73D4" w:rsidRDefault="00D57663" w:rsidP="00D57663">
      <w:pPr>
        <w:ind w:left="360"/>
        <w:rPr>
          <w:rFonts w:ascii="Courier New" w:hAnsi="Courier New" w:cs="Courier New"/>
        </w:rPr>
      </w:pPr>
      <w:bookmarkStart w:id="0" w:name="_GoBack"/>
      <w:bookmarkEnd w:id="0"/>
    </w:p>
    <w:p w:rsidR="00101BEA" w:rsidRDefault="00D15526" w:rsidP="00D57663">
      <w:pPr>
        <w:numPr>
          <w:ilvl w:val="0"/>
          <w:numId w:val="1"/>
        </w:numPr>
      </w:pPr>
      <w:r>
        <w:t>Write a declaration for an enumerated type that r</w:t>
      </w:r>
      <w:r w:rsidR="00A952CE">
        <w:t>epresents the days of the week.</w:t>
      </w:r>
    </w:p>
    <w:p w:rsidR="00A952CE" w:rsidRPr="00A952CE" w:rsidRDefault="00A952CE" w:rsidP="00D57663">
      <w:pPr>
        <w:ind w:left="360"/>
        <w:rPr>
          <w:b/>
        </w:rPr>
      </w:pPr>
      <w:r w:rsidRPr="00A952CE">
        <w:rPr>
          <w:b/>
        </w:rPr>
        <w:t>SOLUTION</w:t>
      </w:r>
    </w:p>
    <w:p w:rsidR="00A952CE" w:rsidRPr="00A95F40" w:rsidRDefault="00A95F40" w:rsidP="00D57663">
      <w:pPr>
        <w:ind w:left="360"/>
        <w:rPr>
          <w:rFonts w:ascii="Courier New" w:hAnsi="Courier New" w:cs="Courier New"/>
        </w:rPr>
      </w:pPr>
      <w:r w:rsidRPr="00A95F40">
        <w:rPr>
          <w:rFonts w:ascii="Courier New" w:hAnsi="Courier New" w:cs="Courier New"/>
        </w:rPr>
        <w:t>enum Days {sun, mon, tue, wed, thu, fri, sat}</w:t>
      </w:r>
    </w:p>
    <w:p w:rsidR="00467BAB" w:rsidRDefault="00467BAB" w:rsidP="00D57663"/>
    <w:sectPr w:rsidR="00467BAB" w:rsidSect="00477F1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EB9" w:rsidRDefault="00923EB9" w:rsidP="00E20B42">
      <w:r>
        <w:separator/>
      </w:r>
    </w:p>
  </w:endnote>
  <w:endnote w:type="continuationSeparator" w:id="0">
    <w:p w:rsidR="00923EB9" w:rsidRDefault="00923EB9" w:rsidP="00E2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1F" w:rsidRPr="00316980" w:rsidRDefault="00316980" w:rsidP="00316980">
    <w:pPr>
      <w:pStyle w:val="Footer"/>
    </w:pPr>
    <w:r w:rsidRPr="00316980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1F" w:rsidRPr="00316980" w:rsidRDefault="00316980" w:rsidP="00316980">
    <w:pPr>
      <w:pStyle w:val="Footer"/>
    </w:pPr>
    <w:r w:rsidRPr="00316980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EB9" w:rsidRDefault="00923EB9" w:rsidP="00E20B42">
      <w:r>
        <w:separator/>
      </w:r>
    </w:p>
  </w:footnote>
  <w:footnote w:type="continuationSeparator" w:id="0">
    <w:p w:rsidR="00923EB9" w:rsidRDefault="00923EB9" w:rsidP="00E20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1F" w:rsidRDefault="00477F1F">
    <w:pPr>
      <w:pStyle w:val="Header"/>
    </w:pPr>
    <w:r>
      <w:t>S3-</w:t>
    </w:r>
    <w:r>
      <w:fldChar w:fldCharType="begin"/>
    </w:r>
    <w:r>
      <w:instrText xml:space="preserve"> PAGE   \* MERGEFORMAT </w:instrText>
    </w:r>
    <w:r>
      <w:fldChar w:fldCharType="separate"/>
    </w:r>
    <w:r w:rsidR="00316980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3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B42" w:rsidRDefault="00E20B42" w:rsidP="00477F1F">
    <w:pPr>
      <w:pStyle w:val="Header"/>
      <w:tabs>
        <w:tab w:val="right" w:pos="9356"/>
      </w:tabs>
    </w:pPr>
    <w:r>
      <w:t>COM</w:t>
    </w:r>
    <w:r w:rsidR="00477F1F">
      <w:t>P 1131: Computer Programming I</w:t>
    </w:r>
    <w:r w:rsidR="00477F1F">
      <w:ptab w:relativeTo="margin" w:alignment="right" w:leader="none"/>
    </w:r>
    <w:r w:rsidR="00477F1F">
      <w:t>S3-</w:t>
    </w:r>
    <w:r w:rsidR="00477F1F" w:rsidRPr="00477F1F">
      <w:fldChar w:fldCharType="begin"/>
    </w:r>
    <w:r w:rsidR="00477F1F" w:rsidRPr="00477F1F">
      <w:instrText xml:space="preserve"> PAGE   \* MERGEFORMAT </w:instrText>
    </w:r>
    <w:r w:rsidR="00477F1F" w:rsidRPr="00477F1F">
      <w:fldChar w:fldCharType="separate"/>
    </w:r>
    <w:r w:rsidR="00316980">
      <w:rPr>
        <w:noProof/>
      </w:rPr>
      <w:t>1</w:t>
    </w:r>
    <w:r w:rsidR="00477F1F" w:rsidRPr="00477F1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8344E1"/>
    <w:multiLevelType w:val="hybridMultilevel"/>
    <w:tmpl w:val="8EBE9C1E"/>
    <w:lvl w:ilvl="0" w:tplc="AD622CEC">
      <w:start w:val="1"/>
      <w:numFmt w:val="lowerLetter"/>
      <w:lvlText w:val="%1."/>
      <w:lvlJc w:val="left"/>
      <w:pPr>
        <w:ind w:left="1080" w:hanging="360"/>
      </w:pPr>
      <w:rPr>
        <w:rFonts w:ascii="Palatino Linotype" w:hAnsi="Palatino Linotype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63C42"/>
    <w:multiLevelType w:val="hybridMultilevel"/>
    <w:tmpl w:val="05E0AE38"/>
    <w:lvl w:ilvl="0" w:tplc="12F49772">
      <w:start w:val="1"/>
      <w:numFmt w:val="lowerLetter"/>
      <w:lvlText w:val="%1."/>
      <w:lvlJc w:val="left"/>
      <w:pPr>
        <w:ind w:left="1080" w:hanging="360"/>
      </w:pPr>
      <w:rPr>
        <w:rFonts w:ascii="Palatino Linotype" w:hAnsi="Palatino Linotype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F0B52"/>
    <w:multiLevelType w:val="multilevel"/>
    <w:tmpl w:val="0EEA7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980" w:hanging="54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2"/>
  </w:num>
  <w:num w:numId="2">
    <w:abstractNumId w:val="14"/>
  </w:num>
  <w:num w:numId="3">
    <w:abstractNumId w:val="3"/>
  </w:num>
  <w:num w:numId="4">
    <w:abstractNumId w:val="6"/>
  </w:num>
  <w:num w:numId="5">
    <w:abstractNumId w:val="29"/>
  </w:num>
  <w:num w:numId="6">
    <w:abstractNumId w:val="34"/>
  </w:num>
  <w:num w:numId="7">
    <w:abstractNumId w:val="9"/>
  </w:num>
  <w:num w:numId="8">
    <w:abstractNumId w:val="5"/>
  </w:num>
  <w:num w:numId="9">
    <w:abstractNumId w:val="19"/>
  </w:num>
  <w:num w:numId="10">
    <w:abstractNumId w:val="11"/>
  </w:num>
  <w:num w:numId="11">
    <w:abstractNumId w:val="28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31"/>
  </w:num>
  <w:num w:numId="15">
    <w:abstractNumId w:val="7"/>
  </w:num>
  <w:num w:numId="16">
    <w:abstractNumId w:val="25"/>
  </w:num>
  <w:num w:numId="17">
    <w:abstractNumId w:val="33"/>
  </w:num>
  <w:num w:numId="18">
    <w:abstractNumId w:val="10"/>
  </w:num>
  <w:num w:numId="19">
    <w:abstractNumId w:val="0"/>
  </w:num>
  <w:num w:numId="20">
    <w:abstractNumId w:val="35"/>
  </w:num>
  <w:num w:numId="21">
    <w:abstractNumId w:val="17"/>
  </w:num>
  <w:num w:numId="22">
    <w:abstractNumId w:val="19"/>
    <w:lvlOverride w:ilvl="0">
      <w:startOverride w:val="1"/>
    </w:lvlOverride>
  </w:num>
  <w:num w:numId="23">
    <w:abstractNumId w:val="16"/>
  </w:num>
  <w:num w:numId="24">
    <w:abstractNumId w:val="20"/>
  </w:num>
  <w:num w:numId="25">
    <w:abstractNumId w:val="23"/>
  </w:num>
  <w:num w:numId="26">
    <w:abstractNumId w:val="18"/>
  </w:num>
  <w:num w:numId="27">
    <w:abstractNumId w:val="13"/>
  </w:num>
  <w:num w:numId="28">
    <w:abstractNumId w:val="27"/>
  </w:num>
  <w:num w:numId="29">
    <w:abstractNumId w:val="30"/>
  </w:num>
  <w:num w:numId="30">
    <w:abstractNumId w:val="21"/>
  </w:num>
  <w:num w:numId="31">
    <w:abstractNumId w:val="26"/>
  </w:num>
  <w:num w:numId="32">
    <w:abstractNumId w:val="24"/>
  </w:num>
  <w:num w:numId="33">
    <w:abstractNumId w:val="4"/>
  </w:num>
  <w:num w:numId="34">
    <w:abstractNumId w:val="8"/>
  </w:num>
  <w:num w:numId="35">
    <w:abstractNumId w:val="15"/>
  </w:num>
  <w:num w:numId="36">
    <w:abstractNumId w:val="1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E04C3"/>
    <w:rsid w:val="001F46D5"/>
    <w:rsid w:val="002030EF"/>
    <w:rsid w:val="002034D2"/>
    <w:rsid w:val="00206BE8"/>
    <w:rsid w:val="00255FDA"/>
    <w:rsid w:val="00262018"/>
    <w:rsid w:val="00265B2C"/>
    <w:rsid w:val="002662F6"/>
    <w:rsid w:val="00266CF4"/>
    <w:rsid w:val="00266F6A"/>
    <w:rsid w:val="00271A2C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16980"/>
    <w:rsid w:val="003209FC"/>
    <w:rsid w:val="003253A9"/>
    <w:rsid w:val="0034434B"/>
    <w:rsid w:val="0034435F"/>
    <w:rsid w:val="00350709"/>
    <w:rsid w:val="00352441"/>
    <w:rsid w:val="00364CDD"/>
    <w:rsid w:val="00370AEE"/>
    <w:rsid w:val="00391774"/>
    <w:rsid w:val="003B1DC2"/>
    <w:rsid w:val="003B37D0"/>
    <w:rsid w:val="003B69B1"/>
    <w:rsid w:val="003C046C"/>
    <w:rsid w:val="003C28B9"/>
    <w:rsid w:val="003C5254"/>
    <w:rsid w:val="003D633A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1ABE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77F1F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65763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91817"/>
    <w:rsid w:val="005A1C19"/>
    <w:rsid w:val="005A1FD3"/>
    <w:rsid w:val="005C69DE"/>
    <w:rsid w:val="005D0432"/>
    <w:rsid w:val="005D2FEB"/>
    <w:rsid w:val="005E137C"/>
    <w:rsid w:val="005E5432"/>
    <w:rsid w:val="005F73D4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54FC2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362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17D71"/>
    <w:rsid w:val="008225E0"/>
    <w:rsid w:val="008247C5"/>
    <w:rsid w:val="00824C2E"/>
    <w:rsid w:val="00832DDC"/>
    <w:rsid w:val="008344D2"/>
    <w:rsid w:val="00834C85"/>
    <w:rsid w:val="00841EC8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3EB9"/>
    <w:rsid w:val="00925591"/>
    <w:rsid w:val="00935399"/>
    <w:rsid w:val="0094185B"/>
    <w:rsid w:val="0095012A"/>
    <w:rsid w:val="009511C3"/>
    <w:rsid w:val="009519D6"/>
    <w:rsid w:val="009557F8"/>
    <w:rsid w:val="0095766E"/>
    <w:rsid w:val="0096465C"/>
    <w:rsid w:val="00971073"/>
    <w:rsid w:val="009745A4"/>
    <w:rsid w:val="009755BF"/>
    <w:rsid w:val="00976DC0"/>
    <w:rsid w:val="00976EE8"/>
    <w:rsid w:val="0098261F"/>
    <w:rsid w:val="009861CC"/>
    <w:rsid w:val="0099323D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6C6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952CE"/>
    <w:rsid w:val="00A95F40"/>
    <w:rsid w:val="00AA35BA"/>
    <w:rsid w:val="00AA69D2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04867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1231"/>
    <w:rsid w:val="00B828EB"/>
    <w:rsid w:val="00B85074"/>
    <w:rsid w:val="00B91057"/>
    <w:rsid w:val="00BA14FE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5526"/>
    <w:rsid w:val="00D17C41"/>
    <w:rsid w:val="00D249DE"/>
    <w:rsid w:val="00D26261"/>
    <w:rsid w:val="00D427BB"/>
    <w:rsid w:val="00D44396"/>
    <w:rsid w:val="00D475AC"/>
    <w:rsid w:val="00D507E4"/>
    <w:rsid w:val="00D57663"/>
    <w:rsid w:val="00D73F0B"/>
    <w:rsid w:val="00D73F1B"/>
    <w:rsid w:val="00D7672B"/>
    <w:rsid w:val="00D83446"/>
    <w:rsid w:val="00D92843"/>
    <w:rsid w:val="00D9319D"/>
    <w:rsid w:val="00DC1DF4"/>
    <w:rsid w:val="00DC6353"/>
    <w:rsid w:val="00DE5206"/>
    <w:rsid w:val="00DE54EC"/>
    <w:rsid w:val="00DE582B"/>
    <w:rsid w:val="00DE5926"/>
    <w:rsid w:val="00DF34D9"/>
    <w:rsid w:val="00E043EA"/>
    <w:rsid w:val="00E11AD9"/>
    <w:rsid w:val="00E13656"/>
    <w:rsid w:val="00E20B42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37AD3"/>
    <w:rsid w:val="00F50957"/>
    <w:rsid w:val="00F554A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3936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98987-D1BC-44AC-BDF4-A2209F6B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980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980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980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980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980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6980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6980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69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69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69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169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6980"/>
  </w:style>
  <w:style w:type="character" w:customStyle="1" w:styleId="Heading1Char">
    <w:name w:val="Heading 1 Char"/>
    <w:basedOn w:val="DefaultParagraphFont"/>
    <w:link w:val="Heading1"/>
    <w:uiPriority w:val="9"/>
    <w:rsid w:val="00316980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16980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316980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316980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316980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316980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316980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316980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316980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316980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3169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3169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316980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316980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9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80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316980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316980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16980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16980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16980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316980"/>
    <w:rPr>
      <w:i/>
      <w:iCs/>
    </w:rPr>
  </w:style>
  <w:style w:type="paragraph" w:styleId="NoSpacing">
    <w:name w:val="No Spacing"/>
    <w:uiPriority w:val="1"/>
    <w:qFormat/>
    <w:rsid w:val="00316980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3169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6980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80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80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3169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169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169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169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69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980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16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980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980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980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316980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316980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316980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316980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316980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316980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16980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16980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16980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316980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316980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316980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10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11</cp:revision>
  <dcterms:created xsi:type="dcterms:W3CDTF">2013-02-22T19:04:00Z</dcterms:created>
  <dcterms:modified xsi:type="dcterms:W3CDTF">2017-05-02T22:22:00Z</dcterms:modified>
</cp:coreProperties>
</file>