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B00BC6" w:rsidP="0011507C">
      <w:pPr>
        <w:pStyle w:val="Heading1"/>
      </w:pPr>
      <w:r>
        <w:t>Lab 2: Chapter 2</w:t>
      </w:r>
      <w:r w:rsidR="0085382D">
        <w:t>,</w:t>
      </w:r>
      <w:r>
        <w:t xml:space="preserve"> “Data </w:t>
      </w:r>
      <w:r w:rsidRPr="0011507C">
        <w:t>and</w:t>
      </w:r>
      <w:r>
        <w:t xml:space="preserve"> Expressions”</w:t>
      </w:r>
    </w:p>
    <w:p w:rsidR="007B0261" w:rsidRDefault="007B0261" w:rsidP="0011507C">
      <w:r>
        <w:t>The following exercises are intended to help you apply and practi</w:t>
      </w:r>
      <w:r w:rsidR="0011507C">
        <w:t>s</w:t>
      </w:r>
      <w:r>
        <w:t xml:space="preserve">e the concepts introduced in this module. This work is </w:t>
      </w:r>
      <w:r w:rsidRPr="00C95A09">
        <w:rPr>
          <w:b/>
        </w:rPr>
        <w:t>not</w:t>
      </w:r>
      <w:r w:rsidR="005138A3">
        <w:t xml:space="preserve"> submitted for marks. </w:t>
      </w:r>
      <w:r>
        <w:t>The questions are</w:t>
      </w:r>
      <w:r w:rsidR="00A2080B">
        <w:t xml:space="preserve"> from </w:t>
      </w:r>
      <w:r>
        <w:t>the end of the chapter</w:t>
      </w:r>
      <w:r w:rsidRPr="00F718D0">
        <w:t xml:space="preserve"> </w:t>
      </w:r>
      <w:r>
        <w:t>in your text</w:t>
      </w:r>
      <w:r w:rsidR="00DD5A6D">
        <w:t xml:space="preserve"> under the “Exercise</w:t>
      </w:r>
      <w:r w:rsidR="00287CFE">
        <w:t>s</w:t>
      </w:r>
      <w:r w:rsidR="00DD5A6D">
        <w:t>” or “Programming Project</w:t>
      </w:r>
      <w:r w:rsidR="00287CFE">
        <w:t>s</w:t>
      </w:r>
      <w:r w:rsidR="00DD5A6D">
        <w:t>” headings</w:t>
      </w:r>
      <w:r>
        <w:t>.</w:t>
      </w:r>
    </w:p>
    <w:p w:rsidR="00467BAB" w:rsidRDefault="005D0432" w:rsidP="0011507C">
      <w:r>
        <w:t>Try to answer the question based on reading the code. Then insert the statements in a Java program to see the actual result.</w:t>
      </w:r>
      <w:r w:rsidR="00696071">
        <w:t xml:space="preserve"> For items 4 to 6 you will also need to print the value with a </w:t>
      </w:r>
      <w:r w:rsidR="00696071" w:rsidRPr="00A216C6">
        <w:rPr>
          <w:rFonts w:ascii="Courier New" w:hAnsi="Courier New" w:cs="Courier New"/>
        </w:rPr>
        <w:t>System.out.print</w:t>
      </w:r>
      <w:r w:rsidR="00696071">
        <w:rPr>
          <w:rFonts w:ascii="Courier New" w:hAnsi="Courier New" w:cs="Courier New"/>
        </w:rPr>
        <w:t xml:space="preserve">ln </w:t>
      </w:r>
      <w:r w:rsidR="00696071">
        <w:t>statement.</w:t>
      </w:r>
    </w:p>
    <w:p w:rsidR="00306A74" w:rsidRDefault="00306A74" w:rsidP="0011507C"/>
    <w:p w:rsidR="00287CFE" w:rsidRPr="00287CFE" w:rsidRDefault="001C4A7F" w:rsidP="00287CFE">
      <w:pPr>
        <w:numPr>
          <w:ilvl w:val="0"/>
          <w:numId w:val="1"/>
        </w:numPr>
        <w:rPr>
          <w:sz w:val="24"/>
        </w:rPr>
      </w:pPr>
      <w:r>
        <w:t>What output is produced by the following code fragment? Explain.</w:t>
      </w:r>
    </w:p>
    <w:p w:rsidR="00054966" w:rsidRPr="00DD5A6D" w:rsidRDefault="001C4A7F" w:rsidP="00287CFE">
      <w:pPr>
        <w:ind w:left="360"/>
        <w:rPr>
          <w:sz w:val="24"/>
        </w:rPr>
      </w:pP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Here we go!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>System.out.print</w:t>
      </w:r>
      <w:r w:rsidRPr="00A216C6">
        <w:rPr>
          <w:rFonts w:ascii="Courier New" w:hAnsi="Courier New" w:cs="Courier New"/>
        </w:rPr>
        <w:t>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12345</w:t>
      </w:r>
      <w:r w:rsidRPr="00723670">
        <w:rPr>
          <w:rFonts w:ascii="Courier New" w:hAnsi="Courier New" w:cs="Courier New"/>
        </w:rPr>
        <w:t>"</w:t>
      </w:r>
      <w:r w:rsidRPr="00A216C6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Test this if you are not sure.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Another.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>ln ();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>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All done.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>
        <w:br/>
      </w:r>
    </w:p>
    <w:p w:rsidR="00306A74" w:rsidRPr="00306A74" w:rsidRDefault="001C4A7F" w:rsidP="00287CFE">
      <w:pPr>
        <w:numPr>
          <w:ilvl w:val="0"/>
          <w:numId w:val="1"/>
        </w:numPr>
        <w:rPr>
          <w:sz w:val="24"/>
        </w:rPr>
      </w:pPr>
      <w:r>
        <w:t>What is wrong with the following program statement? How can it be fixed?</w:t>
      </w:r>
    </w:p>
    <w:p w:rsidR="00287CFE" w:rsidRDefault="001C4A7F" w:rsidP="00306A74">
      <w:pPr>
        <w:ind w:left="360"/>
        <w:rPr>
          <w:sz w:val="24"/>
        </w:rPr>
      </w:pPr>
      <w:r w:rsidRPr="00A216C6">
        <w:rPr>
          <w:rFonts w:ascii="Courier New" w:hAnsi="Courier New" w:cs="Courier New"/>
        </w:rPr>
        <w:t>System.out.println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To be or not to be, that is the</w:t>
      </w:r>
      <w:r>
        <w:rPr>
          <w:rFonts w:ascii="Courier New" w:hAnsi="Courier New" w:cs="Courier New"/>
        </w:rPr>
        <w:br/>
        <w:t>question.</w:t>
      </w:r>
      <w:r w:rsidRPr="00723670">
        <w:rPr>
          <w:rFonts w:ascii="Courier New" w:hAnsi="Courier New" w:cs="Courier New"/>
        </w:rPr>
        <w:t>"</w:t>
      </w:r>
      <w:r w:rsidRPr="00A216C6">
        <w:rPr>
          <w:rFonts w:ascii="Courier New" w:hAnsi="Courier New" w:cs="Courier New"/>
        </w:rPr>
        <w:t>);</w:t>
      </w:r>
    </w:p>
    <w:p w:rsidR="00DD5A6D" w:rsidRPr="00DD5A6D" w:rsidRDefault="00DD5A6D" w:rsidP="00287CFE">
      <w:pPr>
        <w:ind w:left="360"/>
        <w:rPr>
          <w:sz w:val="24"/>
        </w:rPr>
      </w:pPr>
    </w:p>
    <w:p w:rsidR="00306A74" w:rsidRPr="00306A74" w:rsidRDefault="001C4A7F" w:rsidP="00287CFE">
      <w:pPr>
        <w:numPr>
          <w:ilvl w:val="0"/>
          <w:numId w:val="1"/>
        </w:numPr>
        <w:rPr>
          <w:sz w:val="24"/>
        </w:rPr>
      </w:pPr>
      <w:r>
        <w:t>What output is produced by the following program statement? Explain.</w:t>
      </w:r>
    </w:p>
    <w:p w:rsidR="00DD5A6D" w:rsidRPr="00287CFE" w:rsidRDefault="001C4A7F" w:rsidP="00306A74">
      <w:pPr>
        <w:ind w:left="360"/>
        <w:rPr>
          <w:sz w:val="24"/>
        </w:rPr>
      </w:pPr>
      <w:r w:rsidRPr="00A216C6">
        <w:rPr>
          <w:rFonts w:ascii="Courier New" w:hAnsi="Courier New" w:cs="Courier New"/>
        </w:rPr>
        <w:t>System.out.println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50 plus 25 is 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+ 50 + 25</w:t>
      </w:r>
      <w:r w:rsidRPr="00A216C6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</w:p>
    <w:p w:rsidR="00287CFE" w:rsidRPr="00287CFE" w:rsidRDefault="001C4A7F" w:rsidP="00287CFE">
      <w:pPr>
        <w:numPr>
          <w:ilvl w:val="0"/>
          <w:numId w:val="1"/>
        </w:numPr>
        <w:rPr>
          <w:sz w:val="24"/>
        </w:rPr>
      </w:pPr>
      <w:r>
        <w:t xml:space="preserve">What value is contained in the integer variable </w:t>
      </w:r>
      <w:r w:rsidRPr="00696071">
        <w:rPr>
          <w:rFonts w:ascii="Courier New" w:hAnsi="Courier New" w:cs="Courier New"/>
        </w:rPr>
        <w:t>size</w:t>
      </w:r>
      <w:r>
        <w:t xml:space="preserve"> after the following statements are executed?</w:t>
      </w:r>
    </w:p>
    <w:p w:rsidR="00454D56" w:rsidRPr="00454D56" w:rsidRDefault="001C4A7F" w:rsidP="00287CFE">
      <w:pPr>
        <w:ind w:left="360"/>
        <w:rPr>
          <w:sz w:val="24"/>
        </w:rPr>
      </w:pPr>
      <w:r w:rsidRPr="00A216C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ize = 18;</w:t>
      </w:r>
      <w:r>
        <w:rPr>
          <w:rFonts w:ascii="Courier New" w:hAnsi="Courier New" w:cs="Courier New"/>
        </w:rPr>
        <w:br/>
        <w:t>size = size + 12;</w:t>
      </w:r>
      <w:r>
        <w:rPr>
          <w:rFonts w:ascii="Courier New" w:hAnsi="Courier New" w:cs="Courier New"/>
        </w:rPr>
        <w:br/>
        <w:t>size = size * 2;</w:t>
      </w:r>
      <w:r>
        <w:rPr>
          <w:rFonts w:ascii="Courier New" w:hAnsi="Courier New" w:cs="Courier New"/>
        </w:rPr>
        <w:br/>
        <w:t>size = size / 4;</w:t>
      </w:r>
    </w:p>
    <w:p w:rsidR="00306A74" w:rsidRDefault="00306A74" w:rsidP="00287CFE">
      <w:pPr>
        <w:rPr>
          <w:rFonts w:ascii="Courier New" w:hAnsi="Courier New" w:cs="Courier New"/>
        </w:rPr>
      </w:pPr>
    </w:p>
    <w:p w:rsidR="00287CFE" w:rsidRPr="00287CFE" w:rsidRDefault="001C4A7F" w:rsidP="00287CFE">
      <w:pPr>
        <w:numPr>
          <w:ilvl w:val="0"/>
          <w:numId w:val="1"/>
        </w:numPr>
        <w:rPr>
          <w:sz w:val="24"/>
        </w:rPr>
      </w:pPr>
      <w:r>
        <w:t xml:space="preserve">What value is contained in the floating point variable </w:t>
      </w:r>
      <w:r w:rsidRPr="00696071">
        <w:rPr>
          <w:rFonts w:ascii="Courier New" w:hAnsi="Courier New" w:cs="Courier New"/>
        </w:rPr>
        <w:t>depth</w:t>
      </w:r>
      <w:r>
        <w:t xml:space="preserve"> after the following statements are executed?</w:t>
      </w:r>
    </w:p>
    <w:p w:rsidR="00DD5A6D" w:rsidRPr="00455284" w:rsidRDefault="001C4A7F" w:rsidP="00455284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depth = 2.4;</w:t>
      </w:r>
      <w:r>
        <w:rPr>
          <w:rFonts w:ascii="Courier New" w:hAnsi="Courier New" w:cs="Courier New"/>
        </w:rPr>
        <w:br/>
        <w:t>depth = 20 - depth * 4;</w:t>
      </w:r>
      <w:r>
        <w:rPr>
          <w:rFonts w:ascii="Courier New" w:hAnsi="Courier New" w:cs="Courier New"/>
        </w:rPr>
        <w:br/>
        <w:t>depth = depth / 5;</w:t>
      </w:r>
    </w:p>
    <w:p w:rsidR="00287CFE" w:rsidRPr="00287CFE" w:rsidRDefault="001C4A7F" w:rsidP="00287CFE">
      <w:pPr>
        <w:numPr>
          <w:ilvl w:val="0"/>
          <w:numId w:val="1"/>
        </w:numPr>
        <w:rPr>
          <w:sz w:val="24"/>
        </w:rPr>
      </w:pPr>
      <w:r>
        <w:lastRenderedPageBreak/>
        <w:t xml:space="preserve">What value is contained in the integer variable </w:t>
      </w:r>
      <w:r w:rsidRPr="00696071">
        <w:rPr>
          <w:rFonts w:ascii="Courier New" w:hAnsi="Courier New" w:cs="Courier New"/>
        </w:rPr>
        <w:t>length</w:t>
      </w:r>
      <w:r>
        <w:t xml:space="preserve"> after the following statements are executed?</w:t>
      </w:r>
    </w:p>
    <w:p w:rsidR="00DD5A6D" w:rsidRPr="00DD5A6D" w:rsidRDefault="001C4A7F" w:rsidP="00287CFE">
      <w:pPr>
        <w:ind w:left="360"/>
        <w:rPr>
          <w:sz w:val="24"/>
        </w:rPr>
      </w:pPr>
      <w:r>
        <w:rPr>
          <w:rFonts w:ascii="Courier New" w:hAnsi="Courier New" w:cs="Courier New"/>
        </w:rPr>
        <w:t>length = 5;</w:t>
      </w:r>
      <w:r>
        <w:rPr>
          <w:rFonts w:ascii="Courier New" w:hAnsi="Courier New" w:cs="Courier New"/>
        </w:rPr>
        <w:br/>
        <w:t>length *= 2;</w:t>
      </w:r>
      <w:r>
        <w:rPr>
          <w:rFonts w:ascii="Courier New" w:hAnsi="Courier New" w:cs="Courier New"/>
        </w:rPr>
        <w:br/>
        <w:t>length *= length;</w:t>
      </w:r>
      <w:r>
        <w:rPr>
          <w:rFonts w:ascii="Courier New" w:hAnsi="Courier New" w:cs="Courier New"/>
        </w:rPr>
        <w:br/>
        <w:t>length /= 100;</w:t>
      </w:r>
      <w:r>
        <w:rPr>
          <w:rFonts w:ascii="Courier New" w:hAnsi="Courier New" w:cs="Courier New"/>
        </w:rPr>
        <w:br/>
      </w:r>
    </w:p>
    <w:p w:rsidR="001C4A7F" w:rsidRDefault="001C4A7F" w:rsidP="00287CFE">
      <w:pPr>
        <w:numPr>
          <w:ilvl w:val="0"/>
          <w:numId w:val="1"/>
        </w:numPr>
        <w:rPr>
          <w:rFonts w:ascii="Courier New" w:hAnsi="Courier New" w:cs="Courier New"/>
        </w:rPr>
      </w:pPr>
      <w:r>
        <w:t xml:space="preserve">Write four different program statements that increment the value of an integer variable </w:t>
      </w:r>
      <w:r w:rsidR="00BB6B71" w:rsidRPr="00822750">
        <w:rPr>
          <w:rFonts w:ascii="Courier New" w:hAnsi="Courier New" w:cs="Courier New"/>
        </w:rPr>
        <w:t>total</w:t>
      </w:r>
      <w:r w:rsidR="00BB6B71" w:rsidDel="00BB6B71">
        <w:t xml:space="preserve"> </w:t>
      </w:r>
      <w:r>
        <w:t>.</w:t>
      </w:r>
    </w:p>
    <w:p w:rsidR="00455284" w:rsidRDefault="00455284" w:rsidP="00287CFE"/>
    <w:p w:rsidR="007343E7" w:rsidRPr="003B6D4A" w:rsidRDefault="007343E7" w:rsidP="00287CFE">
      <w:pPr>
        <w:rPr>
          <w:color w:val="4F81BD" w:themeColor="accent1"/>
        </w:rPr>
      </w:pPr>
      <w:r>
        <w:t xml:space="preserve">Review your work by </w:t>
      </w:r>
      <w:r w:rsidR="009B387A">
        <w:t>viewing</w:t>
      </w:r>
      <w:r w:rsidR="00306A74">
        <w:t xml:space="preserve"> </w:t>
      </w:r>
      <w:r>
        <w:t xml:space="preserve">the </w:t>
      </w:r>
      <w:r w:rsidR="009B387A">
        <w:t>s</w:t>
      </w:r>
      <w:r w:rsidR="00254BDC">
        <w:t xml:space="preserve">olution </w:t>
      </w:r>
      <w:r w:rsidR="009B387A">
        <w:t>s</w:t>
      </w:r>
      <w:r w:rsidR="00931A79">
        <w:t>heet.</w:t>
      </w:r>
    </w:p>
    <w:p w:rsidR="00467BAB" w:rsidRDefault="00467BAB" w:rsidP="00287CFE">
      <w:bookmarkStart w:id="0" w:name="_GoBack"/>
      <w:bookmarkEnd w:id="0"/>
    </w:p>
    <w:sectPr w:rsidR="00467BAB" w:rsidSect="00B63CD0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3D5" w:rsidRDefault="007933D5" w:rsidP="00A739ED">
      <w:r>
        <w:separator/>
      </w:r>
    </w:p>
  </w:endnote>
  <w:endnote w:type="continuationSeparator" w:id="0">
    <w:p w:rsidR="007933D5" w:rsidRDefault="007933D5" w:rsidP="00A7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32" w:rsidRPr="00872B72" w:rsidRDefault="00872B72" w:rsidP="00872B72">
    <w:pPr>
      <w:pStyle w:val="Footer"/>
    </w:pPr>
    <w:r w:rsidRPr="00872B72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D0" w:rsidRPr="00872B72" w:rsidRDefault="00872B72" w:rsidP="00872B72">
    <w:pPr>
      <w:pStyle w:val="Footer"/>
    </w:pPr>
    <w:r w:rsidRPr="00872B72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3D5" w:rsidRDefault="007933D5" w:rsidP="00A739ED">
      <w:r>
        <w:separator/>
      </w:r>
    </w:p>
  </w:footnote>
  <w:footnote w:type="continuationSeparator" w:id="0">
    <w:p w:rsidR="007933D5" w:rsidRDefault="007933D5" w:rsidP="00A73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CD0" w:rsidRDefault="00B63CD0">
    <w:pPr>
      <w:pStyle w:val="Header"/>
    </w:pPr>
    <w:r>
      <w:t>L2-</w:t>
    </w:r>
    <w:r>
      <w:fldChar w:fldCharType="begin"/>
    </w:r>
    <w:r>
      <w:instrText xml:space="preserve"> PAGE   \* MERGEFORMAT </w:instrText>
    </w:r>
    <w:r>
      <w:fldChar w:fldCharType="separate"/>
    </w:r>
    <w:r w:rsidR="00872B72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ED" w:rsidRDefault="00A739ED" w:rsidP="00B63CD0">
    <w:pPr>
      <w:pStyle w:val="Header"/>
      <w:tabs>
        <w:tab w:val="right" w:pos="9356"/>
      </w:tabs>
    </w:pPr>
    <w:r>
      <w:t>COM</w:t>
    </w:r>
    <w:r w:rsidR="00B63CD0">
      <w:t>P 1131: Computer Programming I</w:t>
    </w:r>
    <w:r w:rsidR="00B63CD0">
      <w:ptab w:relativeTo="margin" w:alignment="right" w:leader="none"/>
    </w:r>
    <w:r w:rsidR="00B63CD0">
      <w:t>L2-</w:t>
    </w:r>
    <w:r w:rsidR="00B63CD0" w:rsidRPr="00B63CD0">
      <w:fldChar w:fldCharType="begin"/>
    </w:r>
    <w:r w:rsidR="00B63CD0" w:rsidRPr="00B63CD0">
      <w:instrText xml:space="preserve"> PAGE   \* MERGEFORMAT </w:instrText>
    </w:r>
    <w:r w:rsidR="00B63CD0" w:rsidRPr="00B63CD0">
      <w:fldChar w:fldCharType="separate"/>
    </w:r>
    <w:r w:rsidR="00872B72">
      <w:rPr>
        <w:noProof/>
      </w:rPr>
      <w:t>1</w:t>
    </w:r>
    <w:r w:rsidR="00B63CD0" w:rsidRPr="00B63CD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B99C4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C5891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07C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C4A7F"/>
    <w:rsid w:val="001F46D5"/>
    <w:rsid w:val="002030EF"/>
    <w:rsid w:val="00206BE8"/>
    <w:rsid w:val="002072A3"/>
    <w:rsid w:val="0020757C"/>
    <w:rsid w:val="00254BDC"/>
    <w:rsid w:val="00255FDA"/>
    <w:rsid w:val="00262018"/>
    <w:rsid w:val="00265B2C"/>
    <w:rsid w:val="00266CF4"/>
    <w:rsid w:val="00266F6A"/>
    <w:rsid w:val="00271A2C"/>
    <w:rsid w:val="00287CFE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6A74"/>
    <w:rsid w:val="00313F31"/>
    <w:rsid w:val="003209FC"/>
    <w:rsid w:val="003253A9"/>
    <w:rsid w:val="0034434B"/>
    <w:rsid w:val="0034435F"/>
    <w:rsid w:val="00350709"/>
    <w:rsid w:val="00352441"/>
    <w:rsid w:val="00364CDD"/>
    <w:rsid w:val="00365FFC"/>
    <w:rsid w:val="00370AEE"/>
    <w:rsid w:val="00391774"/>
    <w:rsid w:val="003B1DC2"/>
    <w:rsid w:val="003B37D0"/>
    <w:rsid w:val="003B69B1"/>
    <w:rsid w:val="003B6D4A"/>
    <w:rsid w:val="003C046C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4D56"/>
    <w:rsid w:val="00455284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138A3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53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11859"/>
    <w:rsid w:val="00714825"/>
    <w:rsid w:val="00716B9A"/>
    <w:rsid w:val="00723670"/>
    <w:rsid w:val="007304E2"/>
    <w:rsid w:val="007343E7"/>
    <w:rsid w:val="007351B9"/>
    <w:rsid w:val="007508F5"/>
    <w:rsid w:val="00770FE7"/>
    <w:rsid w:val="00785805"/>
    <w:rsid w:val="007933D5"/>
    <w:rsid w:val="007934EC"/>
    <w:rsid w:val="0079363B"/>
    <w:rsid w:val="007939E9"/>
    <w:rsid w:val="00794152"/>
    <w:rsid w:val="007B0261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5382D"/>
    <w:rsid w:val="00860E4E"/>
    <w:rsid w:val="00872629"/>
    <w:rsid w:val="00872B72"/>
    <w:rsid w:val="0087410F"/>
    <w:rsid w:val="00881314"/>
    <w:rsid w:val="00885FE8"/>
    <w:rsid w:val="008879BE"/>
    <w:rsid w:val="00890D95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1A79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B387A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080B"/>
    <w:rsid w:val="00A216C6"/>
    <w:rsid w:val="00A272F8"/>
    <w:rsid w:val="00A3473B"/>
    <w:rsid w:val="00A37B93"/>
    <w:rsid w:val="00A45CD8"/>
    <w:rsid w:val="00A552AF"/>
    <w:rsid w:val="00A62EA6"/>
    <w:rsid w:val="00A71E4F"/>
    <w:rsid w:val="00A739ED"/>
    <w:rsid w:val="00A747EF"/>
    <w:rsid w:val="00A75BEE"/>
    <w:rsid w:val="00A77CFA"/>
    <w:rsid w:val="00A94C51"/>
    <w:rsid w:val="00AA35BA"/>
    <w:rsid w:val="00AA69D2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00BC6"/>
    <w:rsid w:val="00B16894"/>
    <w:rsid w:val="00B22077"/>
    <w:rsid w:val="00B416C3"/>
    <w:rsid w:val="00B4364E"/>
    <w:rsid w:val="00B46AE7"/>
    <w:rsid w:val="00B51910"/>
    <w:rsid w:val="00B54612"/>
    <w:rsid w:val="00B55332"/>
    <w:rsid w:val="00B6124B"/>
    <w:rsid w:val="00B63CD0"/>
    <w:rsid w:val="00B674DE"/>
    <w:rsid w:val="00B7059C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B6B71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0D47"/>
    <w:rsid w:val="00D13C1F"/>
    <w:rsid w:val="00D15450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D5A6D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A75CC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0589E"/>
    <w:rsid w:val="00F10EF8"/>
    <w:rsid w:val="00F12E13"/>
    <w:rsid w:val="00F17063"/>
    <w:rsid w:val="00F210C8"/>
    <w:rsid w:val="00F50957"/>
    <w:rsid w:val="00F554A7"/>
    <w:rsid w:val="00F55D89"/>
    <w:rsid w:val="00F61D05"/>
    <w:rsid w:val="00F67829"/>
    <w:rsid w:val="00F70FC6"/>
    <w:rsid w:val="00F7635E"/>
    <w:rsid w:val="00F76CD5"/>
    <w:rsid w:val="00F81458"/>
    <w:rsid w:val="00F822AA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51EC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FBBED-8665-42FC-A63E-903C69A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B72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72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72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72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B72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B72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2B72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72B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2B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72B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72B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2B72"/>
  </w:style>
  <w:style w:type="character" w:customStyle="1" w:styleId="Heading1Char">
    <w:name w:val="Heading 1 Char"/>
    <w:basedOn w:val="DefaultParagraphFont"/>
    <w:link w:val="Heading1"/>
    <w:uiPriority w:val="9"/>
    <w:rsid w:val="00872B72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72B72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72B72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872B72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872B72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872B72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872B72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872B72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872B72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872B72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872B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872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B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872B72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872B72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B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72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872B72"/>
    <w:pPr>
      <w:numPr>
        <w:numId w:val="8"/>
      </w:num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72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B72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B72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B72"/>
    <w:rPr>
      <w:rFonts w:ascii="Verdana" w:eastAsiaTheme="minorEastAsia" w:hAnsi="Verdana" w:cstheme="minorBidi"/>
      <w:b/>
      <w:bCs/>
      <w:lang w:val="en-CA"/>
    </w:rPr>
  </w:style>
  <w:style w:type="paragraph" w:styleId="Header">
    <w:name w:val="header"/>
    <w:basedOn w:val="Normal"/>
    <w:link w:val="HeaderChar"/>
    <w:uiPriority w:val="99"/>
    <w:unhideWhenUsed/>
    <w:rsid w:val="00872B72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72B7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872B72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72B72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872B72"/>
    <w:rPr>
      <w:i/>
      <w:iCs/>
    </w:rPr>
  </w:style>
  <w:style w:type="paragraph" w:styleId="NoSpacing">
    <w:name w:val="No Spacing"/>
    <w:uiPriority w:val="1"/>
    <w:qFormat/>
    <w:rsid w:val="00872B72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72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B72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72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72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872B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72B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2B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2B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2B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B72"/>
    <w:pPr>
      <w:outlineLvl w:val="9"/>
    </w:pPr>
  </w:style>
  <w:style w:type="table" w:styleId="TableGrid">
    <w:name w:val="Table Grid"/>
    <w:basedOn w:val="TableNormal"/>
    <w:uiPriority w:val="59"/>
    <w:rsid w:val="00872B72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872B72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872B72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872B72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872B72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872B72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72B72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72B72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872B72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872B72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872B72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872B72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22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18</cp:revision>
  <dcterms:created xsi:type="dcterms:W3CDTF">2013-02-22T18:53:00Z</dcterms:created>
  <dcterms:modified xsi:type="dcterms:W3CDTF">2017-05-02T22:21:00Z</dcterms:modified>
</cp:coreProperties>
</file>